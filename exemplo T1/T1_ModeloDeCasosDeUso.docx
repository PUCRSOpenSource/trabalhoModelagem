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E4" w:rsidRPr="009D08E7" w:rsidRDefault="00F036FE">
      <w:pPr>
        <w:pStyle w:val="Ttulo"/>
        <w:spacing w:before="5400"/>
        <w:jc w:val="right"/>
        <w:outlineLvl w:val="0"/>
        <w:rPr>
          <w:rFonts w:cs="Arial"/>
          <w:sz w:val="40"/>
        </w:rPr>
      </w:pPr>
      <w:r w:rsidRPr="009D08E7">
        <w:rPr>
          <w:rFonts w:cs="Arial"/>
          <w:sz w:val="40"/>
        </w:rPr>
        <w:t>Favores.com</w:t>
      </w:r>
    </w:p>
    <w:p w:rsidR="005428B1" w:rsidRPr="009D08E7" w:rsidRDefault="003A3659">
      <w:pPr>
        <w:pStyle w:val="Ttulo"/>
        <w:jc w:val="right"/>
        <w:outlineLvl w:val="0"/>
        <w:rPr>
          <w:rFonts w:cs="Arial"/>
          <w:sz w:val="40"/>
        </w:rPr>
      </w:pPr>
      <w:bookmarkStart w:id="0" w:name="nomeDocumento"/>
      <w:bookmarkStart w:id="1" w:name="_GoBack"/>
      <w:r w:rsidRPr="009D08E7">
        <w:rPr>
          <w:rFonts w:cs="Arial"/>
          <w:sz w:val="40"/>
        </w:rPr>
        <w:t>Documento</w:t>
      </w:r>
      <w:r w:rsidR="00F473E4" w:rsidRPr="009D08E7">
        <w:rPr>
          <w:rFonts w:cs="Arial"/>
          <w:sz w:val="40"/>
        </w:rPr>
        <w:t xml:space="preserve"> </w:t>
      </w:r>
      <w:r w:rsidRPr="009D08E7">
        <w:rPr>
          <w:rFonts w:cs="Arial"/>
          <w:sz w:val="40"/>
        </w:rPr>
        <w:t>Modelo de Casos</w:t>
      </w:r>
      <w:r w:rsidR="00425EB4" w:rsidRPr="009D08E7">
        <w:rPr>
          <w:rFonts w:cs="Arial"/>
          <w:sz w:val="40"/>
        </w:rPr>
        <w:t xml:space="preserve"> de Uso</w:t>
      </w:r>
    </w:p>
    <w:p w:rsidR="00F473E4" w:rsidRPr="009D08E7" w:rsidRDefault="00F473E4" w:rsidP="005428B1">
      <w:pPr>
        <w:pStyle w:val="Ttulo"/>
        <w:jc w:val="left"/>
        <w:outlineLvl w:val="0"/>
        <w:rPr>
          <w:rFonts w:cs="Arial"/>
          <w:sz w:val="40"/>
        </w:rPr>
      </w:pPr>
      <w:r w:rsidRPr="009D08E7">
        <w:rPr>
          <w:rFonts w:cs="Arial"/>
          <w:sz w:val="40"/>
        </w:rPr>
        <w:t xml:space="preserve"> </w:t>
      </w:r>
      <w:bookmarkEnd w:id="0"/>
      <w:bookmarkEnd w:id="1"/>
    </w:p>
    <w:p w:rsidR="00F473E4" w:rsidRPr="009D08E7" w:rsidRDefault="00F473E4">
      <w:pPr>
        <w:pStyle w:val="Ttulo"/>
        <w:jc w:val="right"/>
        <w:rPr>
          <w:rFonts w:cs="Arial"/>
        </w:rPr>
      </w:pPr>
    </w:p>
    <w:p w:rsidR="00F473E4" w:rsidRPr="009D08E7" w:rsidRDefault="00F473E4">
      <w:pPr>
        <w:pStyle w:val="Ttulo"/>
        <w:jc w:val="right"/>
        <w:outlineLvl w:val="0"/>
        <w:rPr>
          <w:rFonts w:cs="Arial"/>
          <w:sz w:val="28"/>
        </w:rPr>
      </w:pPr>
      <w:bookmarkStart w:id="2" w:name="versao"/>
      <w:r w:rsidRPr="009D08E7">
        <w:rPr>
          <w:rFonts w:cs="Arial"/>
          <w:sz w:val="28"/>
        </w:rPr>
        <w:t>Versão 1.</w:t>
      </w:r>
      <w:r w:rsidR="004E328F" w:rsidRPr="009D08E7">
        <w:rPr>
          <w:rFonts w:cs="Arial"/>
          <w:sz w:val="28"/>
        </w:rPr>
        <w:t>2</w:t>
      </w:r>
    </w:p>
    <w:bookmarkEnd w:id="2"/>
    <w:p w:rsidR="00F473E4" w:rsidRPr="009D08E7" w:rsidRDefault="00F473E4">
      <w:pPr>
        <w:rPr>
          <w:rFonts w:ascii="Arial" w:hAnsi="Arial" w:cs="Arial"/>
        </w:rPr>
      </w:pPr>
    </w:p>
    <w:p w:rsidR="00F473E4" w:rsidRPr="009D08E7" w:rsidRDefault="00F473E4">
      <w:pPr>
        <w:pStyle w:val="infoblue0"/>
        <w:ind w:left="0"/>
        <w:rPr>
          <w:rFonts w:ascii="Arial" w:hAnsi="Arial" w:cs="Arial"/>
          <w:color w:val="auto"/>
        </w:rPr>
        <w:sectPr w:rsidR="00F473E4" w:rsidRPr="009D08E7" w:rsidSect="004A5C0F">
          <w:headerReference w:type="default" r:id="rId9"/>
          <w:pgSz w:w="11907" w:h="16840" w:code="9"/>
          <w:pgMar w:top="1440" w:right="1440" w:bottom="1440" w:left="1440" w:header="720" w:footer="720" w:gutter="0"/>
          <w:cols w:space="720"/>
        </w:sectPr>
      </w:pPr>
    </w:p>
    <w:p w:rsidR="00F473E4" w:rsidRPr="009D08E7" w:rsidRDefault="00F473E4">
      <w:pPr>
        <w:pStyle w:val="Ttulo"/>
        <w:outlineLvl w:val="0"/>
        <w:rPr>
          <w:rFonts w:cs="Arial"/>
        </w:rPr>
      </w:pPr>
      <w:r w:rsidRPr="009D08E7">
        <w:rPr>
          <w:rFonts w:cs="Arial"/>
        </w:rPr>
        <w:lastRenderedPageBreak/>
        <w:t>Histórico de Revisão</w:t>
      </w:r>
    </w:p>
    <w:p w:rsidR="00F473E4" w:rsidRPr="009D08E7" w:rsidRDefault="00F473E4">
      <w:pPr>
        <w:rPr>
          <w:rFonts w:ascii="Arial" w:hAnsi="Arial" w:cs="Arial"/>
        </w:rPr>
      </w:pPr>
    </w:p>
    <w:tbl>
      <w:tblPr>
        <w:tblW w:w="10135" w:type="dxa"/>
        <w:jc w:val="center"/>
        <w:tblInd w:w="-1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74"/>
        <w:gridCol w:w="4111"/>
        <w:gridCol w:w="2976"/>
      </w:tblGrid>
      <w:tr w:rsidR="00F473E4" w:rsidRPr="009D08E7" w:rsidTr="00423520">
        <w:trPr>
          <w:jc w:val="center"/>
        </w:trPr>
        <w:tc>
          <w:tcPr>
            <w:tcW w:w="1774" w:type="dxa"/>
            <w:shd w:val="clear" w:color="auto" w:fill="D9D9D9"/>
          </w:tcPr>
          <w:p w:rsidR="00F473E4" w:rsidRPr="009D08E7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9D08E7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274" w:type="dxa"/>
            <w:shd w:val="clear" w:color="auto" w:fill="D9D9D9"/>
          </w:tcPr>
          <w:p w:rsidR="00F473E4" w:rsidRPr="009D08E7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9D08E7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111" w:type="dxa"/>
            <w:shd w:val="clear" w:color="auto" w:fill="D9D9D9"/>
          </w:tcPr>
          <w:p w:rsidR="00F473E4" w:rsidRPr="009D08E7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9D08E7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976" w:type="dxa"/>
            <w:shd w:val="clear" w:color="auto" w:fill="D9D9D9"/>
          </w:tcPr>
          <w:p w:rsidR="00F473E4" w:rsidRPr="009D08E7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9D08E7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EE44EF" w:rsidRPr="009D08E7" w:rsidTr="00423520">
        <w:trPr>
          <w:jc w:val="center"/>
        </w:trPr>
        <w:tc>
          <w:tcPr>
            <w:tcW w:w="1774" w:type="dxa"/>
          </w:tcPr>
          <w:p w:rsidR="00EE44EF" w:rsidRPr="009D08E7" w:rsidRDefault="00F83644" w:rsidP="00F83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E134A4" w:rsidRPr="009D08E7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E134A4" w:rsidRPr="009D08E7">
              <w:rPr>
                <w:rFonts w:ascii="Arial" w:hAnsi="Arial" w:cs="Arial"/>
              </w:rPr>
              <w:t>/2013</w:t>
            </w:r>
          </w:p>
        </w:tc>
        <w:tc>
          <w:tcPr>
            <w:tcW w:w="1274" w:type="dxa"/>
          </w:tcPr>
          <w:p w:rsidR="00EE44EF" w:rsidRPr="009D08E7" w:rsidRDefault="00EE44EF" w:rsidP="00E62EAF">
            <w:pPr>
              <w:jc w:val="center"/>
              <w:rPr>
                <w:rFonts w:ascii="Arial" w:hAnsi="Arial" w:cs="Arial"/>
              </w:rPr>
            </w:pPr>
            <w:r w:rsidRPr="009D08E7">
              <w:rPr>
                <w:rFonts w:ascii="Arial" w:hAnsi="Arial" w:cs="Arial"/>
              </w:rPr>
              <w:t>1.0</w:t>
            </w:r>
          </w:p>
        </w:tc>
        <w:tc>
          <w:tcPr>
            <w:tcW w:w="4111" w:type="dxa"/>
          </w:tcPr>
          <w:p w:rsidR="00EE44EF" w:rsidRPr="009D08E7" w:rsidRDefault="00EE44EF" w:rsidP="00E62EAF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9D08E7">
              <w:rPr>
                <w:rFonts w:ascii="Arial" w:hAnsi="Arial" w:cs="Arial"/>
              </w:rPr>
              <w:t>Criação do documento</w:t>
            </w:r>
          </w:p>
        </w:tc>
        <w:tc>
          <w:tcPr>
            <w:tcW w:w="2976" w:type="dxa"/>
          </w:tcPr>
          <w:p w:rsidR="00E134A4" w:rsidRPr="009D08E7" w:rsidRDefault="00E134A4" w:rsidP="00E134A4">
            <w:pPr>
              <w:jc w:val="center"/>
              <w:rPr>
                <w:rFonts w:ascii="Arial" w:hAnsi="Arial" w:cs="Arial"/>
              </w:rPr>
            </w:pPr>
            <w:r w:rsidRPr="009D08E7">
              <w:rPr>
                <w:rFonts w:ascii="Arial" w:hAnsi="Arial" w:cs="Arial"/>
              </w:rPr>
              <w:t>Iago Raphael Victória</w:t>
            </w:r>
          </w:p>
        </w:tc>
      </w:tr>
      <w:tr w:rsidR="00EE44EF" w:rsidRPr="009D08E7" w:rsidTr="00423520">
        <w:trPr>
          <w:jc w:val="center"/>
        </w:trPr>
        <w:tc>
          <w:tcPr>
            <w:tcW w:w="1774" w:type="dxa"/>
          </w:tcPr>
          <w:p w:rsidR="00EE44EF" w:rsidRPr="009D08E7" w:rsidRDefault="00F83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21/04</w:t>
            </w:r>
            <w:r w:rsidR="00EE44EF" w:rsidRPr="009D08E7">
              <w:rPr>
                <w:rFonts w:ascii="Arial" w:hAnsi="Arial" w:cs="Arial"/>
              </w:rPr>
              <w:t>/20</w:t>
            </w:r>
            <w:r w:rsidR="00E134A4" w:rsidRPr="009D08E7">
              <w:rPr>
                <w:rFonts w:ascii="Arial" w:hAnsi="Arial" w:cs="Arial"/>
              </w:rPr>
              <w:t>13</w:t>
            </w:r>
          </w:p>
        </w:tc>
        <w:tc>
          <w:tcPr>
            <w:tcW w:w="1274" w:type="dxa"/>
          </w:tcPr>
          <w:p w:rsidR="00EE44EF" w:rsidRPr="009D08E7" w:rsidRDefault="00EE44EF">
            <w:pPr>
              <w:jc w:val="center"/>
              <w:rPr>
                <w:rFonts w:ascii="Arial" w:hAnsi="Arial" w:cs="Arial"/>
              </w:rPr>
            </w:pPr>
            <w:r w:rsidRPr="009D08E7">
              <w:rPr>
                <w:rFonts w:ascii="Arial" w:hAnsi="Arial" w:cs="Arial"/>
              </w:rPr>
              <w:t>1.</w:t>
            </w:r>
            <w:r w:rsidR="005F5C31" w:rsidRPr="009D08E7">
              <w:rPr>
                <w:rFonts w:ascii="Arial" w:hAnsi="Arial" w:cs="Arial"/>
              </w:rPr>
              <w:t>1</w:t>
            </w:r>
          </w:p>
        </w:tc>
        <w:tc>
          <w:tcPr>
            <w:tcW w:w="4111" w:type="dxa"/>
          </w:tcPr>
          <w:p w:rsidR="00EE44EF" w:rsidRPr="009D08E7" w:rsidRDefault="00EE44EF" w:rsidP="0023520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9D08E7">
              <w:rPr>
                <w:rFonts w:ascii="Arial" w:hAnsi="Arial" w:cs="Arial"/>
              </w:rPr>
              <w:t>Correção ortográfica e revisão</w:t>
            </w:r>
          </w:p>
        </w:tc>
        <w:tc>
          <w:tcPr>
            <w:tcW w:w="2976" w:type="dxa"/>
          </w:tcPr>
          <w:p w:rsidR="00EE44EF" w:rsidRPr="009D08E7" w:rsidRDefault="00F036FE" w:rsidP="00EE44EF">
            <w:pPr>
              <w:jc w:val="center"/>
              <w:rPr>
                <w:rFonts w:ascii="Arial" w:hAnsi="Arial" w:cs="Arial"/>
              </w:rPr>
            </w:pPr>
            <w:r w:rsidRPr="009D08E7">
              <w:rPr>
                <w:rFonts w:ascii="Arial" w:hAnsi="Arial" w:cs="Arial"/>
              </w:rPr>
              <w:t xml:space="preserve">Bruno P. </w:t>
            </w:r>
            <w:proofErr w:type="spellStart"/>
            <w:r w:rsidRPr="009D08E7">
              <w:rPr>
                <w:rFonts w:ascii="Arial" w:hAnsi="Arial" w:cs="Arial"/>
              </w:rPr>
              <w:t>Warwzeniak</w:t>
            </w:r>
            <w:proofErr w:type="spellEnd"/>
          </w:p>
        </w:tc>
      </w:tr>
      <w:tr w:rsidR="004E328F" w:rsidRPr="009D08E7" w:rsidTr="00423520">
        <w:trPr>
          <w:jc w:val="center"/>
        </w:trPr>
        <w:tc>
          <w:tcPr>
            <w:tcW w:w="1774" w:type="dxa"/>
          </w:tcPr>
          <w:p w:rsidR="004E328F" w:rsidRPr="009D08E7" w:rsidRDefault="00F83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22/04</w:t>
            </w:r>
            <w:r w:rsidR="00E134A4" w:rsidRPr="009D08E7">
              <w:rPr>
                <w:rFonts w:ascii="Arial" w:hAnsi="Arial" w:cs="Arial"/>
              </w:rPr>
              <w:t>/2013</w:t>
            </w:r>
          </w:p>
        </w:tc>
        <w:tc>
          <w:tcPr>
            <w:tcW w:w="1274" w:type="dxa"/>
          </w:tcPr>
          <w:p w:rsidR="004E328F" w:rsidRPr="009D08E7" w:rsidRDefault="004E328F">
            <w:pPr>
              <w:jc w:val="center"/>
              <w:rPr>
                <w:rFonts w:ascii="Arial" w:hAnsi="Arial" w:cs="Arial"/>
              </w:rPr>
            </w:pPr>
            <w:r w:rsidRPr="009D08E7">
              <w:rPr>
                <w:rFonts w:ascii="Arial" w:hAnsi="Arial" w:cs="Arial"/>
              </w:rPr>
              <w:t>1.</w:t>
            </w:r>
            <w:r w:rsidR="006F652A" w:rsidRPr="009D08E7">
              <w:rPr>
                <w:rFonts w:ascii="Arial" w:hAnsi="Arial" w:cs="Arial"/>
              </w:rPr>
              <w:t>2</w:t>
            </w:r>
          </w:p>
        </w:tc>
        <w:tc>
          <w:tcPr>
            <w:tcW w:w="4111" w:type="dxa"/>
          </w:tcPr>
          <w:p w:rsidR="004E328F" w:rsidRPr="009D08E7" w:rsidRDefault="004E328F" w:rsidP="0023520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9D08E7">
              <w:rPr>
                <w:rFonts w:ascii="Arial" w:hAnsi="Arial" w:cs="Arial"/>
              </w:rPr>
              <w:t>Revisão do documento</w:t>
            </w:r>
          </w:p>
        </w:tc>
        <w:tc>
          <w:tcPr>
            <w:tcW w:w="2976" w:type="dxa"/>
          </w:tcPr>
          <w:p w:rsidR="004E328F" w:rsidRPr="009D08E7" w:rsidRDefault="00F036FE" w:rsidP="005428B1">
            <w:pPr>
              <w:jc w:val="center"/>
              <w:rPr>
                <w:rFonts w:ascii="Arial" w:hAnsi="Arial" w:cs="Arial"/>
              </w:rPr>
            </w:pPr>
            <w:r w:rsidRPr="009D08E7">
              <w:rPr>
                <w:rFonts w:ascii="Arial" w:hAnsi="Arial" w:cs="Arial"/>
              </w:rPr>
              <w:t xml:space="preserve">Maurício </w:t>
            </w:r>
            <w:proofErr w:type="spellStart"/>
            <w:r w:rsidRPr="009D08E7">
              <w:rPr>
                <w:rFonts w:ascii="Arial" w:hAnsi="Arial" w:cs="Arial"/>
              </w:rPr>
              <w:t>Wa</w:t>
            </w:r>
            <w:r w:rsidR="002001FD" w:rsidRPr="009D08E7">
              <w:rPr>
                <w:rFonts w:ascii="Arial" w:hAnsi="Arial" w:cs="Arial"/>
              </w:rPr>
              <w:t>r</w:t>
            </w:r>
            <w:r w:rsidRPr="009D08E7">
              <w:rPr>
                <w:rFonts w:ascii="Arial" w:hAnsi="Arial" w:cs="Arial"/>
              </w:rPr>
              <w:t>let</w:t>
            </w:r>
            <w:proofErr w:type="spellEnd"/>
          </w:p>
        </w:tc>
      </w:tr>
    </w:tbl>
    <w:p w:rsidR="00F473E4" w:rsidRPr="009D08E7" w:rsidRDefault="00F473E4">
      <w:pPr>
        <w:rPr>
          <w:rFonts w:ascii="Arial" w:hAnsi="Arial" w:cs="Arial"/>
          <w:sz w:val="28"/>
          <w:szCs w:val="28"/>
        </w:rPr>
      </w:pPr>
    </w:p>
    <w:p w:rsidR="00F473E4" w:rsidRPr="009D08E7" w:rsidRDefault="00F473E4">
      <w:pPr>
        <w:pStyle w:val="infoblue0"/>
        <w:jc w:val="center"/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</w:pPr>
      <w:r w:rsidRPr="009D08E7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br w:type="page"/>
      </w:r>
      <w:r w:rsidRPr="009D08E7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lastRenderedPageBreak/>
        <w:t>Sumário</w:t>
      </w:r>
    </w:p>
    <w:p w:rsidR="00B05BDD" w:rsidRDefault="00F473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9D08E7">
        <w:rPr>
          <w:rFonts w:ascii="Arial" w:hAnsi="Arial" w:cs="Arial"/>
        </w:rPr>
        <w:fldChar w:fldCharType="begin"/>
      </w:r>
      <w:r w:rsidRPr="009D08E7">
        <w:rPr>
          <w:rFonts w:ascii="Arial" w:hAnsi="Arial" w:cs="Arial"/>
        </w:rPr>
        <w:instrText xml:space="preserve"> TOC \o "1-3" \h \z </w:instrText>
      </w:r>
      <w:r w:rsidRPr="009D08E7">
        <w:rPr>
          <w:rFonts w:ascii="Arial" w:hAnsi="Arial" w:cs="Arial"/>
        </w:rPr>
        <w:fldChar w:fldCharType="separate"/>
      </w:r>
      <w:hyperlink w:anchor="_Toc354601617" w:history="1">
        <w:r w:rsidR="00B05BDD" w:rsidRPr="00764971">
          <w:rPr>
            <w:rStyle w:val="Hyperlink"/>
            <w:rFonts w:cs="Arial"/>
            <w:noProof/>
          </w:rPr>
          <w:t>1.</w:t>
        </w:r>
        <w:r w:rsidR="00B05BDD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05BDD" w:rsidRPr="00764971">
          <w:rPr>
            <w:rStyle w:val="Hyperlink"/>
            <w:rFonts w:cs="Arial"/>
            <w:noProof/>
          </w:rPr>
          <w:t>Caso de Uso: Aceitar ou Rejeitar Pedido de Favor</w:t>
        </w:r>
        <w:r w:rsidR="00B05BDD">
          <w:rPr>
            <w:noProof/>
            <w:webHidden/>
          </w:rPr>
          <w:tab/>
        </w:r>
        <w:r w:rsidR="00B05BDD">
          <w:rPr>
            <w:noProof/>
            <w:webHidden/>
          </w:rPr>
          <w:fldChar w:fldCharType="begin"/>
        </w:r>
        <w:r w:rsidR="00B05BDD">
          <w:rPr>
            <w:noProof/>
            <w:webHidden/>
          </w:rPr>
          <w:instrText xml:space="preserve"> PAGEREF _Toc354601617 \h </w:instrText>
        </w:r>
        <w:r w:rsidR="00B05BDD">
          <w:rPr>
            <w:noProof/>
            <w:webHidden/>
          </w:rPr>
        </w:r>
        <w:r w:rsidR="00B05BDD"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6</w:t>
        </w:r>
        <w:r w:rsidR="00B05BDD"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18" w:history="1">
        <w:r w:rsidRPr="00764971">
          <w:rPr>
            <w:rStyle w:val="Hyperlink"/>
            <w:rFonts w:cs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19" w:history="1">
        <w:r w:rsidRPr="00764971">
          <w:rPr>
            <w:rStyle w:val="Hyperlink"/>
            <w:rFonts w:cs="Arial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20" w:history="1">
        <w:r w:rsidRPr="00764971">
          <w:rPr>
            <w:rStyle w:val="Hyperlink"/>
            <w:rFonts w:cs="Arial"/>
          </w:rPr>
          <w:t>1.2.1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Voluntário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21" w:history="1">
        <w:r w:rsidRPr="00764971">
          <w:rPr>
            <w:rStyle w:val="Hyperlink"/>
            <w:rFonts w:cs="Arial"/>
          </w:rPr>
          <w:t>1.2.2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Favores.com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22" w:history="1">
        <w:r w:rsidRPr="00764971">
          <w:rPr>
            <w:rStyle w:val="Hyperlink"/>
            <w:rFonts w:cs="Arial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Pré-Requisitos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23" w:history="1">
        <w:r w:rsidRPr="00764971">
          <w:rPr>
            <w:rStyle w:val="Hyperlink"/>
            <w:rFonts w:cs="Arial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Fluxo Básico dos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24" w:history="1">
        <w:r w:rsidRPr="00764971">
          <w:rPr>
            <w:rStyle w:val="Hyperlink"/>
            <w:rFonts w:cs="Arial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25" w:history="1">
        <w:r w:rsidRPr="00764971">
          <w:rPr>
            <w:rStyle w:val="Hyperlink"/>
            <w:rFonts w:cs="Arial"/>
          </w:rPr>
          <w:t>1.5.1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Usuário Inválido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26" w:history="1">
        <w:r w:rsidRPr="00764971">
          <w:rPr>
            <w:rStyle w:val="Hyperlink"/>
            <w:rFonts w:cs="Arial"/>
          </w:rPr>
          <w:t>1.5.2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Acompanhamento do processo vazio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27" w:history="1">
        <w:r w:rsidRPr="00764971">
          <w:rPr>
            <w:rStyle w:val="Hyperlink"/>
            <w:rFonts w:cs="Arial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Principais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28" w:history="1">
        <w:r w:rsidRPr="00764971">
          <w:rPr>
            <w:rStyle w:val="Hyperlink"/>
            <w:rFonts w:cs="Arial"/>
          </w:rPr>
          <w:t>1.6.1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Sem resposta do Favores.com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29" w:history="1">
        <w:r w:rsidRPr="00764971">
          <w:rPr>
            <w:rStyle w:val="Hyperlink"/>
            <w:rFonts w:cs="Arial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30" w:history="1">
        <w:r w:rsidRPr="00764971">
          <w:rPr>
            <w:rStyle w:val="Hyperlink"/>
            <w:rFonts w:cs="Arial"/>
          </w:rPr>
          <w:t>1.7.1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Conclusão bem-sucedida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31" w:history="1">
        <w:r w:rsidRPr="00764971">
          <w:rPr>
            <w:rStyle w:val="Hyperlink"/>
            <w:rFonts w:cs="Arial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32" w:history="1">
        <w:r w:rsidRPr="00764971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Caso de Uso: Acompanhar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33" w:history="1">
        <w:r w:rsidRPr="00764971">
          <w:rPr>
            <w:rStyle w:val="Hyperlink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34" w:history="1">
        <w:r w:rsidRPr="00764971">
          <w:rPr>
            <w:rStyle w:val="Hyperlink"/>
            <w:rFonts w:cs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35" w:history="1">
        <w:r w:rsidRPr="00764971">
          <w:rPr>
            <w:rStyle w:val="Hyperlink"/>
            <w:rFonts w:cs="Arial"/>
          </w:rPr>
          <w:t>2.2.1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Requerente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36" w:history="1">
        <w:r w:rsidRPr="00764971">
          <w:rPr>
            <w:rStyle w:val="Hyperlink"/>
            <w:rFonts w:cs="Arial"/>
          </w:rPr>
          <w:t>2.2.2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Favores.com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37" w:history="1">
        <w:r w:rsidRPr="00764971">
          <w:rPr>
            <w:rStyle w:val="Hyperlink"/>
            <w:rFonts w:cs="Arial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Pré-Requisitos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38" w:history="1">
        <w:r w:rsidRPr="00764971">
          <w:rPr>
            <w:rStyle w:val="Hyperlink"/>
            <w:rFonts w:cs="Arial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Fluxo Básico dos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39" w:history="1">
        <w:r w:rsidRPr="00764971">
          <w:rPr>
            <w:rStyle w:val="Hyperlink"/>
            <w:rFonts w:cs="Arial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40" w:history="1">
        <w:r w:rsidRPr="00764971">
          <w:rPr>
            <w:rStyle w:val="Hyperlink"/>
            <w:rFonts w:cs="Arial"/>
          </w:rPr>
          <w:t>2.5.1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Usuário Inválido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41" w:history="1">
        <w:r w:rsidRPr="00764971">
          <w:rPr>
            <w:rStyle w:val="Hyperlink"/>
            <w:rFonts w:cs="Arial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Não enviou solicitações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42" w:history="1">
        <w:r w:rsidRPr="00764971">
          <w:rPr>
            <w:rStyle w:val="Hyperlink"/>
            <w:rFonts w:cs="Arial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Principais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43" w:history="1">
        <w:r w:rsidRPr="00764971">
          <w:rPr>
            <w:rStyle w:val="Hyperlink"/>
            <w:rFonts w:cs="Arial"/>
          </w:rPr>
          <w:t>2.7.1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Sem resposta do Favores.com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44" w:history="1">
        <w:r w:rsidRPr="00764971">
          <w:rPr>
            <w:rStyle w:val="Hyperlink"/>
            <w:rFonts w:cs="Arial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45" w:history="1">
        <w:r w:rsidRPr="00764971">
          <w:rPr>
            <w:rStyle w:val="Hyperlink"/>
            <w:rFonts w:cs="Arial"/>
          </w:rPr>
          <w:t>2.8.1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Conclusão bem-sucedida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46" w:history="1">
        <w:r w:rsidRPr="00764971">
          <w:rPr>
            <w:rStyle w:val="Hyperlink"/>
            <w:rFonts w:cs="Arial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47" w:history="1">
        <w:r w:rsidRPr="00764971">
          <w:rPr>
            <w:rStyle w:val="Hyperlink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Caso de Uso: Cadastrar-se no 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48" w:history="1">
        <w:r w:rsidRPr="00764971">
          <w:rPr>
            <w:rStyle w:val="Hyperlink"/>
            <w:rFonts w:cs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49" w:history="1">
        <w:r w:rsidRPr="00764971">
          <w:rPr>
            <w:rStyle w:val="Hyperlink"/>
            <w:rFonts w:cs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50" w:history="1">
        <w:r w:rsidRPr="00764971">
          <w:rPr>
            <w:rStyle w:val="Hyperlink"/>
            <w:rFonts w:cs="Arial"/>
          </w:rPr>
          <w:t>3.2.1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Pessoa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51" w:history="1">
        <w:r w:rsidRPr="00764971">
          <w:rPr>
            <w:rStyle w:val="Hyperlink"/>
            <w:rFonts w:cs="Arial"/>
          </w:rPr>
          <w:t>3.2.2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Favores.com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52" w:history="1">
        <w:r w:rsidRPr="00764971">
          <w:rPr>
            <w:rStyle w:val="Hyperlink"/>
            <w:rFonts w:cs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Pré-Requisitos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53" w:history="1">
        <w:r w:rsidRPr="00764971">
          <w:rPr>
            <w:rStyle w:val="Hyperlink"/>
            <w:rFonts w:cs="Arial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Fluxo Básico dos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54" w:history="1">
        <w:r w:rsidRPr="00764971">
          <w:rPr>
            <w:rStyle w:val="Hyperlink"/>
            <w:rFonts w:cs="Arial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55" w:history="1">
        <w:r w:rsidRPr="00764971">
          <w:rPr>
            <w:rStyle w:val="Hyperlink"/>
            <w:rFonts w:cs="Arial"/>
          </w:rPr>
          <w:t>3.5.1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Usuário Inválido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56" w:history="1">
        <w:r w:rsidRPr="00764971">
          <w:rPr>
            <w:rStyle w:val="Hyperlink"/>
            <w:rFonts w:cs="Arial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Principais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57" w:history="1">
        <w:r w:rsidRPr="00764971">
          <w:rPr>
            <w:rStyle w:val="Hyperlink"/>
            <w:rFonts w:cs="Arial"/>
          </w:rPr>
          <w:t>3.6.1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Sem resposta do Favores.com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58" w:history="1">
        <w:r w:rsidRPr="00764971">
          <w:rPr>
            <w:rStyle w:val="Hyperlink"/>
            <w:rFonts w:cs="Arial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59" w:history="1">
        <w:r w:rsidRPr="00764971">
          <w:rPr>
            <w:rStyle w:val="Hyperlink"/>
            <w:rFonts w:cs="Arial"/>
          </w:rPr>
          <w:t>3.7.1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Conclusão bem-sucedida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60" w:history="1">
        <w:r w:rsidRPr="00764971">
          <w:rPr>
            <w:rStyle w:val="Hyperlink"/>
            <w:rFonts w:cs="Arial"/>
          </w:rPr>
          <w:t>3.7.2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Requisitos Especiais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61" w:history="1">
        <w:r w:rsidRPr="00764971">
          <w:rPr>
            <w:rStyle w:val="Hyperlink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Caso de Uso: Combinar Detalhes do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62" w:history="1">
        <w:r w:rsidRPr="00764971">
          <w:rPr>
            <w:rStyle w:val="Hyperlink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63" w:history="1">
        <w:r w:rsidRPr="00764971">
          <w:rPr>
            <w:rStyle w:val="Hyperlink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64" w:history="1">
        <w:r w:rsidRPr="00764971">
          <w:rPr>
            <w:rStyle w:val="Hyperlink"/>
            <w:rFonts w:cs="Arial"/>
          </w:rPr>
          <w:t>4.2.1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Requerente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65" w:history="1">
        <w:r w:rsidRPr="00764971">
          <w:rPr>
            <w:rStyle w:val="Hyperlink"/>
            <w:rFonts w:cs="Arial"/>
          </w:rPr>
          <w:t>4.2.2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Voluntário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66" w:history="1">
        <w:r w:rsidRPr="00764971">
          <w:rPr>
            <w:rStyle w:val="Hyperlink"/>
            <w:rFonts w:cs="Arial"/>
          </w:rPr>
          <w:t>4.2.3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Favores.com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67" w:history="1">
        <w:r w:rsidRPr="00764971">
          <w:rPr>
            <w:rStyle w:val="Hyperlink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Pré-Requisitos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68" w:history="1">
        <w:r w:rsidRPr="00764971">
          <w:rPr>
            <w:rStyle w:val="Hyperlink"/>
            <w:rFonts w:cs="Arial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Fluxo Básico dos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69" w:history="1">
        <w:r w:rsidRPr="00764971">
          <w:rPr>
            <w:rStyle w:val="Hyperlink"/>
            <w:rFonts w:cs="Arial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70" w:history="1">
        <w:r w:rsidRPr="00764971">
          <w:rPr>
            <w:rStyle w:val="Hyperlink"/>
            <w:rFonts w:cs="Arial"/>
          </w:rPr>
          <w:t>4.5.1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Login Inválido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71" w:history="1">
        <w:r w:rsidRPr="00764971">
          <w:rPr>
            <w:rStyle w:val="Hyperlink"/>
            <w:rFonts w:cs="Arial"/>
          </w:rPr>
          <w:t>4.5.2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Não Solicitar um Envio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72" w:history="1">
        <w:r w:rsidRPr="00764971">
          <w:rPr>
            <w:rStyle w:val="Hyperlink"/>
            <w:rFonts w:cs="Arial"/>
          </w:rPr>
          <w:t>4.5.3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Acompanhamento do processo vazio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73" w:history="1">
        <w:r w:rsidRPr="00764971">
          <w:rPr>
            <w:rStyle w:val="Hyperlink"/>
            <w:rFonts w:cs="Arial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Principais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74" w:history="1">
        <w:r w:rsidRPr="00764971">
          <w:rPr>
            <w:rStyle w:val="Hyperlink"/>
            <w:rFonts w:cs="Arial"/>
          </w:rPr>
          <w:t>4.6.1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Sem resposta do Favores.com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75" w:history="1">
        <w:r w:rsidRPr="00764971">
          <w:rPr>
            <w:rStyle w:val="Hyperlink"/>
            <w:rFonts w:cs="Arial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76" w:history="1">
        <w:r w:rsidRPr="00764971">
          <w:rPr>
            <w:rStyle w:val="Hyperlink"/>
            <w:rFonts w:cs="Arial"/>
          </w:rPr>
          <w:t>4.7.1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Conclusão bem-sucedida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77" w:history="1">
        <w:r w:rsidRPr="00764971">
          <w:rPr>
            <w:rStyle w:val="Hyperlink"/>
            <w:rFonts w:cs="Arial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78" w:history="1">
        <w:r w:rsidRPr="00764971">
          <w:rPr>
            <w:rStyle w:val="Hyperlink"/>
            <w:rFonts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Caso de Uso: Deixar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79" w:history="1">
        <w:r w:rsidRPr="00764971">
          <w:rPr>
            <w:rStyle w:val="Hyperlink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80" w:history="1">
        <w:r w:rsidRPr="00764971">
          <w:rPr>
            <w:rStyle w:val="Hyperlink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81" w:history="1">
        <w:r w:rsidRPr="00764971">
          <w:rPr>
            <w:rStyle w:val="Hyperlink"/>
            <w:rFonts w:cs="Arial"/>
          </w:rPr>
          <w:t>5.2.1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Pessoas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82" w:history="1">
        <w:r w:rsidRPr="00764971">
          <w:rPr>
            <w:rStyle w:val="Hyperlink"/>
            <w:rFonts w:cs="Arial"/>
          </w:rPr>
          <w:t>5.2.2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Favores.com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83" w:history="1">
        <w:r w:rsidRPr="00764971">
          <w:rPr>
            <w:rStyle w:val="Hyperlink"/>
            <w:rFonts w:cs="Arial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Pré-Requisitos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84" w:history="1">
        <w:r w:rsidRPr="00764971">
          <w:rPr>
            <w:rStyle w:val="Hyperlink"/>
            <w:rFonts w:cs="Arial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Fluxo Básico dos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85" w:history="1">
        <w:r w:rsidRPr="00764971">
          <w:rPr>
            <w:rStyle w:val="Hyperlink"/>
            <w:rFonts w:cs="Arial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86" w:history="1">
        <w:r w:rsidRPr="00764971">
          <w:rPr>
            <w:rStyle w:val="Hyperlink"/>
            <w:rFonts w:cs="Arial"/>
          </w:rPr>
          <w:t>5.5.1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Usuário Inválido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87" w:history="1">
        <w:r w:rsidRPr="00764971">
          <w:rPr>
            <w:rStyle w:val="Hyperlink"/>
            <w:rFonts w:cs="Arial"/>
          </w:rPr>
          <w:t>5.5.2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Acompanhamento do processo vazio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88" w:history="1">
        <w:r w:rsidRPr="00764971">
          <w:rPr>
            <w:rStyle w:val="Hyperlink"/>
            <w:rFonts w:cs="Arial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Principais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89" w:history="1">
        <w:r w:rsidRPr="00764971">
          <w:rPr>
            <w:rStyle w:val="Hyperlink"/>
            <w:rFonts w:cs="Arial"/>
          </w:rPr>
          <w:t>5.6.1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Sem resposta do Favores.com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90" w:history="1">
        <w:r w:rsidRPr="00764971">
          <w:rPr>
            <w:rStyle w:val="Hyperlink"/>
            <w:rFonts w:cs="Arial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91" w:history="1">
        <w:r w:rsidRPr="00764971">
          <w:rPr>
            <w:rStyle w:val="Hyperlink"/>
            <w:rFonts w:cs="Arial"/>
          </w:rPr>
          <w:t>5.7.1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Conclusão bem-sucedida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92" w:history="1">
        <w:r w:rsidRPr="00764971">
          <w:rPr>
            <w:rStyle w:val="Hyperlink"/>
            <w:rFonts w:cs="Arial"/>
          </w:rPr>
          <w:t>5.7.2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Requisitos Especiais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93" w:history="1">
        <w:r w:rsidRPr="00764971">
          <w:rPr>
            <w:rStyle w:val="Hyperlink"/>
            <w:rFonts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Caso de Uso: Realizar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94" w:history="1">
        <w:r w:rsidRPr="00764971">
          <w:rPr>
            <w:rStyle w:val="Hyperlink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95" w:history="1">
        <w:r w:rsidRPr="00764971">
          <w:rPr>
            <w:rStyle w:val="Hyperlink"/>
            <w:rFonts w:cs="Arial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96" w:history="1">
        <w:r w:rsidRPr="00764971">
          <w:rPr>
            <w:rStyle w:val="Hyperlink"/>
            <w:rFonts w:cs="Arial"/>
          </w:rPr>
          <w:t>6.2.1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Pessoa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697" w:history="1">
        <w:r w:rsidRPr="00764971">
          <w:rPr>
            <w:rStyle w:val="Hyperlink"/>
            <w:rFonts w:cs="Arial"/>
          </w:rPr>
          <w:t>6.2.2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Favores.com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98" w:history="1">
        <w:r w:rsidRPr="00764971">
          <w:rPr>
            <w:rStyle w:val="Hyperlink"/>
            <w:rFonts w:cs="Arial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Pré-Requisitos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699" w:history="1">
        <w:r w:rsidRPr="00764971">
          <w:rPr>
            <w:rStyle w:val="Hyperlink"/>
            <w:rFonts w:cs="Arial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Fluxo Básico dos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700" w:history="1">
        <w:r w:rsidRPr="00764971">
          <w:rPr>
            <w:rStyle w:val="Hyperlink"/>
            <w:rFonts w:cs="Arial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701" w:history="1">
        <w:r w:rsidRPr="00764971">
          <w:rPr>
            <w:rStyle w:val="Hyperlink"/>
            <w:rFonts w:cs="Arial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Principais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702" w:history="1">
        <w:r w:rsidRPr="00764971">
          <w:rPr>
            <w:rStyle w:val="Hyperlink"/>
            <w:rFonts w:cs="Arial"/>
          </w:rPr>
          <w:t>6.6.1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Sem resposta do Favores.com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703" w:history="1">
        <w:r w:rsidRPr="00764971">
          <w:rPr>
            <w:rStyle w:val="Hyperlink"/>
            <w:rFonts w:cs="Arial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704" w:history="1">
        <w:r w:rsidRPr="00764971">
          <w:rPr>
            <w:rStyle w:val="Hyperlink"/>
            <w:rFonts w:cs="Arial"/>
          </w:rPr>
          <w:t>6.7.1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Conclusão bem-sucedida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705" w:history="1">
        <w:r w:rsidRPr="00764971">
          <w:rPr>
            <w:rStyle w:val="Hyperlink"/>
            <w:rFonts w:cs="Arial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706" w:history="1">
        <w:r w:rsidRPr="00764971">
          <w:rPr>
            <w:rStyle w:val="Hyperlink"/>
            <w:rFonts w:cs="Arial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Caso de Uso: Solicitar Favor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707" w:history="1">
        <w:r w:rsidRPr="00764971">
          <w:rPr>
            <w:rStyle w:val="Hyperlink"/>
            <w:rFonts w:cs="Arial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708" w:history="1">
        <w:r w:rsidRPr="00764971">
          <w:rPr>
            <w:rStyle w:val="Hyperlink"/>
            <w:rFonts w:cs="Arial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709" w:history="1">
        <w:r w:rsidRPr="00764971">
          <w:rPr>
            <w:rStyle w:val="Hyperlink"/>
            <w:rFonts w:cs="Arial"/>
          </w:rPr>
          <w:t>7.2.1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Pessoa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710" w:history="1">
        <w:r w:rsidRPr="00764971">
          <w:rPr>
            <w:rStyle w:val="Hyperlink"/>
            <w:rFonts w:cs="Arial"/>
          </w:rPr>
          <w:t>7.2.2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Favores.com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711" w:history="1">
        <w:r w:rsidRPr="00764971">
          <w:rPr>
            <w:rStyle w:val="Hyperlink"/>
            <w:rFonts w:cs="Arial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Pré-Requisitos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712" w:history="1">
        <w:r w:rsidRPr="00764971">
          <w:rPr>
            <w:rStyle w:val="Hyperlink"/>
            <w:rFonts w:cs="Arial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Fluxo Básico dos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713" w:history="1">
        <w:r w:rsidRPr="00764971">
          <w:rPr>
            <w:rStyle w:val="Hyperlink"/>
            <w:rFonts w:cs="Arial"/>
            <w:noProof/>
          </w:rPr>
          <w:t>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714" w:history="1">
        <w:r w:rsidRPr="00764971">
          <w:rPr>
            <w:rStyle w:val="Hyperlink"/>
            <w:rFonts w:cs="Arial"/>
          </w:rPr>
          <w:t>7.5.1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Login Inválido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715" w:history="1">
        <w:r w:rsidRPr="00764971">
          <w:rPr>
            <w:rStyle w:val="Hyperlink"/>
            <w:rFonts w:cs="Arial"/>
            <w:noProof/>
          </w:rPr>
          <w:t>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Principais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716" w:history="1">
        <w:r w:rsidRPr="00764971">
          <w:rPr>
            <w:rStyle w:val="Hyperlink"/>
            <w:rFonts w:cs="Arial"/>
          </w:rPr>
          <w:t>7.6.1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Sem resposta do Favores.com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717" w:history="1">
        <w:r w:rsidRPr="00764971">
          <w:rPr>
            <w:rStyle w:val="Hyperlink"/>
            <w:rFonts w:cs="Arial"/>
            <w:noProof/>
          </w:rPr>
          <w:t>7.7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05BDD" w:rsidRDefault="00B05BD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54601718" w:history="1">
        <w:r w:rsidRPr="00764971">
          <w:rPr>
            <w:rStyle w:val="Hyperlink"/>
            <w:rFonts w:cs="Arial"/>
          </w:rPr>
          <w:t>7.7.1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</w:rPr>
          <w:t>Conclusão bem-sucedida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_Toc354601718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1033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05BDD" w:rsidRDefault="00B05BD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4601719" w:history="1">
        <w:r w:rsidRPr="00764971">
          <w:rPr>
            <w:rStyle w:val="Hyperlink"/>
            <w:rFonts w:cs="Arial"/>
            <w:noProof/>
          </w:rPr>
          <w:t>7.8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764971">
          <w:rPr>
            <w:rStyle w:val="Hyperlink"/>
            <w:rFonts w:cs="Arial"/>
            <w:noProof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_Toc354601719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3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73E4" w:rsidRPr="009D08E7" w:rsidRDefault="00F473E4">
      <w:pPr>
        <w:rPr>
          <w:rFonts w:ascii="Arial" w:hAnsi="Arial" w:cs="Arial"/>
        </w:rPr>
      </w:pPr>
      <w:r w:rsidRPr="009D08E7">
        <w:rPr>
          <w:rFonts w:ascii="Arial" w:hAnsi="Arial" w:cs="Arial"/>
        </w:rPr>
        <w:fldChar w:fldCharType="end"/>
      </w:r>
    </w:p>
    <w:p w:rsidR="00510334" w:rsidRPr="009D08E7" w:rsidRDefault="00F473E4" w:rsidP="00510334">
      <w:pPr>
        <w:pStyle w:val="Ttulo"/>
        <w:outlineLvl w:val="0"/>
        <w:rPr>
          <w:rFonts w:cs="Arial"/>
          <w:sz w:val="40"/>
        </w:rPr>
      </w:pPr>
      <w:r w:rsidRPr="009D08E7">
        <w:rPr>
          <w:rFonts w:cs="Arial"/>
        </w:rPr>
        <w:br w:type="page"/>
      </w:r>
      <w:r w:rsidR="000D6E03" w:rsidRPr="009D08E7">
        <w:rPr>
          <w:rFonts w:cs="Arial"/>
        </w:rPr>
        <w:lastRenderedPageBreak/>
        <w:fldChar w:fldCharType="begin"/>
      </w:r>
      <w:r w:rsidR="000D6E03" w:rsidRPr="009D08E7">
        <w:rPr>
          <w:rFonts w:cs="Arial"/>
        </w:rPr>
        <w:instrText xml:space="preserve"> REF  nomeDocumento \h  \* MERGEFORMAT </w:instrText>
      </w:r>
      <w:r w:rsidR="000D6E03" w:rsidRPr="009D08E7">
        <w:rPr>
          <w:rFonts w:cs="Arial"/>
        </w:rPr>
      </w:r>
      <w:r w:rsidR="000D6E03" w:rsidRPr="009D08E7">
        <w:rPr>
          <w:rFonts w:cs="Arial"/>
        </w:rPr>
        <w:fldChar w:fldCharType="separate"/>
      </w:r>
      <w:r w:rsidR="00510334" w:rsidRPr="009D08E7">
        <w:rPr>
          <w:rFonts w:cs="Arial"/>
          <w:sz w:val="40"/>
        </w:rPr>
        <w:t>Documento Modelo de Casos de Uso</w:t>
      </w:r>
    </w:p>
    <w:p w:rsidR="00F473E4" w:rsidRPr="009D08E7" w:rsidRDefault="00510334">
      <w:pPr>
        <w:pStyle w:val="Ttulo"/>
        <w:outlineLvl w:val="0"/>
        <w:rPr>
          <w:rFonts w:cs="Arial"/>
        </w:rPr>
      </w:pPr>
      <w:r w:rsidRPr="009D08E7">
        <w:rPr>
          <w:rFonts w:cs="Arial"/>
          <w:sz w:val="40"/>
        </w:rPr>
        <w:t xml:space="preserve"> </w:t>
      </w:r>
      <w:r w:rsidR="000D6E03" w:rsidRPr="009D08E7">
        <w:rPr>
          <w:rFonts w:cs="Arial"/>
        </w:rPr>
        <w:fldChar w:fldCharType="end"/>
      </w:r>
      <w:r w:rsidR="003A3659" w:rsidRPr="009D08E7">
        <w:rPr>
          <w:rFonts w:cs="Arial"/>
        </w:rPr>
        <w:t xml:space="preserve"> Favores.com</w:t>
      </w:r>
    </w:p>
    <w:p w:rsidR="003A3659" w:rsidRPr="009D08E7" w:rsidRDefault="003A3659" w:rsidP="003A3659">
      <w:pPr>
        <w:pStyle w:val="Ttulo"/>
        <w:rPr>
          <w:rFonts w:cs="Arial"/>
        </w:rPr>
      </w:pPr>
    </w:p>
    <w:p w:rsidR="003A3659" w:rsidRPr="009D08E7" w:rsidRDefault="003A3659" w:rsidP="003A3659">
      <w:pPr>
        <w:pStyle w:val="Ttulo"/>
        <w:outlineLvl w:val="0"/>
        <w:rPr>
          <w:rFonts w:cs="Arial"/>
        </w:rPr>
      </w:pPr>
    </w:p>
    <w:p w:rsidR="003A3659" w:rsidRPr="009D08E7" w:rsidRDefault="003A3659" w:rsidP="003A3659">
      <w:pPr>
        <w:pStyle w:val="Ttulo1"/>
        <w:tabs>
          <w:tab w:val="num" w:pos="432"/>
        </w:tabs>
        <w:ind w:left="432" w:hanging="432"/>
        <w:rPr>
          <w:rFonts w:cs="Arial"/>
        </w:rPr>
      </w:pPr>
      <w:bookmarkStart w:id="3" w:name="_Toc354601617"/>
      <w:r w:rsidRPr="009D08E7">
        <w:rPr>
          <w:rFonts w:cs="Arial"/>
        </w:rPr>
        <w:t>Caso de Uso: Aceitar ou Rejeitar Pedido de Favor</w:t>
      </w:r>
      <w:bookmarkEnd w:id="3"/>
    </w:p>
    <w:p w:rsidR="003A3659" w:rsidRPr="009D08E7" w:rsidRDefault="003A3659" w:rsidP="003A3659">
      <w:pPr>
        <w:pStyle w:val="Ttulo2"/>
        <w:rPr>
          <w:rFonts w:cs="Arial"/>
        </w:rPr>
      </w:pPr>
      <w:bookmarkStart w:id="4" w:name="_Toc354601618"/>
      <w:r w:rsidRPr="009D08E7">
        <w:rPr>
          <w:rFonts w:cs="Arial"/>
        </w:rPr>
        <w:t>Breve Descrição</w:t>
      </w:r>
      <w:bookmarkEnd w:id="4"/>
    </w:p>
    <w:p w:rsidR="003A3659" w:rsidRPr="009D08E7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>Este caso de uso descreve como as pessoas poderão avaliar a experiência obtida através do Favores.com.</w:t>
      </w:r>
    </w:p>
    <w:p w:rsidR="003A3659" w:rsidRPr="009D08E7" w:rsidRDefault="003A3659" w:rsidP="003A3659">
      <w:pPr>
        <w:pStyle w:val="Corpodetexto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5" w:name="_Toc354601619"/>
      <w:r w:rsidRPr="009D08E7">
        <w:rPr>
          <w:rFonts w:cs="Arial"/>
        </w:rPr>
        <w:t>Atores</w:t>
      </w:r>
      <w:bookmarkEnd w:id="5"/>
    </w:p>
    <w:p w:rsidR="003A3659" w:rsidRPr="009D08E7" w:rsidRDefault="003A3659" w:rsidP="003A3659">
      <w:pPr>
        <w:pStyle w:val="Ttulo3"/>
        <w:rPr>
          <w:rFonts w:cs="Arial"/>
        </w:rPr>
      </w:pPr>
      <w:bookmarkStart w:id="6" w:name="_Toc354601620"/>
      <w:r w:rsidRPr="009D08E7">
        <w:rPr>
          <w:rFonts w:cs="Arial"/>
        </w:rPr>
        <w:t>Voluntário</w:t>
      </w:r>
      <w:bookmarkEnd w:id="6"/>
    </w:p>
    <w:p w:rsidR="003A3659" w:rsidRPr="009D08E7" w:rsidRDefault="003A3659" w:rsidP="003A3659">
      <w:pPr>
        <w:pStyle w:val="Ttulo3"/>
        <w:rPr>
          <w:rFonts w:cs="Arial"/>
        </w:rPr>
      </w:pPr>
      <w:bookmarkStart w:id="7" w:name="_Toc354601621"/>
      <w:r w:rsidRPr="009D08E7">
        <w:rPr>
          <w:rFonts w:cs="Arial"/>
        </w:rPr>
        <w:t>Favores.com</w:t>
      </w:r>
      <w:bookmarkEnd w:id="7"/>
    </w:p>
    <w:p w:rsidR="003A3659" w:rsidRPr="009D08E7" w:rsidRDefault="003A3659" w:rsidP="003A3659">
      <w:pPr>
        <w:pStyle w:val="Corpodetexto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8" w:name="_Toc354601622"/>
      <w:r w:rsidRPr="009D08E7">
        <w:rPr>
          <w:rFonts w:cs="Arial"/>
        </w:rPr>
        <w:t>Pré-Requisitos</w:t>
      </w:r>
      <w:bookmarkEnd w:id="8"/>
    </w:p>
    <w:p w:rsidR="003A3659" w:rsidRPr="009D08E7" w:rsidRDefault="003A3659" w:rsidP="003A3659">
      <w:pPr>
        <w:ind w:firstLine="432"/>
        <w:rPr>
          <w:rFonts w:ascii="Arial" w:hAnsi="Arial" w:cs="Arial"/>
        </w:rPr>
      </w:pPr>
      <w:r w:rsidRPr="009D08E7">
        <w:rPr>
          <w:rFonts w:ascii="Arial" w:hAnsi="Arial" w:cs="Arial"/>
        </w:rPr>
        <w:t xml:space="preserve">Voluntário ter realizado </w:t>
      </w:r>
      <w:proofErr w:type="spellStart"/>
      <w:r w:rsidRPr="009D08E7">
        <w:rPr>
          <w:rFonts w:ascii="Arial" w:hAnsi="Arial" w:cs="Arial"/>
        </w:rPr>
        <w:t>login</w:t>
      </w:r>
      <w:proofErr w:type="spellEnd"/>
      <w:r w:rsidRPr="009D08E7">
        <w:rPr>
          <w:rFonts w:ascii="Arial" w:hAnsi="Arial" w:cs="Arial"/>
        </w:rPr>
        <w:t xml:space="preserve"> no sistema. </w:t>
      </w:r>
    </w:p>
    <w:p w:rsidR="003A3659" w:rsidRPr="009D08E7" w:rsidRDefault="003A3659" w:rsidP="003A3659">
      <w:pPr>
        <w:ind w:firstLine="432"/>
        <w:rPr>
          <w:rFonts w:ascii="Arial" w:hAnsi="Arial" w:cs="Arial"/>
        </w:rPr>
      </w:pPr>
    </w:p>
    <w:p w:rsidR="003A3659" w:rsidRPr="009D08E7" w:rsidRDefault="003A3659" w:rsidP="003A3659">
      <w:pPr>
        <w:ind w:firstLine="432"/>
        <w:rPr>
          <w:rFonts w:ascii="Arial" w:hAnsi="Arial" w:cs="Arial"/>
        </w:rPr>
      </w:pPr>
      <w:r w:rsidRPr="009D08E7">
        <w:rPr>
          <w:rFonts w:ascii="Arial" w:hAnsi="Arial" w:cs="Arial"/>
        </w:rPr>
        <w:t>Voluntário ter convite de pedidos.</w:t>
      </w:r>
    </w:p>
    <w:p w:rsidR="003A3659" w:rsidRPr="009D08E7" w:rsidRDefault="003A3659" w:rsidP="003A3659">
      <w:pPr>
        <w:ind w:firstLine="432"/>
        <w:rPr>
          <w:rFonts w:ascii="Arial" w:hAnsi="Arial"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9" w:name="_Toc354601623"/>
      <w:r w:rsidRPr="009D08E7">
        <w:rPr>
          <w:rFonts w:cs="Arial"/>
        </w:rPr>
        <w:t>Fluxo Básico dos Eventos</w:t>
      </w:r>
      <w:bookmarkEnd w:id="9"/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Caso de </w:t>
      </w:r>
      <w:proofErr w:type="gramStart"/>
      <w:r w:rsidRPr="009D08E7">
        <w:rPr>
          <w:rFonts w:cs="Arial"/>
        </w:rPr>
        <w:t>Uso :</w:t>
      </w:r>
      <w:proofErr w:type="gramEnd"/>
      <w:r w:rsidRPr="009D08E7">
        <w:rPr>
          <w:rFonts w:cs="Arial"/>
        </w:rPr>
        <w:t xml:space="preserve"> Realizar </w:t>
      </w:r>
      <w:proofErr w:type="spellStart"/>
      <w:r w:rsidRPr="009D08E7">
        <w:rPr>
          <w:rFonts w:cs="Arial"/>
        </w:rPr>
        <w:t>Login</w:t>
      </w:r>
      <w:proofErr w:type="spellEnd"/>
      <w:r w:rsidRPr="009D08E7">
        <w:rPr>
          <w:rFonts w:cs="Arial"/>
        </w:rPr>
        <w:t xml:space="preserve"> é executado.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Caso de </w:t>
      </w:r>
      <w:proofErr w:type="gramStart"/>
      <w:r w:rsidRPr="009D08E7">
        <w:rPr>
          <w:rFonts w:cs="Arial"/>
        </w:rPr>
        <w:t>Uso :</w:t>
      </w:r>
      <w:proofErr w:type="gramEnd"/>
      <w:r w:rsidRPr="009D08E7">
        <w:rPr>
          <w:rFonts w:cs="Arial"/>
        </w:rPr>
        <w:t xml:space="preserve"> Acompanhar Processo é executado.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voluntário irá visualizar todos pedidos, e poderá escolher entre “Aceitar” e “Rejeitar” o pedido.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Se o Voluntário aceitar, o Favores.com enviará uma notificação para o requerente informando que a solicitação de pedido foi aceita.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caso de uso é encerrado.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Se Voluntário rejeitar, o Favores.com irá registar a rejeição.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outlineLvl w:val="1"/>
        <w:rPr>
          <w:rFonts w:cs="Arial"/>
        </w:rPr>
      </w:pPr>
      <w:r w:rsidRPr="009D08E7">
        <w:rPr>
          <w:rFonts w:cs="Arial"/>
        </w:rPr>
        <w:t>O caso de uso é encerrado.</w:t>
      </w:r>
    </w:p>
    <w:p w:rsidR="003A3659" w:rsidRPr="009D08E7" w:rsidRDefault="003A3659" w:rsidP="009D08E7">
      <w:pPr>
        <w:pStyle w:val="Corpodetexto"/>
        <w:ind w:left="1440"/>
        <w:outlineLvl w:val="1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10" w:name="_Toc354601624"/>
      <w:r w:rsidRPr="009D08E7">
        <w:rPr>
          <w:rFonts w:cs="Arial"/>
        </w:rPr>
        <w:t>Fluxos Alternativos</w:t>
      </w:r>
      <w:bookmarkEnd w:id="10"/>
    </w:p>
    <w:p w:rsidR="003A3659" w:rsidRPr="009D08E7" w:rsidRDefault="003A3659" w:rsidP="003A3659">
      <w:pPr>
        <w:pStyle w:val="Ttulo3"/>
        <w:rPr>
          <w:rFonts w:cs="Arial"/>
        </w:rPr>
      </w:pPr>
      <w:bookmarkStart w:id="11" w:name="_Toc354601625"/>
      <w:r w:rsidRPr="009D08E7">
        <w:rPr>
          <w:rFonts w:cs="Arial"/>
        </w:rPr>
        <w:t>Usuário Inválido</w:t>
      </w:r>
      <w:bookmarkEnd w:id="11"/>
    </w:p>
    <w:p w:rsidR="003A3659" w:rsidRPr="009D08E7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 xml:space="preserve">Se no passo </w:t>
      </w:r>
      <w:proofErr w:type="gramStart"/>
      <w:r w:rsidRPr="009D08E7">
        <w:rPr>
          <w:rFonts w:cs="Arial"/>
        </w:rPr>
        <w:t>1</w:t>
      </w:r>
      <w:proofErr w:type="gramEnd"/>
      <w:r w:rsidRPr="009D08E7">
        <w:rPr>
          <w:rFonts w:cs="Arial"/>
        </w:rPr>
        <w:t xml:space="preserve"> o usuário não tiver realizado o </w:t>
      </w:r>
      <w:proofErr w:type="spellStart"/>
      <w:r w:rsidRPr="009D08E7">
        <w:rPr>
          <w:rFonts w:cs="Arial"/>
        </w:rPr>
        <w:t>login</w:t>
      </w:r>
      <w:proofErr w:type="spellEnd"/>
      <w:r w:rsidRPr="009D08E7">
        <w:rPr>
          <w:rFonts w:cs="Arial"/>
        </w:rPr>
        <w:t>.</w:t>
      </w:r>
    </w:p>
    <w:p w:rsidR="003A3659" w:rsidRPr="009D08E7" w:rsidRDefault="003A3659" w:rsidP="003A3659">
      <w:pPr>
        <w:pStyle w:val="Corpodetexto"/>
        <w:numPr>
          <w:ilvl w:val="0"/>
          <w:numId w:val="22"/>
        </w:numPr>
        <w:rPr>
          <w:rFonts w:cs="Arial"/>
        </w:rPr>
      </w:pPr>
      <w:r w:rsidRPr="009D08E7">
        <w:rPr>
          <w:rFonts w:cs="Arial"/>
        </w:rPr>
        <w:t>O caso de uso é encerrado.</w:t>
      </w:r>
    </w:p>
    <w:p w:rsidR="003A3659" w:rsidRPr="009D08E7" w:rsidRDefault="003A3659" w:rsidP="003A3659">
      <w:pPr>
        <w:pStyle w:val="Ttulo3"/>
        <w:rPr>
          <w:rFonts w:cs="Arial"/>
        </w:rPr>
      </w:pPr>
      <w:bookmarkStart w:id="12" w:name="_Toc354601626"/>
      <w:r w:rsidRPr="009D08E7">
        <w:rPr>
          <w:rFonts w:cs="Arial"/>
        </w:rPr>
        <w:t>Acompanhamento do processo vazio</w:t>
      </w:r>
      <w:bookmarkEnd w:id="12"/>
    </w:p>
    <w:p w:rsidR="003A3659" w:rsidRPr="009D08E7" w:rsidRDefault="003A3659" w:rsidP="003A3659">
      <w:pPr>
        <w:ind w:left="718"/>
        <w:rPr>
          <w:rFonts w:ascii="Arial" w:hAnsi="Arial" w:cs="Arial"/>
        </w:rPr>
      </w:pPr>
      <w:r w:rsidRPr="009D08E7">
        <w:rPr>
          <w:rFonts w:ascii="Arial" w:hAnsi="Arial" w:cs="Arial"/>
        </w:rPr>
        <w:t>Se a pessoa não tiver realizado ações de solicitar ou aceitar pedidos.</w:t>
      </w:r>
    </w:p>
    <w:p w:rsidR="003A3659" w:rsidRPr="009D08E7" w:rsidRDefault="003A3659" w:rsidP="003A3659">
      <w:pPr>
        <w:pStyle w:val="PargrafodaLista"/>
        <w:widowControl/>
        <w:numPr>
          <w:ilvl w:val="0"/>
          <w:numId w:val="24"/>
        </w:numPr>
        <w:spacing w:line="240" w:lineRule="auto"/>
        <w:rPr>
          <w:rFonts w:ascii="Arial" w:hAnsi="Arial" w:cs="Arial"/>
        </w:rPr>
      </w:pPr>
      <w:r w:rsidRPr="009D08E7">
        <w:rPr>
          <w:rFonts w:ascii="Arial" w:hAnsi="Arial" w:cs="Arial"/>
        </w:rPr>
        <w:t>O Caso de uso é encerrado.</w:t>
      </w:r>
    </w:p>
    <w:p w:rsidR="009D08E7" w:rsidRPr="009D08E7" w:rsidRDefault="009D08E7" w:rsidP="009D08E7">
      <w:pPr>
        <w:pStyle w:val="PargrafodaLista"/>
        <w:widowControl/>
        <w:spacing w:line="240" w:lineRule="auto"/>
        <w:ind w:left="1483"/>
        <w:rPr>
          <w:rFonts w:ascii="Arial" w:hAnsi="Arial"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13" w:name="_Toc354601627"/>
      <w:r w:rsidRPr="009D08E7">
        <w:rPr>
          <w:rFonts w:cs="Arial"/>
        </w:rPr>
        <w:t>Principais Cenários</w:t>
      </w:r>
      <w:bookmarkEnd w:id="13"/>
    </w:p>
    <w:p w:rsidR="003A3659" w:rsidRPr="009D08E7" w:rsidRDefault="003A3659" w:rsidP="003A3659">
      <w:pPr>
        <w:pStyle w:val="Ttulo3"/>
        <w:rPr>
          <w:rFonts w:cs="Arial"/>
        </w:rPr>
      </w:pPr>
      <w:bookmarkStart w:id="14" w:name="_Toc354601628"/>
      <w:r w:rsidRPr="009D08E7">
        <w:rPr>
          <w:rFonts w:cs="Arial"/>
        </w:rPr>
        <w:t>Sem resposta do Favores.com</w:t>
      </w:r>
      <w:bookmarkEnd w:id="14"/>
    </w:p>
    <w:p w:rsidR="003A3659" w:rsidRPr="009D08E7" w:rsidRDefault="003A3659" w:rsidP="003A3659">
      <w:pPr>
        <w:pStyle w:val="Corpodetexto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15" w:name="_Toc354601629"/>
      <w:r w:rsidRPr="009D08E7">
        <w:rPr>
          <w:rFonts w:cs="Arial"/>
        </w:rPr>
        <w:lastRenderedPageBreak/>
        <w:t>Pós-Condições</w:t>
      </w:r>
      <w:bookmarkEnd w:id="15"/>
    </w:p>
    <w:p w:rsidR="003A3659" w:rsidRPr="009D08E7" w:rsidRDefault="003A3659" w:rsidP="003A3659">
      <w:pPr>
        <w:pStyle w:val="Ttulo3"/>
        <w:rPr>
          <w:rFonts w:cs="Arial"/>
        </w:rPr>
      </w:pPr>
      <w:bookmarkStart w:id="16" w:name="_Toc354601630"/>
      <w:r w:rsidRPr="009D08E7">
        <w:rPr>
          <w:rFonts w:cs="Arial"/>
        </w:rPr>
        <w:t>Conclusão bem-sucedida</w:t>
      </w:r>
      <w:bookmarkEnd w:id="16"/>
    </w:p>
    <w:p w:rsidR="003A3659" w:rsidRPr="009D08E7" w:rsidRDefault="003A3659" w:rsidP="003A3659">
      <w:pPr>
        <w:rPr>
          <w:rFonts w:ascii="Arial" w:hAnsi="Arial" w:cs="Arial"/>
        </w:rPr>
      </w:pPr>
      <w:r w:rsidRPr="009D08E7">
        <w:rPr>
          <w:rFonts w:ascii="Arial" w:hAnsi="Arial" w:cs="Arial"/>
        </w:rPr>
        <w:t>O Favores.com enviará uma notificação para o Requerente.</w:t>
      </w:r>
    </w:p>
    <w:p w:rsidR="003A3659" w:rsidRPr="009D08E7" w:rsidRDefault="003A3659" w:rsidP="003A3659">
      <w:pPr>
        <w:pStyle w:val="Ttulo2"/>
        <w:rPr>
          <w:rFonts w:cs="Arial"/>
        </w:rPr>
      </w:pPr>
      <w:bookmarkStart w:id="17" w:name="_Toc354601631"/>
      <w:r w:rsidRPr="009D08E7">
        <w:rPr>
          <w:rFonts w:cs="Arial"/>
        </w:rPr>
        <w:t>Requisitos Especiais</w:t>
      </w:r>
      <w:bookmarkEnd w:id="17"/>
    </w:p>
    <w:p w:rsidR="003A3659" w:rsidRPr="009D08E7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>Não se aplica.</w:t>
      </w:r>
    </w:p>
    <w:p w:rsidR="003A3659" w:rsidRPr="009D08E7" w:rsidRDefault="003A3659" w:rsidP="003A3659">
      <w:pPr>
        <w:pStyle w:val="Ttulo"/>
        <w:jc w:val="left"/>
        <w:rPr>
          <w:rFonts w:cs="Arial"/>
          <w:sz w:val="22"/>
          <w:szCs w:val="22"/>
        </w:rPr>
      </w:pPr>
    </w:p>
    <w:p w:rsidR="003A3659" w:rsidRPr="009D08E7" w:rsidRDefault="003A3659" w:rsidP="003A3659">
      <w:pPr>
        <w:pStyle w:val="Ttulo1"/>
        <w:tabs>
          <w:tab w:val="num" w:pos="432"/>
        </w:tabs>
        <w:ind w:left="432" w:hanging="432"/>
        <w:rPr>
          <w:rFonts w:cs="Arial"/>
        </w:rPr>
      </w:pPr>
      <w:bookmarkStart w:id="18" w:name="_Toc354601632"/>
      <w:r w:rsidRPr="009D08E7">
        <w:rPr>
          <w:rFonts w:cs="Arial"/>
        </w:rPr>
        <w:t>Caso de Uso: Acompanhar Processo</w:t>
      </w:r>
      <w:bookmarkEnd w:id="18"/>
    </w:p>
    <w:p w:rsidR="003A3659" w:rsidRPr="009D08E7" w:rsidRDefault="003A3659" w:rsidP="003A3659">
      <w:pPr>
        <w:pStyle w:val="Ttulo2"/>
        <w:rPr>
          <w:rFonts w:cs="Arial"/>
        </w:rPr>
      </w:pPr>
      <w:bookmarkStart w:id="19" w:name="_Toc354601633"/>
      <w:r w:rsidRPr="009D08E7">
        <w:rPr>
          <w:rFonts w:cs="Arial"/>
        </w:rPr>
        <w:t>Breve Descrição</w:t>
      </w:r>
      <w:bookmarkEnd w:id="19"/>
    </w:p>
    <w:p w:rsidR="003A3659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>Este caso de uso descreve como o Requerente acompanha o processo do pedido de favor.</w:t>
      </w:r>
    </w:p>
    <w:p w:rsidR="009D08E7" w:rsidRPr="009D08E7" w:rsidRDefault="009D08E7" w:rsidP="003A3659">
      <w:pPr>
        <w:pStyle w:val="Corpodetexto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20" w:name="_Toc354601634"/>
      <w:r w:rsidRPr="009D08E7">
        <w:rPr>
          <w:rFonts w:cs="Arial"/>
        </w:rPr>
        <w:t>Atores</w:t>
      </w:r>
      <w:bookmarkEnd w:id="20"/>
    </w:p>
    <w:p w:rsidR="003A3659" w:rsidRPr="009D08E7" w:rsidRDefault="003A3659" w:rsidP="003A3659">
      <w:pPr>
        <w:pStyle w:val="Ttulo3"/>
        <w:rPr>
          <w:rFonts w:cs="Arial"/>
        </w:rPr>
      </w:pPr>
      <w:bookmarkStart w:id="21" w:name="_Toc354601635"/>
      <w:r w:rsidRPr="009D08E7">
        <w:rPr>
          <w:rFonts w:cs="Arial"/>
        </w:rPr>
        <w:t>Requerente</w:t>
      </w:r>
      <w:bookmarkEnd w:id="21"/>
    </w:p>
    <w:p w:rsidR="003A3659" w:rsidRDefault="003A3659" w:rsidP="003A3659">
      <w:pPr>
        <w:pStyle w:val="Ttulo3"/>
        <w:rPr>
          <w:rFonts w:cs="Arial"/>
        </w:rPr>
      </w:pPr>
      <w:bookmarkStart w:id="22" w:name="_Toc354601636"/>
      <w:r w:rsidRPr="009D08E7">
        <w:rPr>
          <w:rFonts w:cs="Arial"/>
        </w:rPr>
        <w:t>Favores.com</w:t>
      </w:r>
      <w:bookmarkEnd w:id="22"/>
    </w:p>
    <w:p w:rsidR="009D08E7" w:rsidRPr="009D08E7" w:rsidRDefault="009D08E7" w:rsidP="009D08E7">
      <w:pPr>
        <w:pStyle w:val="Corpodetexto"/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23" w:name="_Toc354601637"/>
      <w:r w:rsidRPr="009D08E7">
        <w:rPr>
          <w:rFonts w:cs="Arial"/>
        </w:rPr>
        <w:t>Pré-Requisitos</w:t>
      </w:r>
      <w:bookmarkEnd w:id="23"/>
    </w:p>
    <w:p w:rsidR="003A3659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>Não se aplica.</w:t>
      </w:r>
    </w:p>
    <w:p w:rsidR="009D08E7" w:rsidRPr="009D08E7" w:rsidRDefault="009D08E7" w:rsidP="003A3659">
      <w:pPr>
        <w:pStyle w:val="Corpodetexto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24" w:name="_Toc354601638"/>
      <w:r w:rsidRPr="009D08E7">
        <w:rPr>
          <w:rFonts w:cs="Arial"/>
        </w:rPr>
        <w:t>Fluxo Básico dos Eventos</w:t>
      </w:r>
      <w:bookmarkEnd w:id="24"/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A pessoa irá informar os dados necessários para se cadastrar no portal.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Requerente irá solicitar os acompanhamentos do processo.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Favores.com irá exibir a lista de Voluntários contatados e suas respostas.</w:t>
      </w:r>
    </w:p>
    <w:p w:rsidR="003A3659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caso de uso é encerrado.</w:t>
      </w:r>
    </w:p>
    <w:p w:rsidR="009D08E7" w:rsidRPr="009D08E7" w:rsidRDefault="009D08E7" w:rsidP="009D08E7">
      <w:pPr>
        <w:pStyle w:val="Corpodetexto"/>
        <w:ind w:left="1440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25" w:name="_Toc354601639"/>
      <w:r w:rsidRPr="009D08E7">
        <w:rPr>
          <w:rFonts w:cs="Arial"/>
        </w:rPr>
        <w:t>Fluxos Alternativos</w:t>
      </w:r>
      <w:bookmarkEnd w:id="25"/>
    </w:p>
    <w:p w:rsidR="003A3659" w:rsidRPr="009D08E7" w:rsidRDefault="003A3659" w:rsidP="003A3659">
      <w:pPr>
        <w:pStyle w:val="Ttulo3"/>
        <w:rPr>
          <w:rFonts w:cs="Arial"/>
        </w:rPr>
      </w:pPr>
      <w:bookmarkStart w:id="26" w:name="_Toc354601640"/>
      <w:r w:rsidRPr="009D08E7">
        <w:rPr>
          <w:rFonts w:cs="Arial"/>
        </w:rPr>
        <w:t>Usuário Inválido</w:t>
      </w:r>
      <w:bookmarkEnd w:id="26"/>
    </w:p>
    <w:p w:rsidR="003A3659" w:rsidRPr="009D08E7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 xml:space="preserve">Se no passo </w:t>
      </w:r>
      <w:proofErr w:type="gramStart"/>
      <w:r w:rsidRPr="009D08E7">
        <w:rPr>
          <w:rFonts w:cs="Arial"/>
        </w:rPr>
        <w:t>1</w:t>
      </w:r>
      <w:proofErr w:type="gramEnd"/>
      <w:r w:rsidRPr="009D08E7">
        <w:rPr>
          <w:rFonts w:cs="Arial"/>
        </w:rPr>
        <w:t xml:space="preserve"> o usuário não tiver realizado o </w:t>
      </w:r>
      <w:proofErr w:type="spellStart"/>
      <w:r w:rsidRPr="009D08E7">
        <w:rPr>
          <w:rFonts w:cs="Arial"/>
        </w:rPr>
        <w:t>login</w:t>
      </w:r>
      <w:proofErr w:type="spellEnd"/>
      <w:r w:rsidRPr="009D08E7">
        <w:rPr>
          <w:rFonts w:cs="Arial"/>
        </w:rPr>
        <w:t>.</w:t>
      </w:r>
    </w:p>
    <w:p w:rsidR="003A3659" w:rsidRDefault="003A3659" w:rsidP="003A3659">
      <w:pPr>
        <w:pStyle w:val="Corpodetexto"/>
        <w:numPr>
          <w:ilvl w:val="0"/>
          <w:numId w:val="22"/>
        </w:numPr>
        <w:rPr>
          <w:rFonts w:cs="Arial"/>
        </w:rPr>
      </w:pPr>
      <w:r w:rsidRPr="009D08E7">
        <w:rPr>
          <w:rFonts w:cs="Arial"/>
        </w:rPr>
        <w:t>O caso de uso é encerrado.</w:t>
      </w:r>
    </w:p>
    <w:p w:rsidR="009D08E7" w:rsidRPr="009D08E7" w:rsidRDefault="009D08E7" w:rsidP="009D08E7">
      <w:pPr>
        <w:pStyle w:val="Corpodetexto"/>
        <w:ind w:left="1485"/>
        <w:rPr>
          <w:rFonts w:cs="Arial"/>
        </w:rPr>
      </w:pPr>
    </w:p>
    <w:p w:rsidR="003A3659" w:rsidRPr="009D08E7" w:rsidRDefault="003A3659" w:rsidP="003A3659">
      <w:pPr>
        <w:pStyle w:val="Ttulo2"/>
        <w:keepNext w:val="0"/>
        <w:tabs>
          <w:tab w:val="num" w:pos="718"/>
        </w:tabs>
        <w:ind w:left="718" w:hanging="576"/>
        <w:rPr>
          <w:rFonts w:cs="Arial"/>
        </w:rPr>
      </w:pPr>
      <w:bookmarkStart w:id="27" w:name="_Toc354601641"/>
      <w:r w:rsidRPr="009D08E7">
        <w:rPr>
          <w:rFonts w:cs="Arial"/>
        </w:rPr>
        <w:t>Não enviou solicitações</w:t>
      </w:r>
      <w:bookmarkEnd w:id="27"/>
    </w:p>
    <w:p w:rsidR="003A3659" w:rsidRPr="009D08E7" w:rsidRDefault="003A3659" w:rsidP="003A3659">
      <w:pPr>
        <w:ind w:left="718"/>
        <w:rPr>
          <w:rFonts w:ascii="Arial" w:hAnsi="Arial" w:cs="Arial"/>
        </w:rPr>
      </w:pPr>
      <w:r w:rsidRPr="009D08E7">
        <w:rPr>
          <w:rFonts w:ascii="Arial" w:hAnsi="Arial" w:cs="Arial"/>
        </w:rPr>
        <w:t>Se o usuário não tiver realizado solicitações de pedidos.</w:t>
      </w:r>
    </w:p>
    <w:p w:rsidR="003A3659" w:rsidRDefault="003A3659" w:rsidP="003A3659">
      <w:pPr>
        <w:pStyle w:val="PargrafodaLista"/>
        <w:widowControl/>
        <w:numPr>
          <w:ilvl w:val="0"/>
          <w:numId w:val="23"/>
        </w:numPr>
        <w:spacing w:line="240" w:lineRule="auto"/>
        <w:rPr>
          <w:rFonts w:ascii="Arial" w:hAnsi="Arial" w:cs="Arial"/>
        </w:rPr>
      </w:pPr>
      <w:r w:rsidRPr="009D08E7">
        <w:rPr>
          <w:rFonts w:ascii="Arial" w:hAnsi="Arial" w:cs="Arial"/>
        </w:rPr>
        <w:t>O caso de uso é encerrado.</w:t>
      </w:r>
    </w:p>
    <w:p w:rsidR="009D08E7" w:rsidRPr="009D08E7" w:rsidRDefault="009D08E7" w:rsidP="009D08E7">
      <w:pPr>
        <w:pStyle w:val="PargrafodaLista"/>
        <w:widowControl/>
        <w:spacing w:line="240" w:lineRule="auto"/>
        <w:ind w:left="1485"/>
        <w:rPr>
          <w:rFonts w:ascii="Arial" w:hAnsi="Arial"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28" w:name="_Toc354601642"/>
      <w:r w:rsidRPr="009D08E7">
        <w:rPr>
          <w:rFonts w:cs="Arial"/>
        </w:rPr>
        <w:t>Principais Cenários</w:t>
      </w:r>
      <w:bookmarkEnd w:id="28"/>
    </w:p>
    <w:p w:rsidR="003A3659" w:rsidRDefault="003A3659" w:rsidP="003A3659">
      <w:pPr>
        <w:pStyle w:val="Ttulo3"/>
        <w:rPr>
          <w:rFonts w:cs="Arial"/>
        </w:rPr>
      </w:pPr>
      <w:bookmarkStart w:id="29" w:name="_Toc354601643"/>
      <w:r w:rsidRPr="009D08E7">
        <w:rPr>
          <w:rFonts w:cs="Arial"/>
        </w:rPr>
        <w:t>Sem resposta do Favores.com</w:t>
      </w:r>
      <w:bookmarkEnd w:id="29"/>
    </w:p>
    <w:p w:rsidR="009D08E7" w:rsidRPr="009D08E7" w:rsidRDefault="009D08E7" w:rsidP="009D08E7">
      <w:pPr>
        <w:pStyle w:val="Corpodetexto"/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30" w:name="_Toc354601644"/>
      <w:r w:rsidRPr="009D08E7">
        <w:rPr>
          <w:rFonts w:cs="Arial"/>
        </w:rPr>
        <w:t>Pós-Condições</w:t>
      </w:r>
      <w:bookmarkEnd w:id="30"/>
    </w:p>
    <w:p w:rsidR="003A3659" w:rsidRPr="009D08E7" w:rsidRDefault="003A3659" w:rsidP="003A3659">
      <w:pPr>
        <w:pStyle w:val="Ttulo3"/>
        <w:rPr>
          <w:rFonts w:cs="Arial"/>
        </w:rPr>
      </w:pPr>
      <w:bookmarkStart w:id="31" w:name="_Toc354601645"/>
      <w:r w:rsidRPr="009D08E7">
        <w:rPr>
          <w:rFonts w:cs="Arial"/>
        </w:rPr>
        <w:t>Conclusão bem-sucedida</w:t>
      </w:r>
      <w:bookmarkEnd w:id="31"/>
    </w:p>
    <w:p w:rsidR="003A3659" w:rsidRDefault="003A3659" w:rsidP="003A3659">
      <w:pPr>
        <w:rPr>
          <w:rFonts w:ascii="Arial" w:hAnsi="Arial" w:cs="Arial"/>
        </w:rPr>
      </w:pPr>
      <w:r w:rsidRPr="009D08E7">
        <w:rPr>
          <w:rFonts w:ascii="Arial" w:hAnsi="Arial" w:cs="Arial"/>
        </w:rPr>
        <w:t xml:space="preserve">É </w:t>
      </w:r>
      <w:proofErr w:type="gramStart"/>
      <w:r w:rsidRPr="009D08E7">
        <w:rPr>
          <w:rFonts w:ascii="Arial" w:hAnsi="Arial" w:cs="Arial"/>
        </w:rPr>
        <w:t>exibido</w:t>
      </w:r>
      <w:proofErr w:type="gramEnd"/>
      <w:r w:rsidRPr="009D08E7">
        <w:rPr>
          <w:rFonts w:ascii="Arial" w:hAnsi="Arial" w:cs="Arial"/>
        </w:rPr>
        <w:t xml:space="preserve"> a lista de usuário contatados.</w:t>
      </w:r>
    </w:p>
    <w:p w:rsidR="009D08E7" w:rsidRPr="009D08E7" w:rsidRDefault="009D08E7" w:rsidP="003A3659">
      <w:pPr>
        <w:rPr>
          <w:rFonts w:ascii="Arial" w:hAnsi="Arial"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32" w:name="_Toc354601646"/>
      <w:r w:rsidRPr="009D08E7">
        <w:rPr>
          <w:rFonts w:cs="Arial"/>
        </w:rPr>
        <w:lastRenderedPageBreak/>
        <w:t>Requisitos Especiais</w:t>
      </w:r>
      <w:bookmarkEnd w:id="32"/>
    </w:p>
    <w:p w:rsidR="003A3659" w:rsidRDefault="003A3659" w:rsidP="009D08E7">
      <w:pPr>
        <w:pStyle w:val="Corpodetexto"/>
        <w:rPr>
          <w:rFonts w:cs="Arial"/>
        </w:rPr>
      </w:pPr>
      <w:r w:rsidRPr="009D08E7">
        <w:rPr>
          <w:rFonts w:cs="Arial"/>
        </w:rPr>
        <w:t>Não se aplica.</w:t>
      </w:r>
    </w:p>
    <w:p w:rsidR="009D08E7" w:rsidRPr="009D08E7" w:rsidRDefault="009D08E7" w:rsidP="009D08E7">
      <w:pPr>
        <w:pStyle w:val="Corpodetexto"/>
        <w:rPr>
          <w:rFonts w:cs="Arial"/>
        </w:rPr>
      </w:pPr>
    </w:p>
    <w:p w:rsidR="003A3659" w:rsidRPr="009D08E7" w:rsidRDefault="003A3659" w:rsidP="003A3659">
      <w:pPr>
        <w:pStyle w:val="Ttulo1"/>
        <w:tabs>
          <w:tab w:val="num" w:pos="432"/>
        </w:tabs>
        <w:ind w:left="432" w:hanging="432"/>
        <w:rPr>
          <w:rFonts w:cs="Arial"/>
        </w:rPr>
      </w:pPr>
      <w:bookmarkStart w:id="33" w:name="_Toc354601647"/>
      <w:r w:rsidRPr="009D08E7">
        <w:rPr>
          <w:rFonts w:cs="Arial"/>
        </w:rPr>
        <w:t>Caso de Uso: Cadastrar-se no Portal</w:t>
      </w:r>
      <w:bookmarkEnd w:id="33"/>
    </w:p>
    <w:p w:rsidR="003A3659" w:rsidRPr="009D08E7" w:rsidRDefault="003A3659" w:rsidP="003A3659">
      <w:pPr>
        <w:pStyle w:val="Ttulo2"/>
        <w:rPr>
          <w:rFonts w:cs="Arial"/>
        </w:rPr>
      </w:pPr>
      <w:bookmarkStart w:id="34" w:name="_Toc354601648"/>
      <w:r w:rsidRPr="009D08E7">
        <w:rPr>
          <w:rFonts w:cs="Arial"/>
        </w:rPr>
        <w:t>Breve Descrição</w:t>
      </w:r>
      <w:bookmarkEnd w:id="34"/>
    </w:p>
    <w:p w:rsidR="003A3659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>Este caso de uso descreve como a pessoa se cadastra no sistema.</w:t>
      </w:r>
    </w:p>
    <w:p w:rsidR="009D08E7" w:rsidRPr="009D08E7" w:rsidRDefault="009D08E7" w:rsidP="003A3659">
      <w:pPr>
        <w:pStyle w:val="Corpodetexto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35" w:name="_Toc354601649"/>
      <w:r w:rsidRPr="009D08E7">
        <w:rPr>
          <w:rFonts w:cs="Arial"/>
        </w:rPr>
        <w:t>Atores</w:t>
      </w:r>
      <w:bookmarkEnd w:id="35"/>
    </w:p>
    <w:p w:rsidR="003A3659" w:rsidRPr="009D08E7" w:rsidRDefault="003A3659" w:rsidP="003A3659">
      <w:pPr>
        <w:pStyle w:val="Ttulo3"/>
        <w:rPr>
          <w:rFonts w:cs="Arial"/>
        </w:rPr>
      </w:pPr>
      <w:bookmarkStart w:id="36" w:name="_Toc354601650"/>
      <w:r w:rsidRPr="009D08E7">
        <w:rPr>
          <w:rFonts w:cs="Arial"/>
        </w:rPr>
        <w:t>Pessoa</w:t>
      </w:r>
      <w:bookmarkEnd w:id="36"/>
    </w:p>
    <w:p w:rsidR="003A3659" w:rsidRDefault="003A3659" w:rsidP="003A3659">
      <w:pPr>
        <w:pStyle w:val="Ttulo3"/>
        <w:rPr>
          <w:rFonts w:cs="Arial"/>
        </w:rPr>
      </w:pPr>
      <w:bookmarkStart w:id="37" w:name="_Toc354601651"/>
      <w:r w:rsidRPr="009D08E7">
        <w:rPr>
          <w:rFonts w:cs="Arial"/>
        </w:rPr>
        <w:t>Favores.com</w:t>
      </w:r>
      <w:bookmarkEnd w:id="37"/>
    </w:p>
    <w:p w:rsidR="009D08E7" w:rsidRPr="009D08E7" w:rsidRDefault="009D08E7" w:rsidP="009D08E7">
      <w:pPr>
        <w:pStyle w:val="Corpodetexto"/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38" w:name="_Toc354601652"/>
      <w:r w:rsidRPr="009D08E7">
        <w:rPr>
          <w:rFonts w:cs="Arial"/>
        </w:rPr>
        <w:t>Pré-Requisitos</w:t>
      </w:r>
      <w:bookmarkEnd w:id="38"/>
    </w:p>
    <w:p w:rsidR="003A3659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>Não se aplica.</w:t>
      </w:r>
    </w:p>
    <w:p w:rsidR="009D08E7" w:rsidRPr="009D08E7" w:rsidRDefault="009D08E7" w:rsidP="003A3659">
      <w:pPr>
        <w:pStyle w:val="Corpodetexto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39" w:name="_Toc354601653"/>
      <w:r w:rsidRPr="009D08E7">
        <w:rPr>
          <w:rFonts w:cs="Arial"/>
        </w:rPr>
        <w:t>Fluxo Básico dos Eventos</w:t>
      </w:r>
      <w:bookmarkEnd w:id="39"/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A pessoa irá informar os dados necessários para se cadastrar no portal.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Favores.com irá validar os dados, permitindo ou não o cadastro da pessoa.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Se o cadastro for validado ele será encaminhado para a página de perfil.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caso de uso é encerrado.</w:t>
      </w:r>
    </w:p>
    <w:p w:rsidR="003A3659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Se o cadastro não for validado o Favores.com redireciona a pessoa para passo </w:t>
      </w:r>
      <w:proofErr w:type="gramStart"/>
      <w:r w:rsidRPr="009D08E7">
        <w:rPr>
          <w:rFonts w:cs="Arial"/>
        </w:rPr>
        <w:t>1</w:t>
      </w:r>
      <w:proofErr w:type="gramEnd"/>
      <w:r w:rsidRPr="009D08E7">
        <w:rPr>
          <w:rFonts w:cs="Arial"/>
        </w:rPr>
        <w:t>, até o cadastro ser validado.</w:t>
      </w:r>
    </w:p>
    <w:p w:rsidR="009D08E7" w:rsidRPr="009D08E7" w:rsidRDefault="009D08E7" w:rsidP="009D08E7">
      <w:pPr>
        <w:pStyle w:val="Corpodetexto"/>
        <w:ind w:left="1440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40" w:name="_Toc354601654"/>
      <w:r w:rsidRPr="009D08E7">
        <w:rPr>
          <w:rFonts w:cs="Arial"/>
        </w:rPr>
        <w:t>Fluxos Alternativos</w:t>
      </w:r>
      <w:bookmarkEnd w:id="40"/>
    </w:p>
    <w:p w:rsidR="003A3659" w:rsidRPr="009D08E7" w:rsidRDefault="003A3659" w:rsidP="003A3659">
      <w:pPr>
        <w:pStyle w:val="Ttulo3"/>
        <w:rPr>
          <w:rFonts w:cs="Arial"/>
        </w:rPr>
      </w:pPr>
      <w:bookmarkStart w:id="41" w:name="_Toc354601655"/>
      <w:r w:rsidRPr="009D08E7">
        <w:rPr>
          <w:rFonts w:cs="Arial"/>
        </w:rPr>
        <w:t>Usuário Inválido</w:t>
      </w:r>
      <w:bookmarkEnd w:id="41"/>
    </w:p>
    <w:p w:rsidR="003A3659" w:rsidRPr="009D08E7" w:rsidRDefault="003A3659" w:rsidP="003A3659">
      <w:pPr>
        <w:ind w:left="720"/>
        <w:rPr>
          <w:rFonts w:ascii="Arial" w:hAnsi="Arial" w:cs="Arial"/>
        </w:rPr>
      </w:pPr>
      <w:r w:rsidRPr="009D08E7">
        <w:rPr>
          <w:rFonts w:ascii="Arial" w:hAnsi="Arial" w:cs="Arial"/>
        </w:rPr>
        <w:t>Já existe uma pessoa no sistema com o mesmo nome de usuário.</w:t>
      </w:r>
    </w:p>
    <w:p w:rsidR="003A3659" w:rsidRDefault="003A3659" w:rsidP="003A3659">
      <w:pPr>
        <w:pStyle w:val="PargrafodaLista"/>
        <w:widowControl/>
        <w:numPr>
          <w:ilvl w:val="0"/>
          <w:numId w:val="22"/>
        </w:numPr>
        <w:spacing w:line="240" w:lineRule="auto"/>
        <w:rPr>
          <w:rFonts w:ascii="Arial" w:hAnsi="Arial" w:cs="Arial"/>
        </w:rPr>
      </w:pPr>
      <w:r w:rsidRPr="009D08E7">
        <w:rPr>
          <w:rFonts w:ascii="Arial" w:hAnsi="Arial" w:cs="Arial"/>
        </w:rPr>
        <w:t>O sistema pedirá que a pessoa informe outro nome de usuário.</w:t>
      </w:r>
    </w:p>
    <w:p w:rsidR="009D08E7" w:rsidRPr="009D08E7" w:rsidRDefault="009D08E7" w:rsidP="009D08E7">
      <w:pPr>
        <w:pStyle w:val="PargrafodaLista"/>
        <w:widowControl/>
        <w:spacing w:line="240" w:lineRule="auto"/>
        <w:ind w:left="1485"/>
        <w:rPr>
          <w:rFonts w:ascii="Arial" w:hAnsi="Arial"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42" w:name="_Toc354601656"/>
      <w:r w:rsidRPr="009D08E7">
        <w:rPr>
          <w:rFonts w:cs="Arial"/>
        </w:rPr>
        <w:t>Principais Cenários</w:t>
      </w:r>
      <w:bookmarkEnd w:id="42"/>
    </w:p>
    <w:p w:rsidR="003A3659" w:rsidRDefault="003A3659" w:rsidP="003A3659">
      <w:pPr>
        <w:pStyle w:val="Ttulo3"/>
        <w:rPr>
          <w:rFonts w:cs="Arial"/>
        </w:rPr>
      </w:pPr>
      <w:bookmarkStart w:id="43" w:name="_Toc354601657"/>
      <w:r w:rsidRPr="009D08E7">
        <w:rPr>
          <w:rFonts w:cs="Arial"/>
        </w:rPr>
        <w:t>Sem resposta do Favores.com</w:t>
      </w:r>
      <w:bookmarkEnd w:id="43"/>
    </w:p>
    <w:p w:rsidR="009D08E7" w:rsidRPr="009D08E7" w:rsidRDefault="009D08E7" w:rsidP="009D08E7">
      <w:pPr>
        <w:pStyle w:val="Corpodetexto"/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44" w:name="_Toc354601658"/>
      <w:r w:rsidRPr="009D08E7">
        <w:rPr>
          <w:rFonts w:cs="Arial"/>
        </w:rPr>
        <w:t>Pós-Condições</w:t>
      </w:r>
      <w:bookmarkEnd w:id="44"/>
    </w:p>
    <w:p w:rsidR="003A3659" w:rsidRPr="009D08E7" w:rsidRDefault="003A3659" w:rsidP="003A3659">
      <w:pPr>
        <w:pStyle w:val="Ttulo3"/>
        <w:rPr>
          <w:rFonts w:cs="Arial"/>
        </w:rPr>
      </w:pPr>
      <w:bookmarkStart w:id="45" w:name="_Toc354601659"/>
      <w:r w:rsidRPr="009D08E7">
        <w:rPr>
          <w:rFonts w:cs="Arial"/>
        </w:rPr>
        <w:t>Conclusão bem-sucedida</w:t>
      </w:r>
      <w:bookmarkEnd w:id="45"/>
    </w:p>
    <w:p w:rsidR="003A3659" w:rsidRPr="009D08E7" w:rsidRDefault="003A3659" w:rsidP="003A3659">
      <w:pPr>
        <w:rPr>
          <w:rFonts w:ascii="Arial" w:hAnsi="Arial" w:cs="Arial"/>
        </w:rPr>
      </w:pPr>
      <w:r w:rsidRPr="009D08E7">
        <w:rPr>
          <w:rFonts w:ascii="Arial" w:hAnsi="Arial" w:cs="Arial"/>
        </w:rPr>
        <w:t>Usuário é redirecionado para a sua página de perfil.</w:t>
      </w:r>
    </w:p>
    <w:p w:rsidR="003A3659" w:rsidRPr="009D08E7" w:rsidRDefault="003A3659" w:rsidP="003A3659">
      <w:pPr>
        <w:pStyle w:val="Ttulo3"/>
        <w:rPr>
          <w:rFonts w:cs="Arial"/>
        </w:rPr>
      </w:pPr>
      <w:bookmarkStart w:id="46" w:name="_Toc354601660"/>
      <w:r w:rsidRPr="009D08E7">
        <w:rPr>
          <w:rFonts w:cs="Arial"/>
        </w:rPr>
        <w:t>Requisitos Especiais</w:t>
      </w:r>
      <w:bookmarkEnd w:id="46"/>
    </w:p>
    <w:p w:rsidR="003A3659" w:rsidRPr="009D08E7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>Não se aplica.</w:t>
      </w:r>
    </w:p>
    <w:p w:rsidR="003A3659" w:rsidRPr="009D08E7" w:rsidRDefault="003A3659" w:rsidP="003A3659">
      <w:pPr>
        <w:pStyle w:val="Corpodetexto"/>
        <w:rPr>
          <w:rFonts w:cs="Arial"/>
        </w:rPr>
      </w:pPr>
    </w:p>
    <w:p w:rsidR="003A3659" w:rsidRPr="009D08E7" w:rsidRDefault="003A3659" w:rsidP="009D08E7">
      <w:pPr>
        <w:pStyle w:val="Ttulo1"/>
        <w:tabs>
          <w:tab w:val="num" w:pos="432"/>
        </w:tabs>
        <w:ind w:left="432" w:hanging="432"/>
        <w:rPr>
          <w:rFonts w:cs="Arial"/>
        </w:rPr>
      </w:pPr>
      <w:bookmarkStart w:id="47" w:name="_Toc354601661"/>
      <w:r w:rsidRPr="009D08E7">
        <w:rPr>
          <w:rFonts w:cs="Arial"/>
        </w:rPr>
        <w:t>Caso de Uso: Combinar Detalhes do Pedido</w:t>
      </w:r>
      <w:bookmarkEnd w:id="47"/>
    </w:p>
    <w:p w:rsidR="003A3659" w:rsidRPr="009D08E7" w:rsidRDefault="003A3659" w:rsidP="003A3659">
      <w:pPr>
        <w:pStyle w:val="Ttulo2"/>
        <w:rPr>
          <w:rFonts w:cs="Arial"/>
        </w:rPr>
      </w:pPr>
      <w:bookmarkStart w:id="48" w:name="_Toc354601662"/>
      <w:r w:rsidRPr="009D08E7">
        <w:rPr>
          <w:rFonts w:cs="Arial"/>
        </w:rPr>
        <w:t>Breve Descrição</w:t>
      </w:r>
      <w:bookmarkEnd w:id="48"/>
    </w:p>
    <w:p w:rsidR="003A3659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>Este caso de uso descreve como o Requerente entra em contato com o Voluntário para detalhamentos do pedido.</w:t>
      </w:r>
    </w:p>
    <w:p w:rsidR="009D08E7" w:rsidRPr="009D08E7" w:rsidRDefault="009D08E7" w:rsidP="003A3659">
      <w:pPr>
        <w:pStyle w:val="Corpodetexto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49" w:name="_Toc354601663"/>
      <w:r w:rsidRPr="009D08E7">
        <w:rPr>
          <w:rFonts w:cs="Arial"/>
        </w:rPr>
        <w:t>Atores</w:t>
      </w:r>
      <w:bookmarkEnd w:id="49"/>
    </w:p>
    <w:p w:rsidR="003A3659" w:rsidRPr="009D08E7" w:rsidRDefault="003A3659" w:rsidP="003A3659">
      <w:pPr>
        <w:pStyle w:val="Ttulo3"/>
        <w:rPr>
          <w:rFonts w:cs="Arial"/>
        </w:rPr>
      </w:pPr>
      <w:bookmarkStart w:id="50" w:name="_Toc354601664"/>
      <w:r w:rsidRPr="009D08E7">
        <w:rPr>
          <w:rFonts w:cs="Arial"/>
        </w:rPr>
        <w:t>Requerente</w:t>
      </w:r>
      <w:bookmarkEnd w:id="50"/>
    </w:p>
    <w:p w:rsidR="003A3659" w:rsidRPr="009D08E7" w:rsidRDefault="003A3659" w:rsidP="003A3659">
      <w:pPr>
        <w:pStyle w:val="Ttulo3"/>
        <w:rPr>
          <w:rFonts w:cs="Arial"/>
        </w:rPr>
      </w:pPr>
      <w:bookmarkStart w:id="51" w:name="_Toc354601665"/>
      <w:r w:rsidRPr="009D08E7">
        <w:rPr>
          <w:rFonts w:cs="Arial"/>
        </w:rPr>
        <w:t>Voluntário</w:t>
      </w:r>
      <w:bookmarkEnd w:id="51"/>
    </w:p>
    <w:p w:rsidR="003A3659" w:rsidRDefault="003A3659" w:rsidP="003A3659">
      <w:pPr>
        <w:pStyle w:val="Ttulo3"/>
        <w:rPr>
          <w:rFonts w:cs="Arial"/>
        </w:rPr>
      </w:pPr>
      <w:bookmarkStart w:id="52" w:name="_Toc354601666"/>
      <w:r w:rsidRPr="009D08E7">
        <w:rPr>
          <w:rFonts w:cs="Arial"/>
        </w:rPr>
        <w:t>Favores.com</w:t>
      </w:r>
      <w:bookmarkEnd w:id="52"/>
    </w:p>
    <w:p w:rsidR="009D08E7" w:rsidRPr="009D08E7" w:rsidRDefault="009D08E7" w:rsidP="009D08E7">
      <w:pPr>
        <w:pStyle w:val="Corpodetexto"/>
        <w:ind w:left="0"/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53" w:name="_Toc354601667"/>
      <w:r w:rsidRPr="009D08E7">
        <w:rPr>
          <w:rFonts w:cs="Arial"/>
        </w:rPr>
        <w:t>Pré-Requisitos</w:t>
      </w:r>
      <w:bookmarkEnd w:id="53"/>
    </w:p>
    <w:p w:rsidR="003A3659" w:rsidRPr="009D08E7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 xml:space="preserve">Requerente já ter realizado o </w:t>
      </w:r>
      <w:proofErr w:type="spellStart"/>
      <w:r w:rsidRPr="009D08E7">
        <w:rPr>
          <w:rFonts w:cs="Arial"/>
        </w:rPr>
        <w:t>login</w:t>
      </w:r>
      <w:proofErr w:type="spellEnd"/>
      <w:r w:rsidRPr="009D08E7">
        <w:rPr>
          <w:rFonts w:cs="Arial"/>
        </w:rPr>
        <w:t xml:space="preserve"> no sistema.</w:t>
      </w:r>
    </w:p>
    <w:p w:rsidR="003A3659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 xml:space="preserve">Voluntário já </w:t>
      </w:r>
      <w:proofErr w:type="gramStart"/>
      <w:r w:rsidRPr="009D08E7">
        <w:rPr>
          <w:rFonts w:cs="Arial"/>
        </w:rPr>
        <w:t>ter aceito</w:t>
      </w:r>
      <w:proofErr w:type="gramEnd"/>
      <w:r w:rsidRPr="009D08E7">
        <w:rPr>
          <w:rFonts w:cs="Arial"/>
        </w:rPr>
        <w:t xml:space="preserve"> o pedido de favor.</w:t>
      </w:r>
    </w:p>
    <w:p w:rsidR="009D08E7" w:rsidRPr="009D08E7" w:rsidRDefault="009D08E7" w:rsidP="003A3659">
      <w:pPr>
        <w:pStyle w:val="Corpodetexto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54" w:name="_Toc354601668"/>
      <w:r w:rsidRPr="009D08E7">
        <w:rPr>
          <w:rFonts w:cs="Arial"/>
        </w:rPr>
        <w:t>Fluxo Básico dos Eventos</w:t>
      </w:r>
      <w:bookmarkEnd w:id="54"/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Caso de </w:t>
      </w:r>
      <w:proofErr w:type="gramStart"/>
      <w:r w:rsidRPr="009D08E7">
        <w:rPr>
          <w:rFonts w:cs="Arial"/>
        </w:rPr>
        <w:t>Uso :</w:t>
      </w:r>
      <w:proofErr w:type="gramEnd"/>
      <w:r w:rsidRPr="009D08E7">
        <w:rPr>
          <w:rFonts w:cs="Arial"/>
        </w:rPr>
        <w:t xml:space="preserve"> Realizar </w:t>
      </w:r>
      <w:proofErr w:type="spellStart"/>
      <w:r w:rsidRPr="009D08E7">
        <w:rPr>
          <w:rFonts w:cs="Arial"/>
        </w:rPr>
        <w:t>Login</w:t>
      </w:r>
      <w:proofErr w:type="spellEnd"/>
      <w:r w:rsidRPr="009D08E7">
        <w:rPr>
          <w:rFonts w:cs="Arial"/>
        </w:rPr>
        <w:t xml:space="preserve"> é executado.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Caso de </w:t>
      </w:r>
      <w:proofErr w:type="gramStart"/>
      <w:r w:rsidRPr="009D08E7">
        <w:rPr>
          <w:rFonts w:cs="Arial"/>
        </w:rPr>
        <w:t>Uso :</w:t>
      </w:r>
      <w:proofErr w:type="gramEnd"/>
      <w:r w:rsidRPr="009D08E7">
        <w:rPr>
          <w:rFonts w:cs="Arial"/>
        </w:rPr>
        <w:t xml:space="preserve"> Acompanhar Processo.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Caso de </w:t>
      </w:r>
      <w:proofErr w:type="gramStart"/>
      <w:r w:rsidRPr="009D08E7">
        <w:rPr>
          <w:rFonts w:cs="Arial"/>
        </w:rPr>
        <w:t>Uso :</w:t>
      </w:r>
      <w:proofErr w:type="gramEnd"/>
      <w:r w:rsidRPr="009D08E7">
        <w:rPr>
          <w:rFonts w:cs="Arial"/>
        </w:rPr>
        <w:t xml:space="preserve"> Aceitar ou Rejeitar Pedido de Favor.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Requerente envia uma mensagem com os detalhes do pedido para o sistema.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Favores.com irá encaminhar esta mensagem para o Voluntário.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Voluntário terá a possibilidade de responder ou não responder a mensagem.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Caso o Voluntário não responda a mensagem, o uso de caso é encerrado.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Caso o Voluntário responda a mensagem, o Favores.com irá encaminhar a mensagem com a resposta para o Requerente.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Requerente terá a possibilidade de responder ou não responder a mensagem.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Caso o Requerente responda a mensagem, o Favores.com irá encaminhar a mensagem com a resposta para o Voluntário.</w:t>
      </w:r>
    </w:p>
    <w:p w:rsidR="003A3659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Caso o Requerente não responda a mensagem, o uso de caso é encerrado.</w:t>
      </w:r>
    </w:p>
    <w:p w:rsidR="009D08E7" w:rsidRPr="009D08E7" w:rsidRDefault="009D08E7" w:rsidP="009D08E7">
      <w:pPr>
        <w:pStyle w:val="Corpodetexto"/>
        <w:ind w:left="1440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55" w:name="_Toc354601669"/>
      <w:r w:rsidRPr="009D08E7">
        <w:rPr>
          <w:rFonts w:cs="Arial"/>
        </w:rPr>
        <w:t>Fluxos Alternativos</w:t>
      </w:r>
      <w:bookmarkEnd w:id="55"/>
    </w:p>
    <w:p w:rsidR="003A3659" w:rsidRPr="009D08E7" w:rsidRDefault="003A3659" w:rsidP="003A3659">
      <w:pPr>
        <w:pStyle w:val="Ttulo3"/>
        <w:rPr>
          <w:rFonts w:cs="Arial"/>
        </w:rPr>
      </w:pPr>
      <w:bookmarkStart w:id="56" w:name="_Toc354601670"/>
      <w:proofErr w:type="spellStart"/>
      <w:r w:rsidRPr="009D08E7">
        <w:rPr>
          <w:rFonts w:cs="Arial"/>
        </w:rPr>
        <w:t>Login</w:t>
      </w:r>
      <w:proofErr w:type="spellEnd"/>
      <w:r w:rsidRPr="009D08E7">
        <w:rPr>
          <w:rFonts w:cs="Arial"/>
        </w:rPr>
        <w:t xml:space="preserve"> Inválido</w:t>
      </w:r>
      <w:bookmarkEnd w:id="56"/>
    </w:p>
    <w:p w:rsidR="003A3659" w:rsidRPr="009D08E7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 xml:space="preserve">Se no passo </w:t>
      </w:r>
      <w:proofErr w:type="gramStart"/>
      <w:r w:rsidRPr="009D08E7">
        <w:rPr>
          <w:rFonts w:cs="Arial"/>
        </w:rPr>
        <w:t>1</w:t>
      </w:r>
      <w:proofErr w:type="gramEnd"/>
      <w:r w:rsidRPr="009D08E7">
        <w:rPr>
          <w:rFonts w:cs="Arial"/>
        </w:rPr>
        <w:t xml:space="preserve"> o usuário não tiver realizado o </w:t>
      </w:r>
      <w:proofErr w:type="spellStart"/>
      <w:r w:rsidRPr="009D08E7">
        <w:rPr>
          <w:rFonts w:cs="Arial"/>
        </w:rPr>
        <w:t>login</w:t>
      </w:r>
      <w:proofErr w:type="spellEnd"/>
      <w:r w:rsidRPr="009D08E7">
        <w:rPr>
          <w:rFonts w:cs="Arial"/>
        </w:rPr>
        <w:t>.</w:t>
      </w:r>
    </w:p>
    <w:p w:rsidR="003A3659" w:rsidRPr="009D08E7" w:rsidRDefault="003A3659" w:rsidP="003A3659">
      <w:pPr>
        <w:pStyle w:val="Corpodetexto"/>
        <w:numPr>
          <w:ilvl w:val="0"/>
          <w:numId w:val="21"/>
        </w:numPr>
        <w:rPr>
          <w:rFonts w:cs="Arial"/>
        </w:rPr>
      </w:pPr>
      <w:r w:rsidRPr="009D08E7">
        <w:rPr>
          <w:rFonts w:cs="Arial"/>
        </w:rPr>
        <w:t>O caso de uso é encerrado.</w:t>
      </w:r>
    </w:p>
    <w:p w:rsidR="003A3659" w:rsidRPr="009D08E7" w:rsidRDefault="003A3659" w:rsidP="003A3659">
      <w:pPr>
        <w:pStyle w:val="Ttulo3"/>
        <w:rPr>
          <w:rFonts w:cs="Arial"/>
        </w:rPr>
      </w:pPr>
      <w:bookmarkStart w:id="57" w:name="_Toc354601671"/>
      <w:r w:rsidRPr="009D08E7">
        <w:rPr>
          <w:rFonts w:cs="Arial"/>
        </w:rPr>
        <w:t>Não Solicitar um Envio</w:t>
      </w:r>
      <w:bookmarkEnd w:id="57"/>
    </w:p>
    <w:p w:rsidR="003A3659" w:rsidRPr="009D08E7" w:rsidRDefault="003A3659" w:rsidP="003A3659">
      <w:pPr>
        <w:ind w:left="718"/>
        <w:rPr>
          <w:rFonts w:ascii="Arial" w:hAnsi="Arial" w:cs="Arial"/>
        </w:rPr>
      </w:pPr>
      <w:r w:rsidRPr="009D08E7">
        <w:rPr>
          <w:rFonts w:ascii="Arial" w:hAnsi="Arial" w:cs="Arial"/>
        </w:rPr>
        <w:t xml:space="preserve">Se no passo </w:t>
      </w:r>
      <w:proofErr w:type="gramStart"/>
      <w:r w:rsidRPr="009D08E7">
        <w:rPr>
          <w:rFonts w:ascii="Arial" w:hAnsi="Arial" w:cs="Arial"/>
        </w:rPr>
        <w:t>2</w:t>
      </w:r>
      <w:proofErr w:type="gramEnd"/>
      <w:r w:rsidRPr="009D08E7">
        <w:rPr>
          <w:rFonts w:ascii="Arial" w:hAnsi="Arial" w:cs="Arial"/>
        </w:rPr>
        <w:t xml:space="preserve"> o Voluntário não ter aceito um pedido de favor.</w:t>
      </w:r>
    </w:p>
    <w:p w:rsidR="003A3659" w:rsidRPr="009D08E7" w:rsidRDefault="003A3659" w:rsidP="003A3659">
      <w:pPr>
        <w:pStyle w:val="PargrafodaLista"/>
        <w:widowControl/>
        <w:numPr>
          <w:ilvl w:val="0"/>
          <w:numId w:val="25"/>
        </w:numPr>
        <w:spacing w:line="240" w:lineRule="auto"/>
        <w:rPr>
          <w:rFonts w:ascii="Arial" w:hAnsi="Arial" w:cs="Arial"/>
        </w:rPr>
      </w:pPr>
      <w:r w:rsidRPr="009D08E7">
        <w:rPr>
          <w:rFonts w:ascii="Arial" w:hAnsi="Arial" w:cs="Arial"/>
        </w:rPr>
        <w:t xml:space="preserve"> O caso de uso é encerrado.</w:t>
      </w:r>
    </w:p>
    <w:p w:rsidR="003A3659" w:rsidRPr="009D08E7" w:rsidRDefault="003A3659" w:rsidP="003A3659">
      <w:pPr>
        <w:pStyle w:val="Ttulo3"/>
        <w:rPr>
          <w:rFonts w:cs="Arial"/>
        </w:rPr>
      </w:pPr>
      <w:bookmarkStart w:id="58" w:name="_Toc354601672"/>
      <w:r w:rsidRPr="009D08E7">
        <w:rPr>
          <w:rFonts w:cs="Arial"/>
        </w:rPr>
        <w:t>Acompanhamento do processo vazio</w:t>
      </w:r>
      <w:bookmarkEnd w:id="58"/>
    </w:p>
    <w:p w:rsidR="003A3659" w:rsidRPr="009D08E7" w:rsidRDefault="003A3659" w:rsidP="003A3659">
      <w:pPr>
        <w:ind w:left="718"/>
        <w:rPr>
          <w:rFonts w:ascii="Arial" w:hAnsi="Arial" w:cs="Arial"/>
        </w:rPr>
      </w:pPr>
      <w:r w:rsidRPr="009D08E7">
        <w:rPr>
          <w:rFonts w:ascii="Arial" w:hAnsi="Arial" w:cs="Arial"/>
        </w:rPr>
        <w:t>Se a pessoa não tiver realizado ações de solicitar ou aceitar pedidos.</w:t>
      </w:r>
    </w:p>
    <w:p w:rsidR="003A3659" w:rsidRDefault="003A3659" w:rsidP="003A3659">
      <w:pPr>
        <w:pStyle w:val="PargrafodaLista"/>
        <w:widowControl/>
        <w:numPr>
          <w:ilvl w:val="0"/>
          <w:numId w:val="24"/>
        </w:numPr>
        <w:spacing w:line="240" w:lineRule="auto"/>
        <w:rPr>
          <w:rFonts w:ascii="Arial" w:hAnsi="Arial" w:cs="Arial"/>
        </w:rPr>
      </w:pPr>
      <w:r w:rsidRPr="009D08E7">
        <w:rPr>
          <w:rFonts w:ascii="Arial" w:hAnsi="Arial" w:cs="Arial"/>
        </w:rPr>
        <w:t>O Caso de uso é encerrado.</w:t>
      </w:r>
    </w:p>
    <w:p w:rsidR="009D08E7" w:rsidRPr="009D08E7" w:rsidRDefault="009D08E7" w:rsidP="009D08E7">
      <w:pPr>
        <w:pStyle w:val="PargrafodaLista"/>
        <w:widowControl/>
        <w:spacing w:line="240" w:lineRule="auto"/>
        <w:ind w:left="1483"/>
        <w:rPr>
          <w:rFonts w:ascii="Arial" w:hAnsi="Arial"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59" w:name="_Toc354601673"/>
      <w:r w:rsidRPr="009D08E7">
        <w:rPr>
          <w:rFonts w:cs="Arial"/>
        </w:rPr>
        <w:t>Principais Cenários</w:t>
      </w:r>
      <w:bookmarkEnd w:id="59"/>
    </w:p>
    <w:p w:rsidR="003A3659" w:rsidRDefault="003A3659" w:rsidP="003A3659">
      <w:pPr>
        <w:pStyle w:val="Ttulo3"/>
        <w:rPr>
          <w:rFonts w:cs="Arial"/>
        </w:rPr>
      </w:pPr>
      <w:bookmarkStart w:id="60" w:name="_Toc354601674"/>
      <w:r w:rsidRPr="009D08E7">
        <w:rPr>
          <w:rFonts w:cs="Arial"/>
        </w:rPr>
        <w:t>Sem resposta do Favores.com</w:t>
      </w:r>
      <w:bookmarkEnd w:id="60"/>
    </w:p>
    <w:p w:rsidR="009D08E7" w:rsidRPr="009D08E7" w:rsidRDefault="009D08E7" w:rsidP="009D08E7">
      <w:pPr>
        <w:pStyle w:val="Corpodetexto"/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61" w:name="_Toc354601675"/>
      <w:r w:rsidRPr="009D08E7">
        <w:rPr>
          <w:rFonts w:cs="Arial"/>
        </w:rPr>
        <w:lastRenderedPageBreak/>
        <w:t>Pós-Condições</w:t>
      </w:r>
      <w:bookmarkEnd w:id="61"/>
    </w:p>
    <w:p w:rsidR="003A3659" w:rsidRPr="009D08E7" w:rsidRDefault="003A3659" w:rsidP="003A3659">
      <w:pPr>
        <w:pStyle w:val="Ttulo3"/>
        <w:rPr>
          <w:rFonts w:cs="Arial"/>
        </w:rPr>
      </w:pPr>
      <w:bookmarkStart w:id="62" w:name="_Toc354601676"/>
      <w:r w:rsidRPr="009D08E7">
        <w:rPr>
          <w:rFonts w:cs="Arial"/>
        </w:rPr>
        <w:t>Conclusão bem-sucedida</w:t>
      </w:r>
      <w:bookmarkEnd w:id="62"/>
    </w:p>
    <w:p w:rsidR="003A3659" w:rsidRDefault="003A3659" w:rsidP="003A3659">
      <w:pPr>
        <w:rPr>
          <w:rFonts w:ascii="Arial" w:hAnsi="Arial" w:cs="Arial"/>
        </w:rPr>
      </w:pPr>
      <w:r w:rsidRPr="009D08E7">
        <w:rPr>
          <w:rFonts w:ascii="Arial" w:hAnsi="Arial" w:cs="Arial"/>
        </w:rPr>
        <w:t>Usuário opta por responder ou não responder mensagem e encerra o caso de uso.</w:t>
      </w:r>
    </w:p>
    <w:p w:rsidR="009D08E7" w:rsidRPr="009D08E7" w:rsidRDefault="009D08E7" w:rsidP="003A3659">
      <w:pPr>
        <w:rPr>
          <w:rFonts w:ascii="Arial" w:hAnsi="Arial"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63" w:name="_Toc354601677"/>
      <w:r w:rsidRPr="009D08E7">
        <w:rPr>
          <w:rFonts w:cs="Arial"/>
        </w:rPr>
        <w:t>Requisitos Especiais</w:t>
      </w:r>
      <w:bookmarkEnd w:id="63"/>
    </w:p>
    <w:p w:rsidR="003A3659" w:rsidRPr="009D08E7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>Não se aplica.</w:t>
      </w:r>
    </w:p>
    <w:p w:rsidR="003A3659" w:rsidRPr="009D08E7" w:rsidRDefault="003A3659" w:rsidP="003A3659">
      <w:pPr>
        <w:pStyle w:val="Corpodetexto"/>
        <w:ind w:left="0"/>
        <w:rPr>
          <w:rFonts w:cs="Arial"/>
        </w:rPr>
      </w:pPr>
    </w:p>
    <w:p w:rsidR="003A3659" w:rsidRPr="009D08E7" w:rsidRDefault="003A3659" w:rsidP="003A3659">
      <w:pPr>
        <w:pStyle w:val="Ttulo1"/>
        <w:tabs>
          <w:tab w:val="num" w:pos="432"/>
        </w:tabs>
        <w:ind w:left="432" w:hanging="432"/>
        <w:rPr>
          <w:rFonts w:cs="Arial"/>
        </w:rPr>
      </w:pPr>
      <w:bookmarkStart w:id="64" w:name="_Toc354601678"/>
      <w:r w:rsidRPr="009D08E7">
        <w:rPr>
          <w:rFonts w:cs="Arial"/>
        </w:rPr>
        <w:t xml:space="preserve">Caso de Uso: Deixar </w:t>
      </w:r>
      <w:proofErr w:type="gramStart"/>
      <w:r w:rsidRPr="009D08E7">
        <w:rPr>
          <w:rFonts w:cs="Arial"/>
        </w:rPr>
        <w:t>Feedback</w:t>
      </w:r>
      <w:bookmarkEnd w:id="64"/>
      <w:proofErr w:type="gramEnd"/>
    </w:p>
    <w:p w:rsidR="003A3659" w:rsidRPr="009D08E7" w:rsidRDefault="003A3659" w:rsidP="003A3659">
      <w:pPr>
        <w:pStyle w:val="Ttulo2"/>
        <w:rPr>
          <w:rFonts w:cs="Arial"/>
        </w:rPr>
      </w:pPr>
      <w:bookmarkStart w:id="65" w:name="_Toc354601679"/>
      <w:r w:rsidRPr="009D08E7">
        <w:rPr>
          <w:rFonts w:cs="Arial"/>
        </w:rPr>
        <w:t>Breve Descrição</w:t>
      </w:r>
      <w:bookmarkEnd w:id="65"/>
    </w:p>
    <w:p w:rsidR="003A3659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>Este caso de uso descreve como as pessoas poderão avaliar a experiência obtida através do Favores.com.</w:t>
      </w:r>
    </w:p>
    <w:p w:rsidR="009D08E7" w:rsidRPr="009D08E7" w:rsidRDefault="009D08E7" w:rsidP="003A3659">
      <w:pPr>
        <w:pStyle w:val="Corpodetexto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66" w:name="_Toc354601680"/>
      <w:r w:rsidRPr="009D08E7">
        <w:rPr>
          <w:rFonts w:cs="Arial"/>
        </w:rPr>
        <w:t>Atores</w:t>
      </w:r>
      <w:bookmarkEnd w:id="66"/>
    </w:p>
    <w:p w:rsidR="003A3659" w:rsidRPr="009D08E7" w:rsidRDefault="003A3659" w:rsidP="003A3659">
      <w:pPr>
        <w:pStyle w:val="Ttulo3"/>
        <w:rPr>
          <w:rFonts w:cs="Arial"/>
        </w:rPr>
      </w:pPr>
      <w:bookmarkStart w:id="67" w:name="_Toc354601681"/>
      <w:r w:rsidRPr="009D08E7">
        <w:rPr>
          <w:rFonts w:cs="Arial"/>
        </w:rPr>
        <w:t>Pessoas</w:t>
      </w:r>
      <w:bookmarkEnd w:id="67"/>
    </w:p>
    <w:p w:rsidR="003A3659" w:rsidRDefault="003A3659" w:rsidP="003A3659">
      <w:pPr>
        <w:pStyle w:val="Ttulo3"/>
        <w:rPr>
          <w:rFonts w:cs="Arial"/>
        </w:rPr>
      </w:pPr>
      <w:bookmarkStart w:id="68" w:name="_Toc354601682"/>
      <w:r w:rsidRPr="009D08E7">
        <w:rPr>
          <w:rFonts w:cs="Arial"/>
        </w:rPr>
        <w:t>Favores.com</w:t>
      </w:r>
      <w:bookmarkEnd w:id="68"/>
    </w:p>
    <w:p w:rsidR="009D08E7" w:rsidRPr="009D08E7" w:rsidRDefault="009D08E7" w:rsidP="009D08E7">
      <w:pPr>
        <w:pStyle w:val="Corpodetexto"/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69" w:name="_Toc354601683"/>
      <w:r w:rsidRPr="009D08E7">
        <w:rPr>
          <w:rFonts w:cs="Arial"/>
        </w:rPr>
        <w:t>Pré-Requisitos</w:t>
      </w:r>
      <w:bookmarkEnd w:id="69"/>
    </w:p>
    <w:p w:rsidR="003A3659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>Não se aplica.</w:t>
      </w:r>
    </w:p>
    <w:p w:rsidR="009D08E7" w:rsidRPr="009D08E7" w:rsidRDefault="009D08E7" w:rsidP="003A3659">
      <w:pPr>
        <w:pStyle w:val="Corpodetexto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70" w:name="_Toc354601684"/>
      <w:r w:rsidRPr="009D08E7">
        <w:rPr>
          <w:rFonts w:cs="Arial"/>
        </w:rPr>
        <w:t>Fluxo Básico dos Eventos</w:t>
      </w:r>
      <w:bookmarkEnd w:id="70"/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Caso de </w:t>
      </w:r>
      <w:proofErr w:type="gramStart"/>
      <w:r w:rsidRPr="009D08E7">
        <w:rPr>
          <w:rFonts w:cs="Arial"/>
        </w:rPr>
        <w:t>Uso :</w:t>
      </w:r>
      <w:proofErr w:type="gramEnd"/>
      <w:r w:rsidRPr="009D08E7">
        <w:rPr>
          <w:rFonts w:cs="Arial"/>
        </w:rPr>
        <w:t xml:space="preserve"> Realizar </w:t>
      </w:r>
      <w:proofErr w:type="spellStart"/>
      <w:r w:rsidRPr="009D08E7">
        <w:rPr>
          <w:rFonts w:cs="Arial"/>
        </w:rPr>
        <w:t>Login</w:t>
      </w:r>
      <w:proofErr w:type="spellEnd"/>
      <w:r w:rsidRPr="009D08E7">
        <w:rPr>
          <w:rFonts w:cs="Arial"/>
        </w:rPr>
        <w:t xml:space="preserve"> é executado.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Caso de </w:t>
      </w:r>
      <w:proofErr w:type="gramStart"/>
      <w:r w:rsidRPr="009D08E7">
        <w:rPr>
          <w:rFonts w:cs="Arial"/>
        </w:rPr>
        <w:t>Uso :</w:t>
      </w:r>
      <w:proofErr w:type="gramEnd"/>
      <w:r w:rsidRPr="009D08E7">
        <w:rPr>
          <w:rFonts w:cs="Arial"/>
        </w:rPr>
        <w:t xml:space="preserve"> Acompanhar Processo é executado.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A pessoa irá informar como foi </w:t>
      </w:r>
      <w:proofErr w:type="gramStart"/>
      <w:r w:rsidRPr="009D08E7">
        <w:rPr>
          <w:rFonts w:cs="Arial"/>
        </w:rPr>
        <w:t>a</w:t>
      </w:r>
      <w:proofErr w:type="gramEnd"/>
      <w:r w:rsidRPr="009D08E7">
        <w:rPr>
          <w:rFonts w:cs="Arial"/>
        </w:rPr>
        <w:t xml:space="preserve"> experiência de ter utilizado o Favores.com.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Favores.com irá receber a informação da pessoa.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A pessoa será solicitada a dar uma nota ao seu parceiro, com a possibilidade de modifica-la.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Favores.com informa a nota para o parceiro.</w:t>
      </w:r>
    </w:p>
    <w:p w:rsidR="003A3659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caso de uso é encerrado.</w:t>
      </w:r>
    </w:p>
    <w:p w:rsidR="009D08E7" w:rsidRPr="009D08E7" w:rsidRDefault="009D08E7" w:rsidP="009D08E7">
      <w:pPr>
        <w:pStyle w:val="Corpodetexto"/>
        <w:ind w:left="1440"/>
        <w:rPr>
          <w:rFonts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71" w:name="_Toc354601685"/>
      <w:r w:rsidRPr="009D08E7">
        <w:rPr>
          <w:rFonts w:cs="Arial"/>
        </w:rPr>
        <w:t>Fluxos Alternativos</w:t>
      </w:r>
      <w:bookmarkEnd w:id="71"/>
    </w:p>
    <w:p w:rsidR="003A3659" w:rsidRPr="009D08E7" w:rsidRDefault="003A3659" w:rsidP="003A3659">
      <w:pPr>
        <w:pStyle w:val="Ttulo3"/>
        <w:rPr>
          <w:rFonts w:cs="Arial"/>
        </w:rPr>
      </w:pPr>
      <w:bookmarkStart w:id="72" w:name="_Toc354601686"/>
      <w:r w:rsidRPr="009D08E7">
        <w:rPr>
          <w:rFonts w:cs="Arial"/>
        </w:rPr>
        <w:t>Usuário Inválido</w:t>
      </w:r>
      <w:bookmarkEnd w:id="72"/>
    </w:p>
    <w:p w:rsidR="003A3659" w:rsidRPr="009D08E7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 xml:space="preserve">Se no passo </w:t>
      </w:r>
      <w:proofErr w:type="gramStart"/>
      <w:r w:rsidRPr="009D08E7">
        <w:rPr>
          <w:rFonts w:cs="Arial"/>
        </w:rPr>
        <w:t>1</w:t>
      </w:r>
      <w:proofErr w:type="gramEnd"/>
      <w:r w:rsidRPr="009D08E7">
        <w:rPr>
          <w:rFonts w:cs="Arial"/>
        </w:rPr>
        <w:t xml:space="preserve"> o usuário não tiver realizado o </w:t>
      </w:r>
      <w:proofErr w:type="spellStart"/>
      <w:r w:rsidRPr="009D08E7">
        <w:rPr>
          <w:rFonts w:cs="Arial"/>
        </w:rPr>
        <w:t>login</w:t>
      </w:r>
      <w:proofErr w:type="spellEnd"/>
      <w:r w:rsidRPr="009D08E7">
        <w:rPr>
          <w:rFonts w:cs="Arial"/>
        </w:rPr>
        <w:t>.</w:t>
      </w:r>
    </w:p>
    <w:p w:rsidR="003A3659" w:rsidRPr="009D08E7" w:rsidRDefault="003A3659" w:rsidP="003A3659">
      <w:pPr>
        <w:pStyle w:val="Corpodetexto"/>
        <w:numPr>
          <w:ilvl w:val="0"/>
          <w:numId w:val="22"/>
        </w:numPr>
        <w:rPr>
          <w:rFonts w:cs="Arial"/>
        </w:rPr>
      </w:pPr>
      <w:r w:rsidRPr="009D08E7">
        <w:rPr>
          <w:rFonts w:cs="Arial"/>
        </w:rPr>
        <w:t>O caso de uso é encerrado.</w:t>
      </w:r>
    </w:p>
    <w:p w:rsidR="003A3659" w:rsidRPr="009D08E7" w:rsidRDefault="003A3659" w:rsidP="003A3659">
      <w:pPr>
        <w:pStyle w:val="Ttulo3"/>
        <w:rPr>
          <w:rFonts w:cs="Arial"/>
        </w:rPr>
      </w:pPr>
      <w:bookmarkStart w:id="73" w:name="_Toc354601687"/>
      <w:r w:rsidRPr="009D08E7">
        <w:rPr>
          <w:rFonts w:cs="Arial"/>
        </w:rPr>
        <w:t>Acompanhamento do processo vazio</w:t>
      </w:r>
      <w:bookmarkEnd w:id="73"/>
    </w:p>
    <w:p w:rsidR="003A3659" w:rsidRPr="009D08E7" w:rsidRDefault="003A3659" w:rsidP="003A3659">
      <w:pPr>
        <w:ind w:left="718"/>
        <w:rPr>
          <w:rFonts w:ascii="Arial" w:hAnsi="Arial" w:cs="Arial"/>
        </w:rPr>
      </w:pPr>
      <w:r w:rsidRPr="009D08E7">
        <w:rPr>
          <w:rFonts w:ascii="Arial" w:hAnsi="Arial" w:cs="Arial"/>
        </w:rPr>
        <w:t>Se a pessoa não tiver realizado ações de solicitar ou aceitar pedidos.</w:t>
      </w:r>
    </w:p>
    <w:p w:rsidR="003A3659" w:rsidRDefault="003A3659" w:rsidP="003A3659">
      <w:pPr>
        <w:pStyle w:val="PargrafodaLista"/>
        <w:widowControl/>
        <w:numPr>
          <w:ilvl w:val="0"/>
          <w:numId w:val="24"/>
        </w:numPr>
        <w:spacing w:line="240" w:lineRule="auto"/>
        <w:rPr>
          <w:rFonts w:ascii="Arial" w:hAnsi="Arial" w:cs="Arial"/>
        </w:rPr>
      </w:pPr>
      <w:r w:rsidRPr="009D08E7">
        <w:rPr>
          <w:rFonts w:ascii="Arial" w:hAnsi="Arial" w:cs="Arial"/>
        </w:rPr>
        <w:t>O Caso de uso é encerrado.</w:t>
      </w:r>
    </w:p>
    <w:p w:rsidR="009D08E7" w:rsidRPr="009D08E7" w:rsidRDefault="009D08E7" w:rsidP="009D08E7">
      <w:pPr>
        <w:pStyle w:val="PargrafodaLista"/>
        <w:widowControl/>
        <w:spacing w:line="240" w:lineRule="auto"/>
        <w:ind w:left="1483"/>
        <w:rPr>
          <w:rFonts w:ascii="Arial" w:hAnsi="Arial" w:cs="Arial"/>
        </w:rPr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74" w:name="_Toc354601688"/>
      <w:r w:rsidRPr="009D08E7">
        <w:rPr>
          <w:rFonts w:cs="Arial"/>
        </w:rPr>
        <w:t>Principais Cenários</w:t>
      </w:r>
      <w:bookmarkEnd w:id="74"/>
    </w:p>
    <w:p w:rsidR="003A3659" w:rsidRDefault="003A3659" w:rsidP="003A3659">
      <w:pPr>
        <w:pStyle w:val="Ttulo3"/>
        <w:rPr>
          <w:rFonts w:cs="Arial"/>
        </w:rPr>
      </w:pPr>
      <w:bookmarkStart w:id="75" w:name="_Toc354601689"/>
      <w:r w:rsidRPr="009D08E7">
        <w:rPr>
          <w:rFonts w:cs="Arial"/>
        </w:rPr>
        <w:t>Sem resposta do Favores.com</w:t>
      </w:r>
      <w:bookmarkEnd w:id="75"/>
    </w:p>
    <w:p w:rsidR="009D08E7" w:rsidRPr="009D08E7" w:rsidRDefault="009D08E7" w:rsidP="009D08E7">
      <w:pPr>
        <w:pStyle w:val="Corpodetexto"/>
      </w:pPr>
    </w:p>
    <w:p w:rsidR="003A3659" w:rsidRPr="009D08E7" w:rsidRDefault="003A3659" w:rsidP="003A3659">
      <w:pPr>
        <w:pStyle w:val="Ttulo2"/>
        <w:rPr>
          <w:rFonts w:cs="Arial"/>
        </w:rPr>
      </w:pPr>
      <w:bookmarkStart w:id="76" w:name="_Toc354601690"/>
      <w:r w:rsidRPr="009D08E7">
        <w:rPr>
          <w:rFonts w:cs="Arial"/>
        </w:rPr>
        <w:lastRenderedPageBreak/>
        <w:t>Pós-Condições</w:t>
      </w:r>
      <w:bookmarkEnd w:id="76"/>
    </w:p>
    <w:p w:rsidR="003A3659" w:rsidRPr="009D08E7" w:rsidRDefault="003A3659" w:rsidP="003A3659">
      <w:pPr>
        <w:pStyle w:val="Ttulo3"/>
        <w:rPr>
          <w:rFonts w:cs="Arial"/>
        </w:rPr>
      </w:pPr>
      <w:bookmarkStart w:id="77" w:name="_Toc354601691"/>
      <w:r w:rsidRPr="009D08E7">
        <w:rPr>
          <w:rFonts w:cs="Arial"/>
        </w:rPr>
        <w:t>Conclusão bem-sucedida</w:t>
      </w:r>
      <w:bookmarkEnd w:id="77"/>
    </w:p>
    <w:p w:rsidR="003A3659" w:rsidRDefault="003A3659" w:rsidP="003A3659">
      <w:pPr>
        <w:rPr>
          <w:rFonts w:ascii="Arial" w:hAnsi="Arial" w:cs="Arial"/>
        </w:rPr>
      </w:pPr>
      <w:r w:rsidRPr="009D08E7">
        <w:rPr>
          <w:rFonts w:ascii="Arial" w:hAnsi="Arial" w:cs="Arial"/>
        </w:rPr>
        <w:t>Favores.com informa a nota e o comentário para o parceiro.</w:t>
      </w:r>
    </w:p>
    <w:p w:rsidR="009D08E7" w:rsidRPr="009D08E7" w:rsidRDefault="009D08E7" w:rsidP="003A3659">
      <w:pPr>
        <w:rPr>
          <w:rFonts w:ascii="Arial" w:hAnsi="Arial" w:cs="Arial"/>
        </w:rPr>
      </w:pPr>
    </w:p>
    <w:p w:rsidR="003A3659" w:rsidRPr="009D08E7" w:rsidRDefault="003A3659" w:rsidP="003A3659">
      <w:pPr>
        <w:pStyle w:val="Ttulo3"/>
        <w:rPr>
          <w:rFonts w:cs="Arial"/>
        </w:rPr>
      </w:pPr>
      <w:bookmarkStart w:id="78" w:name="_Toc354601692"/>
      <w:r w:rsidRPr="009D08E7">
        <w:rPr>
          <w:rFonts w:cs="Arial"/>
        </w:rPr>
        <w:t>Requisitos Especiais</w:t>
      </w:r>
      <w:bookmarkEnd w:id="78"/>
    </w:p>
    <w:p w:rsidR="003A3659" w:rsidRPr="009D08E7" w:rsidRDefault="003A3659" w:rsidP="00C66440">
      <w:pPr>
        <w:pStyle w:val="Corpodetexto"/>
        <w:rPr>
          <w:rFonts w:cs="Arial"/>
        </w:rPr>
      </w:pPr>
      <w:r w:rsidRPr="009D08E7">
        <w:rPr>
          <w:rFonts w:cs="Arial"/>
        </w:rPr>
        <w:t>Não se aplica.</w:t>
      </w:r>
    </w:p>
    <w:p w:rsidR="003A3659" w:rsidRPr="009D08E7" w:rsidRDefault="003A3659" w:rsidP="003A3659">
      <w:pPr>
        <w:pStyle w:val="Corpodetexto"/>
        <w:rPr>
          <w:rFonts w:cs="Arial"/>
        </w:rPr>
      </w:pPr>
    </w:p>
    <w:p w:rsidR="00C66440" w:rsidRPr="009D08E7" w:rsidRDefault="00C66440" w:rsidP="00C66440">
      <w:pPr>
        <w:pStyle w:val="Ttulo1"/>
        <w:tabs>
          <w:tab w:val="num" w:pos="432"/>
        </w:tabs>
        <w:ind w:left="432" w:hanging="432"/>
        <w:rPr>
          <w:rFonts w:cs="Arial"/>
        </w:rPr>
      </w:pPr>
      <w:bookmarkStart w:id="79" w:name="_Toc354601693"/>
      <w:r w:rsidRPr="009D08E7">
        <w:rPr>
          <w:rFonts w:cs="Arial"/>
        </w:rPr>
        <w:t xml:space="preserve">Caso de Uso: Realizar </w:t>
      </w:r>
      <w:proofErr w:type="spellStart"/>
      <w:r w:rsidRPr="009D08E7">
        <w:rPr>
          <w:rFonts w:cs="Arial"/>
        </w:rPr>
        <w:t>Login</w:t>
      </w:r>
      <w:bookmarkEnd w:id="79"/>
      <w:proofErr w:type="spellEnd"/>
    </w:p>
    <w:p w:rsidR="003A3659" w:rsidRPr="009D08E7" w:rsidRDefault="003A3659" w:rsidP="00C66440">
      <w:pPr>
        <w:pStyle w:val="Ttulo2"/>
        <w:rPr>
          <w:rFonts w:cs="Arial"/>
        </w:rPr>
      </w:pPr>
      <w:bookmarkStart w:id="80" w:name="_Toc354601694"/>
      <w:r w:rsidRPr="009D08E7">
        <w:rPr>
          <w:rFonts w:cs="Arial"/>
        </w:rPr>
        <w:t>Breve Descrição</w:t>
      </w:r>
      <w:bookmarkEnd w:id="80"/>
    </w:p>
    <w:p w:rsidR="003A3659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 xml:space="preserve">Este caso de uso descreve como o usuário realiza o seu </w:t>
      </w:r>
      <w:proofErr w:type="spellStart"/>
      <w:r w:rsidRPr="009D08E7">
        <w:rPr>
          <w:rFonts w:cs="Arial"/>
        </w:rPr>
        <w:t>login</w:t>
      </w:r>
      <w:proofErr w:type="spellEnd"/>
      <w:r w:rsidRPr="009D08E7">
        <w:rPr>
          <w:rFonts w:cs="Arial"/>
        </w:rPr>
        <w:t xml:space="preserve"> no Favores.com</w:t>
      </w:r>
    </w:p>
    <w:p w:rsidR="009D08E7" w:rsidRPr="009D08E7" w:rsidRDefault="009D08E7" w:rsidP="003A3659">
      <w:pPr>
        <w:pStyle w:val="Corpodetexto"/>
        <w:rPr>
          <w:rFonts w:cs="Arial"/>
        </w:rPr>
      </w:pPr>
    </w:p>
    <w:p w:rsidR="003A3659" w:rsidRPr="009D08E7" w:rsidRDefault="003A3659" w:rsidP="00C66440">
      <w:pPr>
        <w:pStyle w:val="Ttulo2"/>
        <w:rPr>
          <w:rFonts w:cs="Arial"/>
        </w:rPr>
      </w:pPr>
      <w:bookmarkStart w:id="81" w:name="_Toc354601695"/>
      <w:r w:rsidRPr="009D08E7">
        <w:rPr>
          <w:rFonts w:cs="Arial"/>
        </w:rPr>
        <w:t>Atores</w:t>
      </w:r>
      <w:bookmarkEnd w:id="81"/>
    </w:p>
    <w:p w:rsidR="003A3659" w:rsidRPr="009D08E7" w:rsidRDefault="003A3659" w:rsidP="00C66440">
      <w:pPr>
        <w:pStyle w:val="Ttulo3"/>
        <w:rPr>
          <w:rFonts w:cs="Arial"/>
        </w:rPr>
      </w:pPr>
      <w:bookmarkStart w:id="82" w:name="_Toc354601696"/>
      <w:r w:rsidRPr="009D08E7">
        <w:rPr>
          <w:rFonts w:cs="Arial"/>
        </w:rPr>
        <w:t>Pessoa</w:t>
      </w:r>
      <w:bookmarkEnd w:id="82"/>
    </w:p>
    <w:p w:rsidR="003A3659" w:rsidRDefault="003A3659" w:rsidP="00C66440">
      <w:pPr>
        <w:pStyle w:val="Ttulo3"/>
        <w:rPr>
          <w:rFonts w:cs="Arial"/>
        </w:rPr>
      </w:pPr>
      <w:bookmarkStart w:id="83" w:name="_Toc354601697"/>
      <w:r w:rsidRPr="009D08E7">
        <w:rPr>
          <w:rFonts w:cs="Arial"/>
        </w:rPr>
        <w:t>Favores.com</w:t>
      </w:r>
      <w:bookmarkEnd w:id="83"/>
    </w:p>
    <w:p w:rsidR="009D08E7" w:rsidRPr="009D08E7" w:rsidRDefault="009D08E7" w:rsidP="009D08E7">
      <w:pPr>
        <w:pStyle w:val="Corpodetexto"/>
      </w:pPr>
    </w:p>
    <w:p w:rsidR="009D08E7" w:rsidRPr="009D08E7" w:rsidRDefault="003A3659" w:rsidP="009D08E7">
      <w:pPr>
        <w:pStyle w:val="Ttulo2"/>
        <w:rPr>
          <w:rFonts w:cs="Arial"/>
        </w:rPr>
      </w:pPr>
      <w:bookmarkStart w:id="84" w:name="_Toc354601698"/>
      <w:r w:rsidRPr="009D08E7">
        <w:rPr>
          <w:rFonts w:cs="Arial"/>
        </w:rPr>
        <w:t>Pré-Requisitos</w:t>
      </w:r>
      <w:bookmarkEnd w:id="84"/>
    </w:p>
    <w:p w:rsidR="003A3659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>Pessoa estar cadastrada no sistema.</w:t>
      </w:r>
    </w:p>
    <w:p w:rsidR="009D08E7" w:rsidRPr="009D08E7" w:rsidRDefault="009D08E7" w:rsidP="003A3659">
      <w:pPr>
        <w:pStyle w:val="Corpodetexto"/>
        <w:rPr>
          <w:rFonts w:cs="Arial"/>
        </w:rPr>
      </w:pPr>
    </w:p>
    <w:p w:rsidR="003A3659" w:rsidRPr="009D08E7" w:rsidRDefault="003A3659" w:rsidP="00C66440">
      <w:pPr>
        <w:pStyle w:val="Ttulo2"/>
        <w:rPr>
          <w:rFonts w:cs="Arial"/>
        </w:rPr>
      </w:pPr>
      <w:bookmarkStart w:id="85" w:name="_Toc354601699"/>
      <w:r w:rsidRPr="009D08E7">
        <w:rPr>
          <w:rFonts w:cs="Arial"/>
        </w:rPr>
        <w:t>Fluxo Básico dos Eventos</w:t>
      </w:r>
      <w:bookmarkEnd w:id="85"/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A pessoa deve informar seus dados de acesso.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Favores.com irá checar se os dados de acesso constam no seu banco de dados.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Se o usuário informar dados que não constam no banco de dados do Favores.com, ele será redirecionado para uma tela onde requisitará para ele </w:t>
      </w:r>
      <w:proofErr w:type="spellStart"/>
      <w:proofErr w:type="gramStart"/>
      <w:r w:rsidRPr="009D08E7">
        <w:rPr>
          <w:rFonts w:cs="Arial"/>
        </w:rPr>
        <w:t>re-informar</w:t>
      </w:r>
      <w:proofErr w:type="spellEnd"/>
      <w:proofErr w:type="gramEnd"/>
      <w:r w:rsidRPr="009D08E7">
        <w:rPr>
          <w:rFonts w:cs="Arial"/>
        </w:rPr>
        <w:t xml:space="preserve"> os dados de acesso.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Se o usuário informar dados que constam no banco de dados, o </w:t>
      </w:r>
      <w:proofErr w:type="spellStart"/>
      <w:r w:rsidRPr="009D08E7">
        <w:rPr>
          <w:rFonts w:cs="Arial"/>
        </w:rPr>
        <w:t>login</w:t>
      </w:r>
      <w:proofErr w:type="spellEnd"/>
      <w:r w:rsidRPr="009D08E7">
        <w:rPr>
          <w:rFonts w:cs="Arial"/>
        </w:rPr>
        <w:t xml:space="preserve"> será validado e o usuário será redirecionado para a sua página de perfil.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caso de uso termina com sucesso.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Se o passo </w:t>
      </w:r>
      <w:proofErr w:type="gramStart"/>
      <w:r w:rsidRPr="009D08E7">
        <w:rPr>
          <w:rFonts w:cs="Arial"/>
        </w:rPr>
        <w:t>3</w:t>
      </w:r>
      <w:proofErr w:type="gramEnd"/>
      <w:r w:rsidRPr="009D08E7">
        <w:rPr>
          <w:rFonts w:cs="Arial"/>
        </w:rPr>
        <w:t xml:space="preserve"> for ativo, o usuário poderá escolher entre “</w:t>
      </w:r>
      <w:proofErr w:type="spellStart"/>
      <w:r w:rsidRPr="009D08E7">
        <w:rPr>
          <w:rFonts w:cs="Arial"/>
        </w:rPr>
        <w:t>Re-informar</w:t>
      </w:r>
      <w:proofErr w:type="spellEnd"/>
      <w:r w:rsidRPr="009D08E7">
        <w:rPr>
          <w:rFonts w:cs="Arial"/>
        </w:rPr>
        <w:t xml:space="preserve"> os dados de acesso” ou “Não </w:t>
      </w:r>
      <w:proofErr w:type="spellStart"/>
      <w:r w:rsidRPr="009D08E7">
        <w:rPr>
          <w:rFonts w:cs="Arial"/>
        </w:rPr>
        <w:t>re-informar</w:t>
      </w:r>
      <w:proofErr w:type="spellEnd"/>
      <w:r w:rsidRPr="009D08E7">
        <w:rPr>
          <w:rFonts w:cs="Arial"/>
        </w:rPr>
        <w:t>”.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Se o passo </w:t>
      </w:r>
      <w:proofErr w:type="gramStart"/>
      <w:r w:rsidRPr="009D08E7">
        <w:rPr>
          <w:rFonts w:cs="Arial"/>
        </w:rPr>
        <w:t>5</w:t>
      </w:r>
      <w:proofErr w:type="gramEnd"/>
      <w:r w:rsidRPr="009D08E7">
        <w:rPr>
          <w:rFonts w:cs="Arial"/>
        </w:rPr>
        <w:t xml:space="preserve"> for ativo, e o usuário escolher a opção por </w:t>
      </w:r>
      <w:proofErr w:type="spellStart"/>
      <w:r w:rsidRPr="009D08E7">
        <w:rPr>
          <w:rFonts w:cs="Arial"/>
        </w:rPr>
        <w:t>re-informar</w:t>
      </w:r>
      <w:proofErr w:type="spellEnd"/>
      <w:r w:rsidRPr="009D08E7">
        <w:rPr>
          <w:rFonts w:cs="Arial"/>
        </w:rPr>
        <w:t xml:space="preserve"> os dados, ele voltará para o passo 1 e repetirá todo o processo novamente.</w:t>
      </w:r>
    </w:p>
    <w:p w:rsidR="003A3659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Se o passo </w:t>
      </w:r>
      <w:proofErr w:type="gramStart"/>
      <w:r w:rsidRPr="009D08E7">
        <w:rPr>
          <w:rFonts w:cs="Arial"/>
        </w:rPr>
        <w:t>5</w:t>
      </w:r>
      <w:proofErr w:type="gramEnd"/>
      <w:r w:rsidRPr="009D08E7">
        <w:rPr>
          <w:rFonts w:cs="Arial"/>
        </w:rPr>
        <w:t xml:space="preserve"> for ativo, e o usuário escolher a opção por não </w:t>
      </w:r>
      <w:proofErr w:type="spellStart"/>
      <w:r w:rsidRPr="009D08E7">
        <w:rPr>
          <w:rFonts w:cs="Arial"/>
        </w:rPr>
        <w:t>re-informar</w:t>
      </w:r>
      <w:proofErr w:type="spellEnd"/>
      <w:r w:rsidRPr="009D08E7">
        <w:rPr>
          <w:rFonts w:cs="Arial"/>
        </w:rPr>
        <w:t xml:space="preserve"> os dados, o caso de uso é encerrado sem sucesso.</w:t>
      </w:r>
    </w:p>
    <w:p w:rsidR="009D08E7" w:rsidRPr="009D08E7" w:rsidRDefault="009D08E7" w:rsidP="009D08E7">
      <w:pPr>
        <w:pStyle w:val="Corpodetexto"/>
        <w:ind w:left="1440"/>
        <w:rPr>
          <w:rFonts w:cs="Arial"/>
        </w:rPr>
      </w:pPr>
    </w:p>
    <w:p w:rsidR="003A3659" w:rsidRPr="009D08E7" w:rsidRDefault="003A3659" w:rsidP="00C66440">
      <w:pPr>
        <w:pStyle w:val="Ttulo2"/>
        <w:rPr>
          <w:rFonts w:cs="Arial"/>
        </w:rPr>
      </w:pPr>
      <w:bookmarkStart w:id="86" w:name="_Toc354601700"/>
      <w:r w:rsidRPr="009D08E7">
        <w:rPr>
          <w:rFonts w:cs="Arial"/>
        </w:rPr>
        <w:t>Fluxos Alternativos</w:t>
      </w:r>
      <w:bookmarkEnd w:id="86"/>
    </w:p>
    <w:p w:rsidR="003A3659" w:rsidRDefault="003A3659" w:rsidP="003A3659">
      <w:pPr>
        <w:pStyle w:val="Corpodetexto"/>
        <w:ind w:left="0"/>
        <w:rPr>
          <w:rFonts w:cs="Arial"/>
        </w:rPr>
      </w:pPr>
      <w:r w:rsidRPr="009D08E7">
        <w:rPr>
          <w:rFonts w:cs="Arial"/>
        </w:rPr>
        <w:t>Não se aplica.</w:t>
      </w:r>
    </w:p>
    <w:p w:rsidR="009D08E7" w:rsidRPr="009D08E7" w:rsidRDefault="009D08E7" w:rsidP="003A3659">
      <w:pPr>
        <w:pStyle w:val="Corpodetexto"/>
        <w:ind w:left="0"/>
        <w:rPr>
          <w:rFonts w:cs="Arial"/>
        </w:rPr>
      </w:pPr>
    </w:p>
    <w:p w:rsidR="003A3659" w:rsidRPr="009D08E7" w:rsidRDefault="003A3659" w:rsidP="00C66440">
      <w:pPr>
        <w:pStyle w:val="Ttulo2"/>
        <w:rPr>
          <w:rFonts w:cs="Arial"/>
        </w:rPr>
      </w:pPr>
      <w:bookmarkStart w:id="87" w:name="_Toc354601701"/>
      <w:r w:rsidRPr="009D08E7">
        <w:rPr>
          <w:rFonts w:cs="Arial"/>
        </w:rPr>
        <w:t>Principais Cenários</w:t>
      </w:r>
      <w:bookmarkEnd w:id="87"/>
    </w:p>
    <w:p w:rsidR="003A3659" w:rsidRDefault="003A3659" w:rsidP="00C66440">
      <w:pPr>
        <w:pStyle w:val="Ttulo3"/>
        <w:rPr>
          <w:rFonts w:cs="Arial"/>
        </w:rPr>
      </w:pPr>
      <w:bookmarkStart w:id="88" w:name="_Toc354601702"/>
      <w:r w:rsidRPr="009D08E7">
        <w:rPr>
          <w:rFonts w:cs="Arial"/>
        </w:rPr>
        <w:t>Sem resposta do Favores.com</w:t>
      </w:r>
      <w:bookmarkEnd w:id="88"/>
    </w:p>
    <w:p w:rsidR="009D08E7" w:rsidRPr="009D08E7" w:rsidRDefault="009D08E7" w:rsidP="009D08E7">
      <w:pPr>
        <w:pStyle w:val="Corpodetexto"/>
      </w:pPr>
    </w:p>
    <w:p w:rsidR="003A3659" w:rsidRPr="009D08E7" w:rsidRDefault="003A3659" w:rsidP="00C66440">
      <w:pPr>
        <w:pStyle w:val="Ttulo2"/>
        <w:rPr>
          <w:rFonts w:cs="Arial"/>
        </w:rPr>
      </w:pPr>
      <w:bookmarkStart w:id="89" w:name="_Toc354601703"/>
      <w:r w:rsidRPr="009D08E7">
        <w:rPr>
          <w:rFonts w:cs="Arial"/>
        </w:rPr>
        <w:lastRenderedPageBreak/>
        <w:t>Pós-Condições</w:t>
      </w:r>
      <w:bookmarkEnd w:id="89"/>
    </w:p>
    <w:p w:rsidR="003A3659" w:rsidRPr="009D08E7" w:rsidRDefault="003A3659" w:rsidP="00C66440">
      <w:pPr>
        <w:pStyle w:val="Ttulo3"/>
        <w:rPr>
          <w:rFonts w:cs="Arial"/>
        </w:rPr>
      </w:pPr>
      <w:bookmarkStart w:id="90" w:name="_Toc354601704"/>
      <w:r w:rsidRPr="009D08E7">
        <w:rPr>
          <w:rFonts w:cs="Arial"/>
        </w:rPr>
        <w:t>Conclusão bem-sucedida</w:t>
      </w:r>
      <w:bookmarkEnd w:id="90"/>
    </w:p>
    <w:p w:rsidR="003A3659" w:rsidRDefault="003A3659" w:rsidP="003A3659">
      <w:pPr>
        <w:rPr>
          <w:rFonts w:ascii="Arial" w:hAnsi="Arial" w:cs="Arial"/>
        </w:rPr>
      </w:pPr>
      <w:r w:rsidRPr="009D08E7">
        <w:rPr>
          <w:rFonts w:ascii="Arial" w:hAnsi="Arial" w:cs="Arial"/>
        </w:rPr>
        <w:t>O Favores.com redireciona o usuário para a página de perfil.</w:t>
      </w:r>
    </w:p>
    <w:p w:rsidR="009D08E7" w:rsidRPr="009D08E7" w:rsidRDefault="009D08E7" w:rsidP="003A3659">
      <w:pPr>
        <w:rPr>
          <w:rFonts w:ascii="Arial" w:hAnsi="Arial" w:cs="Arial"/>
        </w:rPr>
      </w:pPr>
    </w:p>
    <w:p w:rsidR="003A3659" w:rsidRPr="009D08E7" w:rsidRDefault="003A3659" w:rsidP="00C66440">
      <w:pPr>
        <w:pStyle w:val="Ttulo2"/>
        <w:rPr>
          <w:rFonts w:cs="Arial"/>
        </w:rPr>
      </w:pPr>
      <w:bookmarkStart w:id="91" w:name="_Toc354601705"/>
      <w:r w:rsidRPr="009D08E7">
        <w:rPr>
          <w:rFonts w:cs="Arial"/>
        </w:rPr>
        <w:t>Requisitos Especiais</w:t>
      </w:r>
      <w:bookmarkEnd w:id="91"/>
    </w:p>
    <w:p w:rsidR="003A3659" w:rsidRPr="009D08E7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>Não se aplica.</w:t>
      </w:r>
    </w:p>
    <w:p w:rsidR="00C66440" w:rsidRPr="009D08E7" w:rsidRDefault="00C66440" w:rsidP="003A3659">
      <w:pPr>
        <w:pStyle w:val="Corpodetexto"/>
        <w:rPr>
          <w:rFonts w:cs="Arial"/>
        </w:rPr>
      </w:pPr>
    </w:p>
    <w:p w:rsidR="00C66440" w:rsidRPr="009D08E7" w:rsidRDefault="00C66440" w:rsidP="00C66440">
      <w:pPr>
        <w:pStyle w:val="Ttulo1"/>
        <w:tabs>
          <w:tab w:val="num" w:pos="432"/>
        </w:tabs>
        <w:ind w:left="432" w:hanging="432"/>
        <w:rPr>
          <w:rFonts w:cs="Arial"/>
        </w:rPr>
      </w:pPr>
      <w:bookmarkStart w:id="92" w:name="_Toc354601706"/>
      <w:r w:rsidRPr="009D08E7">
        <w:rPr>
          <w:rFonts w:cs="Arial"/>
        </w:rPr>
        <w:t>Caso de Uso: Solicitar Favor</w:t>
      </w:r>
      <w:bookmarkEnd w:id="92"/>
    </w:p>
    <w:p w:rsidR="003A3659" w:rsidRPr="009D08E7" w:rsidRDefault="003A3659" w:rsidP="00C66440">
      <w:pPr>
        <w:pStyle w:val="Ttulo2"/>
        <w:rPr>
          <w:rFonts w:cs="Arial"/>
        </w:rPr>
      </w:pPr>
      <w:bookmarkStart w:id="93" w:name="_Toc354601707"/>
      <w:r w:rsidRPr="009D08E7">
        <w:rPr>
          <w:rFonts w:cs="Arial"/>
        </w:rPr>
        <w:t>Breve Descrição</w:t>
      </w:r>
      <w:bookmarkEnd w:id="93"/>
    </w:p>
    <w:p w:rsidR="003A3659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>Este caso de uso descreve como o usuário realiza a solicitação de um favor.</w:t>
      </w:r>
    </w:p>
    <w:p w:rsidR="009D08E7" w:rsidRPr="009D08E7" w:rsidRDefault="009D08E7" w:rsidP="003A3659">
      <w:pPr>
        <w:pStyle w:val="Corpodetexto"/>
        <w:rPr>
          <w:rFonts w:cs="Arial"/>
        </w:rPr>
      </w:pPr>
    </w:p>
    <w:p w:rsidR="003A3659" w:rsidRPr="009D08E7" w:rsidRDefault="003A3659" w:rsidP="00C66440">
      <w:pPr>
        <w:pStyle w:val="Ttulo2"/>
        <w:rPr>
          <w:rFonts w:cs="Arial"/>
        </w:rPr>
      </w:pPr>
      <w:bookmarkStart w:id="94" w:name="_Toc354601708"/>
      <w:r w:rsidRPr="009D08E7">
        <w:rPr>
          <w:rFonts w:cs="Arial"/>
        </w:rPr>
        <w:t>Atores</w:t>
      </w:r>
      <w:bookmarkEnd w:id="94"/>
    </w:p>
    <w:p w:rsidR="003A3659" w:rsidRPr="009D08E7" w:rsidRDefault="003A3659" w:rsidP="00C66440">
      <w:pPr>
        <w:pStyle w:val="Ttulo3"/>
        <w:rPr>
          <w:rFonts w:cs="Arial"/>
        </w:rPr>
      </w:pPr>
      <w:bookmarkStart w:id="95" w:name="_Toc354601709"/>
      <w:r w:rsidRPr="009D08E7">
        <w:rPr>
          <w:rFonts w:cs="Arial"/>
        </w:rPr>
        <w:t>Pessoa</w:t>
      </w:r>
      <w:bookmarkEnd w:id="95"/>
    </w:p>
    <w:p w:rsidR="003A3659" w:rsidRDefault="003A3659" w:rsidP="00C66440">
      <w:pPr>
        <w:pStyle w:val="Ttulo3"/>
        <w:rPr>
          <w:rFonts w:cs="Arial"/>
        </w:rPr>
      </w:pPr>
      <w:bookmarkStart w:id="96" w:name="_Toc354601710"/>
      <w:r w:rsidRPr="009D08E7">
        <w:rPr>
          <w:rFonts w:cs="Arial"/>
        </w:rPr>
        <w:t>Favores.com</w:t>
      </w:r>
      <w:bookmarkEnd w:id="96"/>
    </w:p>
    <w:p w:rsidR="009D08E7" w:rsidRPr="009D08E7" w:rsidRDefault="009D08E7" w:rsidP="009D08E7">
      <w:pPr>
        <w:pStyle w:val="Corpodetexto"/>
      </w:pPr>
    </w:p>
    <w:p w:rsidR="003A3659" w:rsidRPr="009D08E7" w:rsidRDefault="003A3659" w:rsidP="00C66440">
      <w:pPr>
        <w:pStyle w:val="Ttulo2"/>
        <w:rPr>
          <w:rFonts w:cs="Arial"/>
        </w:rPr>
      </w:pPr>
      <w:bookmarkStart w:id="97" w:name="_Toc354601711"/>
      <w:r w:rsidRPr="009D08E7">
        <w:rPr>
          <w:rFonts w:cs="Arial"/>
        </w:rPr>
        <w:t>Pré-Requisitos</w:t>
      </w:r>
      <w:bookmarkEnd w:id="97"/>
    </w:p>
    <w:p w:rsidR="003A3659" w:rsidRPr="009D08E7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>Pessoa estar cadastrada no sistema.</w:t>
      </w:r>
    </w:p>
    <w:p w:rsidR="003A3659" w:rsidRPr="009D08E7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 xml:space="preserve">Pessoa já ter realizado o </w:t>
      </w:r>
      <w:proofErr w:type="spellStart"/>
      <w:r w:rsidRPr="009D08E7">
        <w:rPr>
          <w:rFonts w:cs="Arial"/>
        </w:rPr>
        <w:t>login</w:t>
      </w:r>
      <w:proofErr w:type="spellEnd"/>
      <w:r w:rsidRPr="009D08E7">
        <w:rPr>
          <w:rFonts w:cs="Arial"/>
        </w:rPr>
        <w:t xml:space="preserve"> no sistema.</w:t>
      </w:r>
    </w:p>
    <w:p w:rsidR="003A3659" w:rsidRPr="009D08E7" w:rsidRDefault="003A3659" w:rsidP="003A3659">
      <w:pPr>
        <w:pStyle w:val="Corpodetexto"/>
        <w:rPr>
          <w:rFonts w:cs="Arial"/>
        </w:rPr>
      </w:pPr>
    </w:p>
    <w:p w:rsidR="003A3659" w:rsidRPr="009D08E7" w:rsidRDefault="003A3659" w:rsidP="00C66440">
      <w:pPr>
        <w:pStyle w:val="Ttulo2"/>
        <w:rPr>
          <w:rFonts w:cs="Arial"/>
        </w:rPr>
      </w:pPr>
      <w:bookmarkStart w:id="98" w:name="_Toc354601712"/>
      <w:r w:rsidRPr="009D08E7">
        <w:rPr>
          <w:rFonts w:cs="Arial"/>
        </w:rPr>
        <w:t>Fluxo Básico dos Eventos</w:t>
      </w:r>
      <w:bookmarkEnd w:id="98"/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Caso de </w:t>
      </w:r>
      <w:proofErr w:type="gramStart"/>
      <w:r w:rsidRPr="009D08E7">
        <w:rPr>
          <w:rFonts w:cs="Arial"/>
        </w:rPr>
        <w:t>Uso :</w:t>
      </w:r>
      <w:proofErr w:type="gramEnd"/>
      <w:r w:rsidRPr="009D08E7">
        <w:rPr>
          <w:rFonts w:cs="Arial"/>
        </w:rPr>
        <w:t xml:space="preserve"> Realizar </w:t>
      </w:r>
      <w:proofErr w:type="spellStart"/>
      <w:r w:rsidRPr="009D08E7">
        <w:rPr>
          <w:rFonts w:cs="Arial"/>
        </w:rPr>
        <w:t>Login</w:t>
      </w:r>
      <w:proofErr w:type="spellEnd"/>
      <w:r w:rsidRPr="009D08E7">
        <w:rPr>
          <w:rFonts w:cs="Arial"/>
        </w:rPr>
        <w:t xml:space="preserve"> é executado.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 xml:space="preserve">O Requerente escolhe uma das opções do </w:t>
      </w:r>
      <w:proofErr w:type="gramStart"/>
      <w:r w:rsidRPr="009D08E7">
        <w:rPr>
          <w:rFonts w:cs="Arial"/>
        </w:rPr>
        <w:t>sistema :</w:t>
      </w:r>
      <w:proofErr w:type="gramEnd"/>
      <w:r w:rsidRPr="009D08E7">
        <w:rPr>
          <w:rFonts w:cs="Arial"/>
        </w:rPr>
        <w:t xml:space="preserve"> “Por um perfil desejado” ou “Para alguém da cidade ou do bairro”.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Favores.com localiza potenciais voluntários, e apresenta uma lista ao Requerente.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Requerente seleciona quais voluntários receberão o pedido por e-mail.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Cliente do Banco seleciona uma conta.</w:t>
      </w:r>
    </w:p>
    <w:p w:rsidR="003A3659" w:rsidRPr="009D08E7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Favores.com envia e-mails para os voluntários selecionados.</w:t>
      </w:r>
    </w:p>
    <w:p w:rsidR="003A3659" w:rsidRDefault="003A3659" w:rsidP="003A3659">
      <w:pPr>
        <w:pStyle w:val="Corpodetexto"/>
        <w:numPr>
          <w:ilvl w:val="0"/>
          <w:numId w:val="20"/>
        </w:numPr>
        <w:rPr>
          <w:rFonts w:cs="Arial"/>
        </w:rPr>
      </w:pPr>
      <w:r w:rsidRPr="009D08E7">
        <w:rPr>
          <w:rFonts w:cs="Arial"/>
        </w:rPr>
        <w:t>O caso de uso termina com sucesso.</w:t>
      </w:r>
    </w:p>
    <w:p w:rsidR="00793FB0" w:rsidRPr="009D08E7" w:rsidRDefault="00793FB0" w:rsidP="00793FB0">
      <w:pPr>
        <w:pStyle w:val="Corpodetexto"/>
        <w:ind w:left="1440"/>
        <w:rPr>
          <w:rFonts w:cs="Arial"/>
        </w:rPr>
      </w:pPr>
    </w:p>
    <w:p w:rsidR="003A3659" w:rsidRPr="009D08E7" w:rsidRDefault="003A3659" w:rsidP="00C66440">
      <w:pPr>
        <w:pStyle w:val="Ttulo2"/>
        <w:rPr>
          <w:rFonts w:cs="Arial"/>
        </w:rPr>
      </w:pPr>
      <w:bookmarkStart w:id="99" w:name="_Toc354601713"/>
      <w:r w:rsidRPr="009D08E7">
        <w:rPr>
          <w:rFonts w:cs="Arial"/>
        </w:rPr>
        <w:t>Fluxos Alternativos</w:t>
      </w:r>
      <w:bookmarkEnd w:id="99"/>
    </w:p>
    <w:p w:rsidR="003A3659" w:rsidRPr="009D08E7" w:rsidRDefault="003A3659" w:rsidP="00C66440">
      <w:pPr>
        <w:pStyle w:val="Ttulo3"/>
        <w:rPr>
          <w:rFonts w:cs="Arial"/>
        </w:rPr>
      </w:pPr>
      <w:bookmarkStart w:id="100" w:name="_Toc354601714"/>
      <w:proofErr w:type="spellStart"/>
      <w:r w:rsidRPr="009D08E7">
        <w:rPr>
          <w:rFonts w:cs="Arial"/>
        </w:rPr>
        <w:t>Login</w:t>
      </w:r>
      <w:proofErr w:type="spellEnd"/>
      <w:r w:rsidRPr="009D08E7">
        <w:rPr>
          <w:rFonts w:cs="Arial"/>
        </w:rPr>
        <w:t xml:space="preserve"> Inválido</w:t>
      </w:r>
      <w:bookmarkEnd w:id="100"/>
    </w:p>
    <w:p w:rsidR="003A3659" w:rsidRPr="009D08E7" w:rsidRDefault="003A3659" w:rsidP="003A3659">
      <w:pPr>
        <w:pStyle w:val="Corpodetexto"/>
        <w:rPr>
          <w:rFonts w:cs="Arial"/>
        </w:rPr>
      </w:pPr>
      <w:r w:rsidRPr="009D08E7">
        <w:rPr>
          <w:rFonts w:cs="Arial"/>
        </w:rPr>
        <w:t xml:space="preserve">Se no passo </w:t>
      </w:r>
      <w:proofErr w:type="gramStart"/>
      <w:r w:rsidRPr="009D08E7">
        <w:rPr>
          <w:rFonts w:cs="Arial"/>
        </w:rPr>
        <w:t>1</w:t>
      </w:r>
      <w:proofErr w:type="gramEnd"/>
      <w:r w:rsidRPr="009D08E7">
        <w:rPr>
          <w:rFonts w:cs="Arial"/>
        </w:rPr>
        <w:t xml:space="preserve"> o usuário não tiver realizado o </w:t>
      </w:r>
      <w:proofErr w:type="spellStart"/>
      <w:r w:rsidRPr="009D08E7">
        <w:rPr>
          <w:rFonts w:cs="Arial"/>
        </w:rPr>
        <w:t>login</w:t>
      </w:r>
      <w:proofErr w:type="spellEnd"/>
      <w:r w:rsidRPr="009D08E7">
        <w:rPr>
          <w:rFonts w:cs="Arial"/>
        </w:rPr>
        <w:t>.</w:t>
      </w:r>
    </w:p>
    <w:p w:rsidR="003A3659" w:rsidRDefault="003A3659" w:rsidP="003A3659">
      <w:pPr>
        <w:pStyle w:val="Corpodetexto"/>
        <w:numPr>
          <w:ilvl w:val="0"/>
          <w:numId w:val="21"/>
        </w:numPr>
        <w:rPr>
          <w:rFonts w:cs="Arial"/>
        </w:rPr>
      </w:pPr>
      <w:r w:rsidRPr="009D08E7">
        <w:rPr>
          <w:rFonts w:cs="Arial"/>
        </w:rPr>
        <w:t>O caso de uso é encerrado.</w:t>
      </w:r>
    </w:p>
    <w:p w:rsidR="00793FB0" w:rsidRPr="009D08E7" w:rsidRDefault="00793FB0" w:rsidP="00793FB0">
      <w:pPr>
        <w:pStyle w:val="Corpodetexto"/>
        <w:ind w:left="1440"/>
        <w:rPr>
          <w:rFonts w:cs="Arial"/>
        </w:rPr>
      </w:pPr>
    </w:p>
    <w:p w:rsidR="003A3659" w:rsidRPr="009D08E7" w:rsidRDefault="003A3659" w:rsidP="00C66440">
      <w:pPr>
        <w:pStyle w:val="Ttulo2"/>
        <w:rPr>
          <w:rFonts w:cs="Arial"/>
        </w:rPr>
      </w:pPr>
      <w:bookmarkStart w:id="101" w:name="_Toc354601715"/>
      <w:r w:rsidRPr="009D08E7">
        <w:rPr>
          <w:rFonts w:cs="Arial"/>
        </w:rPr>
        <w:t>Principais Cenários</w:t>
      </w:r>
      <w:bookmarkEnd w:id="101"/>
    </w:p>
    <w:p w:rsidR="003A3659" w:rsidRDefault="003A3659" w:rsidP="00C66440">
      <w:pPr>
        <w:pStyle w:val="Ttulo3"/>
        <w:rPr>
          <w:rFonts w:cs="Arial"/>
        </w:rPr>
      </w:pPr>
      <w:bookmarkStart w:id="102" w:name="_Toc354601716"/>
      <w:r w:rsidRPr="009D08E7">
        <w:rPr>
          <w:rFonts w:cs="Arial"/>
        </w:rPr>
        <w:t>Sem resposta do Favores.com</w:t>
      </w:r>
      <w:bookmarkEnd w:id="102"/>
    </w:p>
    <w:p w:rsidR="00793FB0" w:rsidRPr="00793FB0" w:rsidRDefault="00793FB0" w:rsidP="00793FB0">
      <w:pPr>
        <w:pStyle w:val="Corpodetexto"/>
      </w:pPr>
    </w:p>
    <w:p w:rsidR="003A3659" w:rsidRPr="009D08E7" w:rsidRDefault="003A3659" w:rsidP="00C66440">
      <w:pPr>
        <w:pStyle w:val="Ttulo2"/>
        <w:rPr>
          <w:rFonts w:cs="Arial"/>
        </w:rPr>
      </w:pPr>
      <w:bookmarkStart w:id="103" w:name="_Toc354601717"/>
      <w:r w:rsidRPr="009D08E7">
        <w:rPr>
          <w:rFonts w:cs="Arial"/>
        </w:rPr>
        <w:lastRenderedPageBreak/>
        <w:t>Pós-Condições</w:t>
      </w:r>
      <w:bookmarkEnd w:id="103"/>
    </w:p>
    <w:p w:rsidR="003A3659" w:rsidRPr="009D08E7" w:rsidRDefault="003A3659" w:rsidP="00C66440">
      <w:pPr>
        <w:pStyle w:val="Ttulo3"/>
        <w:rPr>
          <w:rFonts w:cs="Arial"/>
        </w:rPr>
      </w:pPr>
      <w:bookmarkStart w:id="104" w:name="_Toc354601718"/>
      <w:r w:rsidRPr="009D08E7">
        <w:rPr>
          <w:rFonts w:cs="Arial"/>
        </w:rPr>
        <w:t>Conclusão bem-sucedida</w:t>
      </w:r>
      <w:bookmarkEnd w:id="104"/>
    </w:p>
    <w:p w:rsidR="003A3659" w:rsidRDefault="003A3659" w:rsidP="003A3659">
      <w:pPr>
        <w:rPr>
          <w:rFonts w:ascii="Arial" w:hAnsi="Arial" w:cs="Arial"/>
        </w:rPr>
      </w:pPr>
      <w:r w:rsidRPr="009D08E7">
        <w:rPr>
          <w:rFonts w:ascii="Arial" w:hAnsi="Arial" w:cs="Arial"/>
        </w:rPr>
        <w:t>O Favores.com envia e-mails para os voluntários.</w:t>
      </w:r>
    </w:p>
    <w:p w:rsidR="00793FB0" w:rsidRPr="009D08E7" w:rsidRDefault="00793FB0" w:rsidP="003A3659">
      <w:pPr>
        <w:rPr>
          <w:rFonts w:ascii="Arial" w:hAnsi="Arial" w:cs="Arial"/>
        </w:rPr>
      </w:pPr>
    </w:p>
    <w:p w:rsidR="003A3659" w:rsidRPr="009D08E7" w:rsidRDefault="003A3659" w:rsidP="00C66440">
      <w:pPr>
        <w:pStyle w:val="Ttulo2"/>
        <w:rPr>
          <w:rFonts w:cs="Arial"/>
        </w:rPr>
      </w:pPr>
      <w:bookmarkStart w:id="105" w:name="_Toc354601719"/>
      <w:r w:rsidRPr="009D08E7">
        <w:rPr>
          <w:rFonts w:cs="Arial"/>
        </w:rPr>
        <w:t>Requisitos Especiais</w:t>
      </w:r>
      <w:bookmarkEnd w:id="105"/>
    </w:p>
    <w:p w:rsidR="00F473E4" w:rsidRPr="009D08E7" w:rsidRDefault="003A3659" w:rsidP="00C66440">
      <w:pPr>
        <w:pStyle w:val="Corpodetexto"/>
        <w:rPr>
          <w:rFonts w:cs="Arial"/>
        </w:rPr>
      </w:pPr>
      <w:r w:rsidRPr="009D08E7">
        <w:rPr>
          <w:rFonts w:cs="Arial"/>
        </w:rPr>
        <w:t>Não se aplica.</w:t>
      </w:r>
    </w:p>
    <w:sectPr w:rsidR="00F473E4" w:rsidRPr="009D08E7" w:rsidSect="004A5C0F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8E7" w:rsidRDefault="009D08E7">
      <w:r>
        <w:separator/>
      </w:r>
    </w:p>
  </w:endnote>
  <w:endnote w:type="continuationSeparator" w:id="0">
    <w:p w:rsidR="009D08E7" w:rsidRDefault="009D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202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9D08E7">
      <w:trPr>
        <w:jc w:val="center"/>
      </w:trPr>
      <w:tc>
        <w:tcPr>
          <w:tcW w:w="5189" w:type="dxa"/>
          <w:tcBorders>
            <w:top w:val="nil"/>
            <w:left w:val="nil"/>
            <w:bottom w:val="nil"/>
            <w:right w:val="nil"/>
          </w:tcBorders>
        </w:tcPr>
        <w:p w:rsidR="009D08E7" w:rsidRPr="000057DC" w:rsidRDefault="009D08E7" w:rsidP="002C0F5E">
          <w:r w:rsidRPr="000057DC">
            <w:t xml:space="preserve">Pontifícia Universidade Católica do Rio Grande do Sul, </w:t>
          </w:r>
          <w:r w:rsidRPr="000057DC">
            <w:fldChar w:fldCharType="begin"/>
          </w:r>
          <w:r w:rsidRPr="000057DC">
            <w:instrText xml:space="preserve"> DATE \@ "yyyy" </w:instrText>
          </w:r>
          <w:r w:rsidRPr="000057DC">
            <w:fldChar w:fldCharType="separate"/>
          </w:r>
          <w:r w:rsidR="00510334">
            <w:rPr>
              <w:noProof/>
            </w:rPr>
            <w:t>2013</w:t>
          </w:r>
          <w:r w:rsidRPr="000057DC">
            <w:fldChar w:fldCharType="end"/>
          </w:r>
        </w:p>
      </w:tc>
      <w:tc>
        <w:tcPr>
          <w:tcW w:w="3737" w:type="dxa"/>
          <w:tcBorders>
            <w:top w:val="nil"/>
            <w:left w:val="nil"/>
            <w:bottom w:val="nil"/>
            <w:right w:val="nil"/>
          </w:tcBorders>
        </w:tcPr>
        <w:p w:rsidR="009D08E7" w:rsidRDefault="009D08E7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10334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10334" w:rsidRPr="00510334">
            <w:rPr>
              <w:rStyle w:val="Nmerodepgina"/>
              <w:noProof/>
              <w:lang w:val="en-US"/>
            </w:rPr>
            <w:t>13</w:t>
          </w:r>
          <w:r>
            <w:rPr>
              <w:rStyle w:val="Nmerodepgina"/>
            </w:rPr>
            <w:fldChar w:fldCharType="end"/>
          </w:r>
        </w:p>
      </w:tc>
    </w:tr>
  </w:tbl>
  <w:p w:rsidR="009D08E7" w:rsidRDefault="009D08E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8E7" w:rsidRDefault="009D08E7">
      <w:r>
        <w:separator/>
      </w:r>
    </w:p>
  </w:footnote>
  <w:footnote w:type="continuationSeparator" w:id="0">
    <w:p w:rsidR="009D08E7" w:rsidRDefault="009D08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8E7" w:rsidRDefault="009D08E7" w:rsidP="002E5826">
    <w:pPr>
      <w:pBdr>
        <w:top w:val="single" w:sz="6" w:space="1" w:color="auto"/>
      </w:pBdr>
      <w:rPr>
        <w:szCs w:val="24"/>
      </w:rPr>
    </w:pPr>
  </w:p>
  <w:p w:rsidR="009D08E7" w:rsidRDefault="009D08E7" w:rsidP="009603E5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Pontifícia Universidade Católica do Rio Grande do Sul</w:t>
    </w:r>
  </w:p>
  <w:p w:rsidR="009D08E7" w:rsidRDefault="009D08E7" w:rsidP="002E5826">
    <w:pPr>
      <w:pBdr>
        <w:bottom w:val="single" w:sz="6" w:space="1" w:color="auto"/>
      </w:pBdr>
      <w:jc w:val="right"/>
      <w:rPr>
        <w:szCs w:val="24"/>
      </w:rPr>
    </w:pPr>
  </w:p>
  <w:p w:rsidR="009D08E7" w:rsidRDefault="009D08E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98"/>
      <w:gridCol w:w="2299"/>
    </w:tblGrid>
    <w:tr w:rsidR="009D08E7">
      <w:trPr>
        <w:jc w:val="center"/>
      </w:trPr>
      <w:tc>
        <w:tcPr>
          <w:tcW w:w="6598" w:type="dxa"/>
        </w:tcPr>
        <w:p w:rsidR="009D08E7" w:rsidRPr="00EE1061" w:rsidRDefault="004E349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&lt;</w:t>
          </w:r>
          <w:r w:rsidR="009D08E7">
            <w:rPr>
              <w:rFonts w:ascii="Arial" w:hAnsi="Arial" w:cs="Arial"/>
            </w:rPr>
            <w:t>Favores.com</w:t>
          </w:r>
          <w:r>
            <w:rPr>
              <w:rFonts w:ascii="Arial" w:hAnsi="Arial" w:cs="Arial"/>
            </w:rPr>
            <w:t>&gt;</w:t>
          </w:r>
        </w:p>
      </w:tc>
      <w:tc>
        <w:tcPr>
          <w:tcW w:w="2299" w:type="dxa"/>
        </w:tcPr>
        <w:p w:rsidR="009D08E7" w:rsidRPr="00EE1061" w:rsidRDefault="009D08E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t xml:space="preserve">Projeto </w:t>
          </w:r>
          <w:r>
            <w:rPr>
              <w:rFonts w:ascii="Arial" w:hAnsi="Arial" w:cs="Arial"/>
            </w:rPr>
            <w:t>Final</w:t>
          </w:r>
        </w:p>
      </w:tc>
    </w:tr>
    <w:tr w:rsidR="009D08E7" w:rsidTr="009A09FB">
      <w:trPr>
        <w:trHeight w:val="252"/>
        <w:jc w:val="center"/>
      </w:trPr>
      <w:tc>
        <w:tcPr>
          <w:tcW w:w="6598" w:type="dxa"/>
        </w:tcPr>
        <w:p w:rsidR="00510334" w:rsidRPr="009D08E7" w:rsidRDefault="009D08E7" w:rsidP="00510334">
          <w:pPr>
            <w:pStyle w:val="Ttulo"/>
            <w:jc w:val="left"/>
            <w:outlineLvl w:val="0"/>
            <w:rPr>
              <w:rFonts w:cs="Arial"/>
              <w:sz w:val="40"/>
            </w:rPr>
          </w:pPr>
          <w:r w:rsidRPr="00EE1061">
            <w:rPr>
              <w:rFonts w:cs="Arial"/>
            </w:rPr>
            <w:fldChar w:fldCharType="begin"/>
          </w:r>
          <w:r w:rsidRPr="00EE1061">
            <w:rPr>
              <w:rFonts w:cs="Arial"/>
            </w:rPr>
            <w:instrText xml:space="preserve"> REF  nomeDocumento \h  \* MERGEFORMAT </w:instrText>
          </w:r>
          <w:r w:rsidRPr="00EE1061">
            <w:rPr>
              <w:rFonts w:cs="Arial"/>
            </w:rPr>
          </w:r>
          <w:r w:rsidRPr="00EE1061">
            <w:rPr>
              <w:rFonts w:cs="Arial"/>
            </w:rPr>
            <w:fldChar w:fldCharType="separate"/>
          </w:r>
          <w:r w:rsidR="00510334" w:rsidRPr="00510334">
            <w:rPr>
              <w:rFonts w:cs="Arial"/>
              <w:b w:val="0"/>
              <w:sz w:val="20"/>
            </w:rPr>
            <w:t>Documento Modelo de Casos de Uso</w:t>
          </w:r>
        </w:p>
        <w:p w:rsidR="004E3499" w:rsidRPr="00EE1061" w:rsidRDefault="00510334" w:rsidP="001B384D">
          <w:pPr>
            <w:pStyle w:val="Ttulo"/>
            <w:jc w:val="left"/>
            <w:outlineLvl w:val="0"/>
            <w:rPr>
              <w:rFonts w:cs="Arial"/>
            </w:rPr>
          </w:pPr>
          <w:r w:rsidRPr="009D08E7">
            <w:rPr>
              <w:rFonts w:cs="Arial"/>
              <w:sz w:val="40"/>
            </w:rPr>
            <w:t xml:space="preserve"> </w:t>
          </w:r>
          <w:r w:rsidR="009D08E7" w:rsidRPr="00EE1061">
            <w:rPr>
              <w:rFonts w:cs="Arial"/>
            </w:rPr>
            <w:fldChar w:fldCharType="end"/>
          </w:r>
        </w:p>
      </w:tc>
      <w:tc>
        <w:tcPr>
          <w:tcW w:w="2299" w:type="dxa"/>
        </w:tcPr>
        <w:p w:rsidR="00510334" w:rsidRPr="009D08E7" w:rsidRDefault="009D08E7" w:rsidP="00510334">
          <w:pPr>
            <w:rPr>
              <w:rFonts w:cs="Arial"/>
              <w:sz w:val="28"/>
            </w:rPr>
          </w:pPr>
          <w:r w:rsidRPr="00EE1061">
            <w:rPr>
              <w:rFonts w:ascii="Arial" w:hAnsi="Arial" w:cs="Arial"/>
            </w:rPr>
            <w:fldChar w:fldCharType="begin"/>
          </w:r>
          <w:r w:rsidRPr="00EE1061">
            <w:rPr>
              <w:rFonts w:ascii="Arial" w:hAnsi="Arial" w:cs="Arial"/>
            </w:rPr>
            <w:instrText xml:space="preserve"> REF  versao </w:instrText>
          </w:r>
          <w:r>
            <w:rPr>
              <w:rFonts w:ascii="Arial" w:hAnsi="Arial" w:cs="Arial"/>
            </w:rPr>
            <w:instrText xml:space="preserve"> \* MERGEFORMAT </w:instrText>
          </w:r>
          <w:r w:rsidRPr="00EE1061">
            <w:rPr>
              <w:rFonts w:ascii="Arial" w:hAnsi="Arial" w:cs="Arial"/>
            </w:rPr>
            <w:fldChar w:fldCharType="separate"/>
          </w:r>
          <w:r w:rsidR="00510334" w:rsidRPr="00510334">
            <w:rPr>
              <w:rFonts w:ascii="Arial" w:hAnsi="Arial" w:cs="Arial"/>
            </w:rPr>
            <w:t>Versão 1.2</w:t>
          </w:r>
        </w:p>
        <w:p w:rsidR="009D08E7" w:rsidRPr="00EE1061" w:rsidRDefault="009D08E7" w:rsidP="001B384D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end"/>
          </w:r>
        </w:p>
      </w:tc>
    </w:tr>
  </w:tbl>
  <w:p w:rsidR="009D08E7" w:rsidRDefault="009D08E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4165E2"/>
    <w:multiLevelType w:val="hybridMultilevel"/>
    <w:tmpl w:val="B54A6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1A720E0"/>
    <w:multiLevelType w:val="hybridMultilevel"/>
    <w:tmpl w:val="386CD3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3CB28F7"/>
    <w:multiLevelType w:val="hybridMultilevel"/>
    <w:tmpl w:val="D4E04812"/>
    <w:lvl w:ilvl="0" w:tplc="7E68FA82">
      <w:start w:val="1"/>
      <w:numFmt w:val="decimal"/>
      <w:lvlText w:val="%1."/>
      <w:lvlJc w:val="left"/>
      <w:pPr>
        <w:ind w:left="148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5">
    <w:nsid w:val="09373A45"/>
    <w:multiLevelType w:val="hybridMultilevel"/>
    <w:tmpl w:val="2EA01868"/>
    <w:lvl w:ilvl="0" w:tplc="92B0F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BE770B"/>
    <w:multiLevelType w:val="multilevel"/>
    <w:tmpl w:val="8414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032E4D"/>
    <w:multiLevelType w:val="multilevel"/>
    <w:tmpl w:val="82CC42C0"/>
    <w:lvl w:ilvl="0">
      <w:start w:val="6"/>
      <w:numFmt w:val="decimal"/>
      <w:lvlText w:val="%1. -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311246A2"/>
    <w:multiLevelType w:val="multilevel"/>
    <w:tmpl w:val="F41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DC91574"/>
    <w:multiLevelType w:val="hybridMultilevel"/>
    <w:tmpl w:val="5D82C58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E307421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8BC79F4"/>
    <w:multiLevelType w:val="hybridMultilevel"/>
    <w:tmpl w:val="B8FABFAE"/>
    <w:lvl w:ilvl="0" w:tplc="E230E902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>
    <w:nsid w:val="5AF7727C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E180E2F"/>
    <w:multiLevelType w:val="hybridMultilevel"/>
    <w:tmpl w:val="AA2E4272"/>
    <w:lvl w:ilvl="0" w:tplc="D12626AA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1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74C207A"/>
    <w:multiLevelType w:val="hybridMultilevel"/>
    <w:tmpl w:val="22CAE53C"/>
    <w:lvl w:ilvl="0" w:tplc="10529B6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>
    <w:nsid w:val="745544EA"/>
    <w:multiLevelType w:val="hybridMultilevel"/>
    <w:tmpl w:val="1D0464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5"/>
  </w:num>
  <w:num w:numId="3">
    <w:abstractNumId w:val="24"/>
  </w:num>
  <w:num w:numId="4">
    <w:abstractNumId w:val="13"/>
  </w:num>
  <w:num w:numId="5">
    <w:abstractNumId w:val="6"/>
  </w:num>
  <w:num w:numId="6">
    <w:abstractNumId w:val="20"/>
  </w:num>
  <w:num w:numId="7">
    <w:abstractNumId w:val="23"/>
  </w:num>
  <w:num w:numId="8">
    <w:abstractNumId w:val="10"/>
  </w:num>
  <w:num w:numId="9">
    <w:abstractNumId w:val="11"/>
  </w:num>
  <w:num w:numId="10">
    <w:abstractNumId w:val="3"/>
  </w:num>
  <w:num w:numId="11">
    <w:abstractNumId w:val="18"/>
  </w:num>
  <w:num w:numId="12">
    <w:abstractNumId w:val="14"/>
  </w:num>
  <w:num w:numId="13">
    <w:abstractNumId w:val="21"/>
  </w:num>
  <w:num w:numId="14">
    <w:abstractNumId w:val="8"/>
  </w:num>
  <w:num w:numId="15">
    <w:abstractNumId w:val="16"/>
  </w:num>
  <w:num w:numId="16">
    <w:abstractNumId w:val="12"/>
  </w:num>
  <w:num w:numId="17">
    <w:abstractNumId w:val="7"/>
  </w:num>
  <w:num w:numId="18">
    <w:abstractNumId w:val="9"/>
  </w:num>
  <w:num w:numId="19">
    <w:abstractNumId w:val="1"/>
  </w:num>
  <w:num w:numId="20">
    <w:abstractNumId w:val="17"/>
  </w:num>
  <w:num w:numId="21">
    <w:abstractNumId w:val="2"/>
  </w:num>
  <w:num w:numId="22">
    <w:abstractNumId w:val="15"/>
  </w:num>
  <w:num w:numId="23">
    <w:abstractNumId w:val="22"/>
  </w:num>
  <w:num w:numId="24">
    <w:abstractNumId w:val="4"/>
  </w:num>
  <w:num w:numId="25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9A"/>
    <w:rsid w:val="000057DC"/>
    <w:rsid w:val="0001790B"/>
    <w:rsid w:val="00074DD3"/>
    <w:rsid w:val="000A0F05"/>
    <w:rsid w:val="000D6E03"/>
    <w:rsid w:val="00113B29"/>
    <w:rsid w:val="001404D4"/>
    <w:rsid w:val="00185245"/>
    <w:rsid w:val="001A4A47"/>
    <w:rsid w:val="001B384D"/>
    <w:rsid w:val="001F2909"/>
    <w:rsid w:val="002001FD"/>
    <w:rsid w:val="00213609"/>
    <w:rsid w:val="002150BD"/>
    <w:rsid w:val="0023520D"/>
    <w:rsid w:val="0024628D"/>
    <w:rsid w:val="00260006"/>
    <w:rsid w:val="002921F3"/>
    <w:rsid w:val="002C0F5E"/>
    <w:rsid w:val="002E5826"/>
    <w:rsid w:val="00315E5F"/>
    <w:rsid w:val="00320DCB"/>
    <w:rsid w:val="00361B88"/>
    <w:rsid w:val="0038515F"/>
    <w:rsid w:val="003A3659"/>
    <w:rsid w:val="003B23E1"/>
    <w:rsid w:val="003D3552"/>
    <w:rsid w:val="003D4A06"/>
    <w:rsid w:val="003D5150"/>
    <w:rsid w:val="003F3C0E"/>
    <w:rsid w:val="00406F56"/>
    <w:rsid w:val="00423520"/>
    <w:rsid w:val="00425EB4"/>
    <w:rsid w:val="00480CA8"/>
    <w:rsid w:val="0049719A"/>
    <w:rsid w:val="004A5C0F"/>
    <w:rsid w:val="004B2AD6"/>
    <w:rsid w:val="004D0E70"/>
    <w:rsid w:val="004E328F"/>
    <w:rsid w:val="004E3499"/>
    <w:rsid w:val="004F431A"/>
    <w:rsid w:val="00510334"/>
    <w:rsid w:val="005428B1"/>
    <w:rsid w:val="00571DAF"/>
    <w:rsid w:val="005B5BA7"/>
    <w:rsid w:val="005C6725"/>
    <w:rsid w:val="005E37DB"/>
    <w:rsid w:val="005E602A"/>
    <w:rsid w:val="005F5C31"/>
    <w:rsid w:val="0060169C"/>
    <w:rsid w:val="006023E0"/>
    <w:rsid w:val="00616E12"/>
    <w:rsid w:val="006270A2"/>
    <w:rsid w:val="006279B5"/>
    <w:rsid w:val="00634573"/>
    <w:rsid w:val="00667E9B"/>
    <w:rsid w:val="00670538"/>
    <w:rsid w:val="00685261"/>
    <w:rsid w:val="00686316"/>
    <w:rsid w:val="0069450B"/>
    <w:rsid w:val="006C3228"/>
    <w:rsid w:val="006D662C"/>
    <w:rsid w:val="006F652A"/>
    <w:rsid w:val="00704986"/>
    <w:rsid w:val="007074B6"/>
    <w:rsid w:val="0076451D"/>
    <w:rsid w:val="00793FB0"/>
    <w:rsid w:val="007C7C80"/>
    <w:rsid w:val="007E1C3E"/>
    <w:rsid w:val="008112A5"/>
    <w:rsid w:val="008176DA"/>
    <w:rsid w:val="00844C85"/>
    <w:rsid w:val="00881156"/>
    <w:rsid w:val="00895097"/>
    <w:rsid w:val="008D197A"/>
    <w:rsid w:val="008F28F8"/>
    <w:rsid w:val="008F67EC"/>
    <w:rsid w:val="009070AF"/>
    <w:rsid w:val="00924E5A"/>
    <w:rsid w:val="00936C02"/>
    <w:rsid w:val="00940BF9"/>
    <w:rsid w:val="009603E5"/>
    <w:rsid w:val="00970596"/>
    <w:rsid w:val="00982FE1"/>
    <w:rsid w:val="0098598F"/>
    <w:rsid w:val="009A09FB"/>
    <w:rsid w:val="009A2270"/>
    <w:rsid w:val="009A35D5"/>
    <w:rsid w:val="009A458E"/>
    <w:rsid w:val="009B3391"/>
    <w:rsid w:val="009B38BD"/>
    <w:rsid w:val="009D08E7"/>
    <w:rsid w:val="009E56FA"/>
    <w:rsid w:val="00A05E54"/>
    <w:rsid w:val="00A721DA"/>
    <w:rsid w:val="00A774E4"/>
    <w:rsid w:val="00A8041F"/>
    <w:rsid w:val="00A84547"/>
    <w:rsid w:val="00AA0AA6"/>
    <w:rsid w:val="00AA129E"/>
    <w:rsid w:val="00AA7B45"/>
    <w:rsid w:val="00AB1027"/>
    <w:rsid w:val="00AD67FC"/>
    <w:rsid w:val="00B05BDD"/>
    <w:rsid w:val="00B21BFE"/>
    <w:rsid w:val="00B323FB"/>
    <w:rsid w:val="00B7612E"/>
    <w:rsid w:val="00B9146B"/>
    <w:rsid w:val="00B92CAE"/>
    <w:rsid w:val="00B96C51"/>
    <w:rsid w:val="00BC78BC"/>
    <w:rsid w:val="00BE3D79"/>
    <w:rsid w:val="00BF6778"/>
    <w:rsid w:val="00C239C6"/>
    <w:rsid w:val="00C30966"/>
    <w:rsid w:val="00C30E73"/>
    <w:rsid w:val="00C44A7B"/>
    <w:rsid w:val="00C5151A"/>
    <w:rsid w:val="00C66440"/>
    <w:rsid w:val="00C7315C"/>
    <w:rsid w:val="00C92CA0"/>
    <w:rsid w:val="00CA172C"/>
    <w:rsid w:val="00CD1D50"/>
    <w:rsid w:val="00CD270F"/>
    <w:rsid w:val="00CE2388"/>
    <w:rsid w:val="00D33443"/>
    <w:rsid w:val="00D36B50"/>
    <w:rsid w:val="00D404F8"/>
    <w:rsid w:val="00D71EBC"/>
    <w:rsid w:val="00D97F92"/>
    <w:rsid w:val="00DD0D88"/>
    <w:rsid w:val="00E134A4"/>
    <w:rsid w:val="00E5355F"/>
    <w:rsid w:val="00E56E49"/>
    <w:rsid w:val="00E62EAF"/>
    <w:rsid w:val="00E70E10"/>
    <w:rsid w:val="00E83FC0"/>
    <w:rsid w:val="00E969F7"/>
    <w:rsid w:val="00EA01D5"/>
    <w:rsid w:val="00ED1970"/>
    <w:rsid w:val="00EE1061"/>
    <w:rsid w:val="00EE44EF"/>
    <w:rsid w:val="00EE7D1A"/>
    <w:rsid w:val="00F036FE"/>
    <w:rsid w:val="00F05EDB"/>
    <w:rsid w:val="00F473E4"/>
    <w:rsid w:val="00F61BAB"/>
    <w:rsid w:val="00F73643"/>
    <w:rsid w:val="00F83644"/>
    <w:rsid w:val="00FC1A67"/>
    <w:rsid w:val="00FE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ind w:left="600"/>
    </w:pPr>
  </w:style>
  <w:style w:type="paragraph" w:styleId="Sumrio5">
    <w:name w:val="toc 5"/>
    <w:basedOn w:val="Normal"/>
    <w:next w:val="Normal"/>
    <w:autoRedefine/>
    <w:uiPriority w:val="39"/>
    <w:pPr>
      <w:ind w:left="800"/>
    </w:pPr>
  </w:style>
  <w:style w:type="paragraph" w:styleId="Sumrio6">
    <w:name w:val="toc 6"/>
    <w:basedOn w:val="Normal"/>
    <w:next w:val="Normal"/>
    <w:autoRedefine/>
    <w:uiPriority w:val="39"/>
    <w:pPr>
      <w:ind w:left="1000"/>
    </w:pPr>
  </w:style>
  <w:style w:type="paragraph" w:styleId="Sumrio7">
    <w:name w:val="toc 7"/>
    <w:basedOn w:val="Normal"/>
    <w:next w:val="Normal"/>
    <w:autoRedefine/>
    <w:uiPriority w:val="39"/>
    <w:pPr>
      <w:ind w:left="1200"/>
    </w:pPr>
  </w:style>
  <w:style w:type="paragraph" w:styleId="Sumrio8">
    <w:name w:val="toc 8"/>
    <w:basedOn w:val="Normal"/>
    <w:next w:val="Normal"/>
    <w:autoRedefine/>
    <w:uiPriority w:val="39"/>
    <w:pPr>
      <w:ind w:left="1400"/>
    </w:pPr>
  </w:style>
  <w:style w:type="paragraph" w:styleId="Sumrio9">
    <w:name w:val="toc 9"/>
    <w:basedOn w:val="Normal"/>
    <w:next w:val="Normal"/>
    <w:autoRedefine/>
    <w:uiPriority w:val="39"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fase">
    <w:name w:val="Emphasis"/>
    <w:basedOn w:val="Fontepargpadro"/>
    <w:qFormat/>
    <w:rPr>
      <w:i/>
      <w:iCs/>
    </w:rPr>
  </w:style>
  <w:style w:type="paragraph" w:styleId="Recuodecorpodetexto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elacomgrade">
    <w:name w:val="Table Grid"/>
    <w:basedOn w:val="Tabela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2001FD"/>
    <w:rPr>
      <w:lang w:eastAsia="en-US"/>
    </w:rPr>
  </w:style>
  <w:style w:type="character" w:customStyle="1" w:styleId="TtuloChar">
    <w:name w:val="Título Char"/>
    <w:basedOn w:val="Fontepargpadro"/>
    <w:link w:val="Ttulo"/>
    <w:rsid w:val="003A3659"/>
    <w:rPr>
      <w:rFonts w:ascii="Arial" w:hAnsi="Arial"/>
      <w:b/>
      <w:sz w:val="3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ind w:left="600"/>
    </w:pPr>
  </w:style>
  <w:style w:type="paragraph" w:styleId="Sumrio5">
    <w:name w:val="toc 5"/>
    <w:basedOn w:val="Normal"/>
    <w:next w:val="Normal"/>
    <w:autoRedefine/>
    <w:uiPriority w:val="39"/>
    <w:pPr>
      <w:ind w:left="800"/>
    </w:pPr>
  </w:style>
  <w:style w:type="paragraph" w:styleId="Sumrio6">
    <w:name w:val="toc 6"/>
    <w:basedOn w:val="Normal"/>
    <w:next w:val="Normal"/>
    <w:autoRedefine/>
    <w:uiPriority w:val="39"/>
    <w:pPr>
      <w:ind w:left="1000"/>
    </w:pPr>
  </w:style>
  <w:style w:type="paragraph" w:styleId="Sumrio7">
    <w:name w:val="toc 7"/>
    <w:basedOn w:val="Normal"/>
    <w:next w:val="Normal"/>
    <w:autoRedefine/>
    <w:uiPriority w:val="39"/>
    <w:pPr>
      <w:ind w:left="1200"/>
    </w:pPr>
  </w:style>
  <w:style w:type="paragraph" w:styleId="Sumrio8">
    <w:name w:val="toc 8"/>
    <w:basedOn w:val="Normal"/>
    <w:next w:val="Normal"/>
    <w:autoRedefine/>
    <w:uiPriority w:val="39"/>
    <w:pPr>
      <w:ind w:left="1400"/>
    </w:pPr>
  </w:style>
  <w:style w:type="paragraph" w:styleId="Sumrio9">
    <w:name w:val="toc 9"/>
    <w:basedOn w:val="Normal"/>
    <w:next w:val="Normal"/>
    <w:autoRedefine/>
    <w:uiPriority w:val="39"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fase">
    <w:name w:val="Emphasis"/>
    <w:basedOn w:val="Fontepargpadro"/>
    <w:qFormat/>
    <w:rPr>
      <w:i/>
      <w:iCs/>
    </w:rPr>
  </w:style>
  <w:style w:type="paragraph" w:styleId="Recuodecorpodetexto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elacomgrade">
    <w:name w:val="Table Grid"/>
    <w:basedOn w:val="Tabela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2001FD"/>
    <w:rPr>
      <w:lang w:eastAsia="en-US"/>
    </w:rPr>
  </w:style>
  <w:style w:type="character" w:customStyle="1" w:styleId="TtuloChar">
    <w:name w:val="Título Char"/>
    <w:basedOn w:val="Fontepargpadro"/>
    <w:link w:val="Ttulo"/>
    <w:rsid w:val="003A3659"/>
    <w:rPr>
      <w:rFonts w:ascii="Arial" w:hAnsi="Arial"/>
      <w:b/>
      <w:sz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E0342-CBBE-4D6C-94E4-D43ED52D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para Visao</Template>
  <TotalTime>91</TotalTime>
  <Pages>13</Pages>
  <Words>1932</Words>
  <Characters>15758</Characters>
  <Application>Microsoft Office Word</Application>
  <DocSecurity>0</DocSecurity>
  <Lines>131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SunLive</Company>
  <LinksUpToDate>false</LinksUpToDate>
  <CharactersWithSpaces>17655</CharactersWithSpaces>
  <SharedDoc>false</SharedDoc>
  <HLinks>
    <vt:vector size="138" baseType="variant"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_Toc205718195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_Toc205718194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_Toc205718193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_Toc205718192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_Toc205718191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_Toc205718190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_Toc205718189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_Toc205718188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_Toc205718187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_Toc205718186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_Toc205718185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_Toc205718184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_Toc205718183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_Toc205718182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_Toc205718181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_Toc205718180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_Toc205718179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_Toc205718178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_Toc205718177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_Toc205718176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_Toc205718175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_Toc205718174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_Toc205718173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João Lúcio Cardozo</dc:creator>
  <cp:lastModifiedBy>adm</cp:lastModifiedBy>
  <cp:revision>35</cp:revision>
  <cp:lastPrinted>2013-04-25T00:22:00Z</cp:lastPrinted>
  <dcterms:created xsi:type="dcterms:W3CDTF">2013-04-24T22:28:00Z</dcterms:created>
  <dcterms:modified xsi:type="dcterms:W3CDTF">2013-04-25T00:23:00Z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156125806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andre.siqueira@bcb.gov.br</vt:lpwstr>
  </property>
  <property fmtid="{D5CDD505-2E9C-101B-9397-08002B2CF9AE}" pid="6" name="_AuthorEmailDisplayName">
    <vt:lpwstr>Andre Henrique de Siqueira</vt:lpwstr>
  </property>
  <property fmtid="{D5CDD505-2E9C-101B-9397-08002B2CF9AE}" pid="7" name="_ReviewingToolsShownOnce">
    <vt:lpwstr/>
  </property>
</Properties>
</file>