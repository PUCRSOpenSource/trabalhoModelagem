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F61BAB" w:rsidRDefault="00F036FE">
      <w:pPr>
        <w:pStyle w:val="Ttulo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Favores.com</w:t>
      </w:r>
    </w:p>
    <w:p w:rsidR="00C94C27" w:rsidRPr="00C94C27" w:rsidRDefault="00C94C27" w:rsidP="00C94C27">
      <w:pPr>
        <w:pStyle w:val="Ttulo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Requisitos Não-Funcionais</w:t>
      </w:r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F61BAB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0" w:name="versao"/>
      <w:r w:rsidRPr="00F61BAB">
        <w:rPr>
          <w:rFonts w:cs="Arial"/>
          <w:sz w:val="28"/>
        </w:rPr>
        <w:t>Versão 1.</w:t>
      </w:r>
      <w:r w:rsidR="00985E06">
        <w:rPr>
          <w:rFonts w:cs="Arial"/>
          <w:sz w:val="28"/>
        </w:rPr>
        <w:t>4</w:t>
      </w:r>
    </w:p>
    <w:bookmarkEnd w:id="0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F473E4" w:rsidRPr="00F61BAB">
        <w:tc>
          <w:tcPr>
            <w:tcW w:w="138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>
        <w:tc>
          <w:tcPr>
            <w:tcW w:w="1384" w:type="dxa"/>
          </w:tcPr>
          <w:p w:rsidR="00EE44EF" w:rsidRPr="00F61BAB" w:rsidRDefault="00C94C27" w:rsidP="00E62E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FC6BA9">
              <w:rPr>
                <w:rFonts w:ascii="Arial" w:hAnsi="Arial" w:cs="Arial"/>
              </w:rPr>
              <w:t>/04</w:t>
            </w:r>
            <w:r w:rsidR="00E134A4">
              <w:rPr>
                <w:rFonts w:ascii="Arial" w:hAnsi="Arial" w:cs="Arial"/>
              </w:rPr>
              <w:t>/2013</w:t>
            </w:r>
          </w:p>
        </w:tc>
        <w:tc>
          <w:tcPr>
            <w:tcW w:w="1418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:rsidR="00EE44EF" w:rsidRPr="00F61BAB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:rsidR="00E134A4" w:rsidRPr="00F61BAB" w:rsidRDefault="00E134A4" w:rsidP="00E13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Iago Raphael Victória</w:t>
            </w:r>
          </w:p>
        </w:tc>
      </w:tr>
      <w:tr w:rsidR="00EE44EF" w:rsidRPr="00F61BAB">
        <w:tc>
          <w:tcPr>
            <w:tcW w:w="1384" w:type="dxa"/>
          </w:tcPr>
          <w:p w:rsidR="00EE44EF" w:rsidRPr="00F61BAB" w:rsidRDefault="00C94C27" w:rsidP="00FC6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E134A4">
              <w:rPr>
                <w:rFonts w:ascii="Arial" w:hAnsi="Arial" w:cs="Arial"/>
              </w:rPr>
              <w:t>/0</w:t>
            </w:r>
            <w:r w:rsidR="00FC6BA9">
              <w:rPr>
                <w:rFonts w:ascii="Arial" w:hAnsi="Arial" w:cs="Arial"/>
              </w:rPr>
              <w:t>4</w:t>
            </w:r>
            <w:r w:rsidR="00EE44EF">
              <w:rPr>
                <w:rFonts w:ascii="Arial" w:hAnsi="Arial" w:cs="Arial"/>
              </w:rPr>
              <w:t>/20</w:t>
            </w:r>
            <w:r w:rsidR="00E134A4">
              <w:rPr>
                <w:rFonts w:ascii="Arial" w:hAnsi="Arial" w:cs="Arial"/>
              </w:rPr>
              <w:t>13</w:t>
            </w:r>
          </w:p>
        </w:tc>
        <w:tc>
          <w:tcPr>
            <w:tcW w:w="1418" w:type="dxa"/>
          </w:tcPr>
          <w:p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94C27">
              <w:rPr>
                <w:rFonts w:ascii="Arial" w:hAnsi="Arial" w:cs="Arial"/>
              </w:rPr>
              <w:t>2</w:t>
            </w:r>
          </w:p>
        </w:tc>
        <w:tc>
          <w:tcPr>
            <w:tcW w:w="3543" w:type="dxa"/>
          </w:tcPr>
          <w:p w:rsidR="00EE44EF" w:rsidRPr="00F61BAB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3159" w:type="dxa"/>
          </w:tcPr>
          <w:p w:rsidR="00EE44EF" w:rsidRPr="00F61BAB" w:rsidRDefault="00F036FE" w:rsidP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P. </w:t>
            </w:r>
            <w:proofErr w:type="spellStart"/>
            <w:r>
              <w:rPr>
                <w:rFonts w:ascii="Arial" w:hAnsi="Arial" w:cs="Arial"/>
              </w:rPr>
              <w:t>Warwzeniak</w:t>
            </w:r>
            <w:proofErr w:type="spellEnd"/>
          </w:p>
        </w:tc>
      </w:tr>
      <w:tr w:rsidR="004E328F" w:rsidRPr="00F61BAB">
        <w:tc>
          <w:tcPr>
            <w:tcW w:w="1384" w:type="dxa"/>
          </w:tcPr>
          <w:p w:rsidR="004E328F" w:rsidRDefault="00C94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FC6BA9">
              <w:rPr>
                <w:rFonts w:ascii="Arial" w:hAnsi="Arial" w:cs="Arial"/>
              </w:rPr>
              <w:t>/04</w:t>
            </w:r>
            <w:r w:rsidR="00E134A4">
              <w:rPr>
                <w:rFonts w:ascii="Arial" w:hAnsi="Arial" w:cs="Arial"/>
              </w:rPr>
              <w:t>/2013</w:t>
            </w:r>
          </w:p>
        </w:tc>
        <w:tc>
          <w:tcPr>
            <w:tcW w:w="1418" w:type="dxa"/>
          </w:tcPr>
          <w:p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94C27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</w:tcPr>
          <w:p w:rsidR="004E328F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:rsidR="004E328F" w:rsidRDefault="00F036FE" w:rsidP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Maurício </w:t>
            </w:r>
            <w:proofErr w:type="spellStart"/>
            <w:r>
              <w:rPr>
                <w:rFonts w:ascii="Arial" w:hAnsi="Arial" w:cs="Arial"/>
              </w:rPr>
              <w:t>Wa</w:t>
            </w:r>
            <w:r w:rsidR="002001FD">
              <w:rPr>
                <w:rFonts w:ascii="Arial" w:hAnsi="Arial" w:cs="Arial"/>
              </w:rPr>
              <w:t>r</w:t>
            </w:r>
            <w:r w:rsidR="00C94C27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et</w:t>
            </w:r>
            <w:proofErr w:type="spellEnd"/>
          </w:p>
        </w:tc>
      </w:tr>
    </w:tbl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C94C27" w:rsidRPr="00C94C27" w:rsidRDefault="00F473E4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C94C27">
        <w:rPr>
          <w:rFonts w:ascii="Arial" w:hAnsi="Arial" w:cs="Arial"/>
        </w:rPr>
        <w:fldChar w:fldCharType="begin"/>
      </w:r>
      <w:r w:rsidRPr="00C94C27">
        <w:rPr>
          <w:rFonts w:ascii="Arial" w:hAnsi="Arial" w:cs="Arial"/>
        </w:rPr>
        <w:instrText xml:space="preserve"> TOC \o "1-3" \h \z </w:instrText>
      </w:r>
      <w:r w:rsidRPr="00C94C27">
        <w:rPr>
          <w:rFonts w:ascii="Arial" w:hAnsi="Arial" w:cs="Arial"/>
        </w:rPr>
        <w:fldChar w:fldCharType="separate"/>
      </w:r>
      <w:hyperlink w:anchor="_Toc354598344" w:history="1">
        <w:r w:rsidR="00C94C27" w:rsidRPr="00C94C27">
          <w:rPr>
            <w:rStyle w:val="Hyperlink"/>
            <w:rFonts w:ascii="Arial" w:hAnsi="Arial" w:cs="Arial"/>
            <w:noProof/>
          </w:rPr>
          <w:t>1.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Introdução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_Toc354598344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45" w:history="1">
        <w:r w:rsidR="00C94C27" w:rsidRPr="00C94C27">
          <w:rPr>
            <w:rStyle w:val="Hyperlink"/>
            <w:rFonts w:ascii="Arial" w:hAnsi="Arial" w:cs="Arial"/>
            <w:noProof/>
          </w:rPr>
          <w:t>1.1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Usabilidade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_Toc354598345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46" w:history="1">
        <w:r w:rsidR="00C94C27" w:rsidRPr="00C94C27">
          <w:rPr>
            <w:rStyle w:val="Hyperlink"/>
            <w:rFonts w:ascii="Arial" w:hAnsi="Arial" w:cs="Arial"/>
            <w:noProof/>
          </w:rPr>
          <w:t>1.2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Segurança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_Toc354598346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47" w:history="1">
        <w:r w:rsidR="00C94C27" w:rsidRPr="00C94C27">
          <w:rPr>
            <w:rStyle w:val="Hyperlink"/>
            <w:rFonts w:ascii="Arial" w:hAnsi="Arial" w:cs="Arial"/>
            <w:noProof/>
          </w:rPr>
          <w:t>1.3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Suportabilidade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_Toc354598347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48" w:history="1">
        <w:r w:rsidR="00C94C27" w:rsidRPr="00C94C27">
          <w:rPr>
            <w:rStyle w:val="Hyperlink"/>
            <w:rFonts w:ascii="Arial" w:hAnsi="Arial" w:cs="Arial"/>
            <w:noProof/>
          </w:rPr>
          <w:t>2.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Interfaces do Sistema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_Toc354598348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49" w:history="1">
        <w:r w:rsidR="00C94C27" w:rsidRPr="00C94C27">
          <w:rPr>
            <w:rStyle w:val="Hyperlink"/>
            <w:rFonts w:ascii="Arial" w:hAnsi="Arial" w:cs="Arial"/>
            <w:noProof/>
          </w:rPr>
          <w:t>2.1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Interface do Usuário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_Toc354598349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50" w:history="1">
        <w:r w:rsidR="00C94C27" w:rsidRPr="00C94C27">
          <w:rPr>
            <w:rStyle w:val="Hyperlink"/>
            <w:rFonts w:ascii="Arial" w:hAnsi="Arial" w:cs="Arial"/>
            <w:noProof/>
          </w:rPr>
          <w:t>2.2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Consistência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_Toc354598350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C94C27" w:rsidRPr="00C94C27" w:rsidRDefault="00946DC4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8351" w:history="1">
        <w:r w:rsidR="00C94C27" w:rsidRPr="00C94C27">
          <w:rPr>
            <w:rStyle w:val="Hyperlink"/>
            <w:rFonts w:ascii="Arial" w:hAnsi="Arial" w:cs="Arial"/>
            <w:noProof/>
          </w:rPr>
          <w:t>2.3</w:t>
        </w:r>
        <w:r w:rsidR="00C94C27" w:rsidRPr="00C94C27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C94C27" w:rsidRPr="00C94C27">
          <w:rPr>
            <w:rStyle w:val="Hyperlink"/>
            <w:rFonts w:ascii="Arial" w:hAnsi="Arial" w:cs="Arial"/>
            <w:noProof/>
          </w:rPr>
          <w:t>Personalização do Usuário e Requisitos de Customização</w:t>
        </w:r>
        <w:r w:rsidR="00C94C27" w:rsidRPr="00C94C27">
          <w:rPr>
            <w:rFonts w:ascii="Arial" w:hAnsi="Arial" w:cs="Arial"/>
            <w:noProof/>
            <w:webHidden/>
          </w:rPr>
          <w:tab/>
        </w:r>
        <w:r w:rsidR="00C94C27" w:rsidRPr="00C94C27">
          <w:rPr>
            <w:rFonts w:ascii="Arial" w:hAnsi="Arial" w:cs="Arial"/>
            <w:noProof/>
            <w:webHidden/>
          </w:rPr>
          <w:fldChar w:fldCharType="begin"/>
        </w:r>
        <w:r w:rsidR="00C94C27" w:rsidRPr="00C94C27">
          <w:rPr>
            <w:rFonts w:ascii="Arial" w:hAnsi="Arial" w:cs="Arial"/>
            <w:noProof/>
            <w:webHidden/>
          </w:rPr>
          <w:instrText xml:space="preserve"> PAGEREF _Toc354598351 \h </w:instrText>
        </w:r>
        <w:r w:rsidR="00C94C27" w:rsidRPr="00C94C27">
          <w:rPr>
            <w:rFonts w:ascii="Arial" w:hAnsi="Arial" w:cs="Arial"/>
            <w:noProof/>
            <w:webHidden/>
          </w:rPr>
        </w:r>
        <w:r w:rsidR="00C94C27" w:rsidRPr="00C94C27">
          <w:rPr>
            <w:rFonts w:ascii="Arial" w:hAnsi="Arial" w:cs="Arial"/>
            <w:noProof/>
            <w:webHidden/>
          </w:rPr>
          <w:fldChar w:fldCharType="separate"/>
        </w:r>
        <w:r w:rsidR="00FC6BA9">
          <w:rPr>
            <w:rFonts w:ascii="Arial" w:hAnsi="Arial" w:cs="Arial"/>
            <w:noProof/>
            <w:webHidden/>
          </w:rPr>
          <w:t>4</w:t>
        </w:r>
        <w:r w:rsidR="00C94C27" w:rsidRPr="00C94C27">
          <w:rPr>
            <w:rFonts w:ascii="Arial" w:hAnsi="Arial" w:cs="Arial"/>
            <w:noProof/>
            <w:webHidden/>
          </w:rPr>
          <w:fldChar w:fldCharType="end"/>
        </w:r>
      </w:hyperlink>
    </w:p>
    <w:p w:rsidR="00F473E4" w:rsidRPr="00F61BAB" w:rsidRDefault="00F473E4">
      <w:pPr>
        <w:rPr>
          <w:rFonts w:ascii="Arial" w:hAnsi="Arial" w:cs="Arial"/>
        </w:rPr>
      </w:pPr>
      <w:r w:rsidRPr="00C94C27">
        <w:rPr>
          <w:rFonts w:ascii="Arial" w:hAnsi="Arial" w:cs="Arial"/>
        </w:rPr>
        <w:fldChar w:fldCharType="end"/>
      </w: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br w:type="page"/>
      </w:r>
      <w:r w:rsidR="00FC6BA9">
        <w:rPr>
          <w:rFonts w:cs="Arial"/>
        </w:rPr>
        <w:lastRenderedPageBreak/>
        <w:t>Requisitos Não-Funcionais</w:t>
      </w:r>
      <w:r w:rsidR="00FC6BA9" w:rsidRPr="00F61BAB">
        <w:rPr>
          <w:rFonts w:cs="Arial"/>
        </w:rPr>
        <w:t xml:space="preserve"> </w:t>
      </w:r>
    </w:p>
    <w:p w:rsidR="00F473E4" w:rsidRPr="0021551A" w:rsidRDefault="00F473E4" w:rsidP="0021551A">
      <w:pPr>
        <w:pStyle w:val="Ttulo1"/>
        <w:rPr>
          <w:rFonts w:cs="Arial"/>
        </w:rPr>
      </w:pPr>
      <w:bookmarkStart w:id="1" w:name="_Toc456598586"/>
      <w:bookmarkStart w:id="2" w:name="_Toc456600917"/>
      <w:bookmarkStart w:id="3" w:name="_Toc534195090"/>
      <w:bookmarkStart w:id="4" w:name="_Toc354598344"/>
      <w:r w:rsidRPr="00F61BAB">
        <w:rPr>
          <w:rFonts w:cs="Arial"/>
        </w:rPr>
        <w:t>Introdução</w:t>
      </w:r>
      <w:bookmarkEnd w:id="1"/>
      <w:bookmarkEnd w:id="2"/>
      <w:bookmarkEnd w:id="3"/>
      <w:bookmarkEnd w:id="4"/>
    </w:p>
    <w:p w:rsidR="004B7198" w:rsidRPr="00F61BAB" w:rsidRDefault="004B7198" w:rsidP="004B7198">
      <w:pPr>
        <w:ind w:left="720"/>
        <w:rPr>
          <w:rFonts w:cs="Arial"/>
        </w:rPr>
      </w:pPr>
      <w:r w:rsidRPr="004B7198">
        <w:rPr>
          <w:rFonts w:ascii="Arial" w:hAnsi="Arial" w:cs="Arial"/>
        </w:rPr>
        <w:t>O presente documento descreve pontos, ligados aos requisitos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não-funcionais</w:t>
      </w:r>
      <w:proofErr w:type="gramEnd"/>
      <w:r w:rsidRPr="004B7198">
        <w:rPr>
          <w:rFonts w:ascii="Arial" w:hAnsi="Arial" w:cs="Arial"/>
        </w:rPr>
        <w:t xml:space="preserve">, importantes para o desenvolvimento do </w:t>
      </w:r>
      <w:r>
        <w:rPr>
          <w:rFonts w:ascii="Arial" w:hAnsi="Arial" w:cs="Arial"/>
        </w:rPr>
        <w:t>sistema Favores.</w:t>
      </w:r>
      <w:bookmarkStart w:id="5" w:name="_Toc534195096"/>
      <w:r>
        <w:rPr>
          <w:rFonts w:ascii="Arial" w:hAnsi="Arial" w:cs="Arial"/>
        </w:rPr>
        <w:t xml:space="preserve">com. Essa documentação trás as definições iniciais com relação aos requisitos não-funcionais </w:t>
      </w:r>
      <w:r w:rsidRPr="004B7198">
        <w:rPr>
          <w:rFonts w:ascii="Arial" w:hAnsi="Arial" w:cs="Arial"/>
        </w:rPr>
        <w:t>relacionados ao uso da aplicação</w:t>
      </w:r>
      <w:r w:rsidR="00F473E4" w:rsidRPr="00F61BAB">
        <w:rPr>
          <w:rFonts w:cs="Arial"/>
        </w:rPr>
        <w:t xml:space="preserve"> </w:t>
      </w:r>
    </w:p>
    <w:p w:rsidR="004A5C0F" w:rsidRDefault="0021551A" w:rsidP="004A5C0F">
      <w:pPr>
        <w:pStyle w:val="Ttulo2"/>
        <w:rPr>
          <w:rFonts w:cs="Arial"/>
        </w:rPr>
      </w:pPr>
      <w:bookmarkStart w:id="6" w:name="_Toc354598345"/>
      <w:bookmarkStart w:id="7" w:name="_Toc4469827"/>
      <w:r>
        <w:rPr>
          <w:rFonts w:cs="Arial"/>
        </w:rPr>
        <w:t>Usabilidade</w:t>
      </w:r>
      <w:bookmarkEnd w:id="6"/>
    </w:p>
    <w:p w:rsidR="004B7198" w:rsidRDefault="004B7198" w:rsidP="004B7198">
      <w:pPr>
        <w:ind w:left="720"/>
        <w:rPr>
          <w:rFonts w:ascii="Arial" w:hAnsi="Arial" w:cs="Arial"/>
        </w:rPr>
      </w:pPr>
      <w:r w:rsidRPr="004B7198">
        <w:rPr>
          <w:rFonts w:ascii="Arial" w:hAnsi="Arial" w:cs="Arial"/>
        </w:rPr>
        <w:t>Botões padrões do sistema devem ser mantidos na mesma posição e com o mesmo nome em qualquer tela quem venham a aparecer</w:t>
      </w:r>
    </w:p>
    <w:p w:rsidR="004B7198" w:rsidRPr="004B7198" w:rsidRDefault="004B7198" w:rsidP="004B7198">
      <w:pPr>
        <w:ind w:left="720"/>
        <w:rPr>
          <w:rFonts w:ascii="Arial" w:hAnsi="Arial" w:cs="Arial"/>
        </w:rPr>
      </w:pPr>
      <w:r w:rsidRPr="004B7198">
        <w:rPr>
          <w:rFonts w:ascii="Arial" w:hAnsi="Arial" w:cs="Arial"/>
        </w:rPr>
        <w:t>Interface amigável e compatível com os requisitos do usuário.</w:t>
      </w:r>
    </w:p>
    <w:p w:rsidR="004B7198" w:rsidRPr="004B7198" w:rsidRDefault="004B7198" w:rsidP="004B7198">
      <w:pPr>
        <w:ind w:left="720"/>
        <w:rPr>
          <w:rFonts w:ascii="Arial" w:hAnsi="Arial" w:cs="Arial"/>
        </w:rPr>
      </w:pPr>
    </w:p>
    <w:p w:rsidR="004A5C0F" w:rsidRPr="00F61BAB" w:rsidRDefault="004A5C0F" w:rsidP="004A5C0F">
      <w:pPr>
        <w:rPr>
          <w:rFonts w:ascii="Arial" w:hAnsi="Arial" w:cs="Arial"/>
        </w:rPr>
      </w:pPr>
    </w:p>
    <w:p w:rsidR="0021551A" w:rsidRDefault="0021551A" w:rsidP="0021551A">
      <w:pPr>
        <w:pStyle w:val="Ttulo2"/>
      </w:pPr>
      <w:bookmarkStart w:id="8" w:name="_Toc354598346"/>
      <w:bookmarkEnd w:id="7"/>
      <w:r>
        <w:t>Segurança</w:t>
      </w:r>
      <w:bookmarkEnd w:id="8"/>
    </w:p>
    <w:p w:rsidR="004B7198" w:rsidRDefault="004B7198" w:rsidP="004B7198">
      <w:pPr>
        <w:ind w:left="720"/>
        <w:rPr>
          <w:rFonts w:ascii="Arial" w:hAnsi="Arial" w:cs="Arial"/>
        </w:rPr>
      </w:pPr>
      <w:r w:rsidRPr="004B7198">
        <w:rPr>
          <w:rFonts w:ascii="Arial" w:hAnsi="Arial" w:cs="Arial"/>
        </w:rPr>
        <w:t xml:space="preserve">O sistema deve estar disponível 24 (vinte e quatro) horas, 07 (sete) dias por semana. Também deve dispor de mecanismo de recuperação de falhas, apresentando mensagem amigável ao usuário no caso de falhas no sistema. </w:t>
      </w:r>
    </w:p>
    <w:p w:rsidR="004B7198" w:rsidRPr="004B7198" w:rsidRDefault="004B7198" w:rsidP="004B7198">
      <w:pPr>
        <w:ind w:left="720"/>
        <w:rPr>
          <w:rFonts w:ascii="Arial" w:hAnsi="Arial" w:cs="Arial"/>
        </w:rPr>
      </w:pPr>
      <w:r w:rsidRPr="004B7198">
        <w:rPr>
          <w:rFonts w:ascii="Arial" w:hAnsi="Arial" w:cs="Arial"/>
        </w:rPr>
        <w:t>Todo acesso à informação do sistema será controlado por perfil de usuário mediante autenticação.</w:t>
      </w:r>
    </w:p>
    <w:p w:rsidR="004B7198" w:rsidRPr="004B7198" w:rsidRDefault="004B7198" w:rsidP="004B7198">
      <w:pPr>
        <w:ind w:left="720"/>
        <w:rPr>
          <w:rFonts w:ascii="Arial" w:hAnsi="Arial" w:cs="Arial"/>
        </w:rPr>
      </w:pPr>
    </w:p>
    <w:p w:rsidR="0021551A" w:rsidRDefault="0021551A" w:rsidP="0021551A">
      <w:pPr>
        <w:pStyle w:val="Ttulo2"/>
      </w:pPr>
      <w:bookmarkStart w:id="9" w:name="_Toc354598347"/>
      <w:bookmarkStart w:id="10" w:name="_Toc447960005"/>
      <w:bookmarkStart w:id="11" w:name="_Toc452813581"/>
      <w:bookmarkStart w:id="12" w:name="_Toc4404598"/>
      <w:proofErr w:type="spellStart"/>
      <w:r>
        <w:t>Suportabilidade</w:t>
      </w:r>
      <w:bookmarkEnd w:id="9"/>
      <w:proofErr w:type="spellEnd"/>
    </w:p>
    <w:p w:rsidR="009A6B5E" w:rsidRPr="009A6B5E" w:rsidRDefault="009A6B5E" w:rsidP="009A6B5E">
      <w:pPr>
        <w:ind w:left="720"/>
        <w:rPr>
          <w:rFonts w:ascii="Arial" w:hAnsi="Arial" w:cs="Arial"/>
        </w:rPr>
      </w:pPr>
      <w:r w:rsidRPr="009A6B5E">
        <w:rPr>
          <w:rFonts w:ascii="Arial" w:hAnsi="Arial" w:cs="Arial"/>
        </w:rPr>
        <w:t xml:space="preserve">O sistema será </w:t>
      </w:r>
      <w:r>
        <w:rPr>
          <w:rFonts w:ascii="Arial" w:hAnsi="Arial" w:cs="Arial"/>
        </w:rPr>
        <w:t>compatível</w:t>
      </w:r>
      <w:r w:rsidRPr="009A6B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Pr="009A6B5E">
        <w:rPr>
          <w:rFonts w:ascii="Arial" w:hAnsi="Arial" w:cs="Arial"/>
        </w:rPr>
        <w:t xml:space="preserve"> </w:t>
      </w:r>
      <w:proofErr w:type="gramStart"/>
      <w:r w:rsidRPr="009A6B5E">
        <w:rPr>
          <w:rFonts w:ascii="Arial" w:hAnsi="Arial" w:cs="Arial"/>
        </w:rPr>
        <w:t>todas os</w:t>
      </w:r>
      <w:proofErr w:type="gramEnd"/>
      <w:r w:rsidRPr="009A6B5E">
        <w:rPr>
          <w:rFonts w:ascii="Arial" w:hAnsi="Arial" w:cs="Arial"/>
        </w:rPr>
        <w:t xml:space="preserve"> browsers </w:t>
      </w:r>
      <w:r>
        <w:rPr>
          <w:rFonts w:ascii="Arial" w:hAnsi="Arial" w:cs="Arial"/>
        </w:rPr>
        <w:t>disponíveis.</w:t>
      </w:r>
    </w:p>
    <w:p w:rsidR="0021551A" w:rsidRPr="0021551A" w:rsidRDefault="0021551A" w:rsidP="0021551A"/>
    <w:p w:rsidR="0021551A" w:rsidRPr="0021551A" w:rsidRDefault="0021551A" w:rsidP="0021551A"/>
    <w:p w:rsidR="00F473E4" w:rsidRPr="00F61BAB" w:rsidRDefault="0021551A">
      <w:pPr>
        <w:pStyle w:val="Ttulo1"/>
        <w:rPr>
          <w:rFonts w:cs="Arial"/>
        </w:rPr>
      </w:pPr>
      <w:bookmarkStart w:id="13" w:name="_Toc354598348"/>
      <w:bookmarkEnd w:id="10"/>
      <w:bookmarkEnd w:id="11"/>
      <w:bookmarkEnd w:id="12"/>
      <w:r>
        <w:rPr>
          <w:rFonts w:cs="Arial"/>
        </w:rPr>
        <w:t>Interfaces do Sistema</w:t>
      </w:r>
      <w:bookmarkEnd w:id="13"/>
    </w:p>
    <w:p w:rsidR="00F473E4" w:rsidRPr="00F61BAB" w:rsidRDefault="00F473E4">
      <w:pPr>
        <w:rPr>
          <w:rFonts w:ascii="Arial" w:hAnsi="Arial" w:cs="Arial"/>
        </w:rPr>
      </w:pPr>
    </w:p>
    <w:p w:rsidR="0021551A" w:rsidRDefault="0021551A" w:rsidP="0021551A">
      <w:pPr>
        <w:pStyle w:val="Ttulo2"/>
      </w:pPr>
      <w:bookmarkStart w:id="14" w:name="_Toc354598349"/>
      <w:r>
        <w:t>Interface do Usuário</w:t>
      </w:r>
      <w:bookmarkEnd w:id="14"/>
    </w:p>
    <w:p w:rsidR="009A6B5E" w:rsidRPr="009A6B5E" w:rsidRDefault="009A6B5E" w:rsidP="009A6B5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A6B5E">
        <w:rPr>
          <w:rFonts w:ascii="Arial" w:hAnsi="Arial" w:cs="Arial"/>
        </w:rPr>
        <w:t xml:space="preserve"> design </w:t>
      </w:r>
      <w:r>
        <w:rPr>
          <w:rFonts w:ascii="Arial" w:hAnsi="Arial" w:cs="Arial"/>
        </w:rPr>
        <w:t xml:space="preserve">que </w:t>
      </w:r>
      <w:r w:rsidRPr="009A6B5E">
        <w:rPr>
          <w:rFonts w:ascii="Arial" w:hAnsi="Arial" w:cs="Arial"/>
        </w:rPr>
        <w:t xml:space="preserve">haverá na interface será decido, após a realização de pesquisa e análise das interfaces </w:t>
      </w:r>
      <w:r>
        <w:rPr>
          <w:rFonts w:ascii="Arial" w:hAnsi="Arial" w:cs="Arial"/>
        </w:rPr>
        <w:t>compatíveis com todos os browsers</w:t>
      </w:r>
      <w:r w:rsidRPr="009A6B5E">
        <w:rPr>
          <w:rFonts w:ascii="Arial" w:hAnsi="Arial" w:cs="Arial"/>
        </w:rPr>
        <w:t xml:space="preserve">. </w:t>
      </w:r>
    </w:p>
    <w:p w:rsidR="0021551A" w:rsidRDefault="0021551A" w:rsidP="0021551A">
      <w:pPr>
        <w:pStyle w:val="Ttulo2"/>
      </w:pPr>
      <w:bookmarkStart w:id="15" w:name="_Toc354598350"/>
      <w:r>
        <w:t>Consistência</w:t>
      </w:r>
      <w:bookmarkEnd w:id="15"/>
    </w:p>
    <w:p w:rsidR="009A6B5E" w:rsidRDefault="009A6B5E" w:rsidP="009A6B5E">
      <w:pPr>
        <w:pStyle w:val="Default"/>
      </w:pPr>
    </w:p>
    <w:p w:rsidR="009A6B5E" w:rsidRDefault="009A6B5E" w:rsidP="009A6B5E">
      <w:pPr>
        <w:pStyle w:val="Default"/>
        <w:numPr>
          <w:ilvl w:val="0"/>
          <w:numId w:val="20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Os itens de </w:t>
      </w:r>
      <w:proofErr w:type="gramStart"/>
      <w:r>
        <w:rPr>
          <w:sz w:val="23"/>
          <w:szCs w:val="23"/>
        </w:rPr>
        <w:t>menu</w:t>
      </w:r>
      <w:proofErr w:type="gramEnd"/>
      <w:r>
        <w:rPr>
          <w:sz w:val="23"/>
          <w:szCs w:val="23"/>
        </w:rPr>
        <w:t xml:space="preserve"> deverão permanecer sempre na mesma posição em todas as telas. </w:t>
      </w:r>
    </w:p>
    <w:p w:rsidR="009A6B5E" w:rsidRDefault="009A6B5E" w:rsidP="009A6B5E">
      <w:pPr>
        <w:pStyle w:val="Default"/>
        <w:numPr>
          <w:ilvl w:val="0"/>
          <w:numId w:val="20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O botão do </w:t>
      </w:r>
      <w:proofErr w:type="gramStart"/>
      <w:r>
        <w:rPr>
          <w:sz w:val="23"/>
          <w:szCs w:val="23"/>
        </w:rPr>
        <w:t>menu</w:t>
      </w:r>
      <w:proofErr w:type="gramEnd"/>
      <w:r>
        <w:rPr>
          <w:sz w:val="23"/>
          <w:szCs w:val="23"/>
        </w:rPr>
        <w:t xml:space="preserve"> deverá permanecer na mesma posição em qualquer tela do sistema. </w:t>
      </w:r>
    </w:p>
    <w:p w:rsidR="009A6B5E" w:rsidRDefault="009A6B5E" w:rsidP="009A6B5E">
      <w:pPr>
        <w:pStyle w:val="Default"/>
        <w:numPr>
          <w:ilvl w:val="0"/>
          <w:numId w:val="20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r>
        <w:rPr>
          <w:sz w:val="23"/>
          <w:szCs w:val="23"/>
        </w:rPr>
        <w:t>label</w:t>
      </w:r>
      <w:proofErr w:type="spellEnd"/>
      <w:r>
        <w:rPr>
          <w:sz w:val="23"/>
          <w:szCs w:val="23"/>
        </w:rPr>
        <w:t xml:space="preserve"> dos botões deverá ser claro, simples e direto. </w:t>
      </w:r>
    </w:p>
    <w:p w:rsidR="009A6B5E" w:rsidRDefault="009A6B5E" w:rsidP="009A6B5E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Os ícones dos botões deverão remeter a sua finalidade, sendo por si só um identificador da</w:t>
      </w:r>
      <w:proofErr w:type="gramStart"/>
      <w:r>
        <w:rPr>
          <w:sz w:val="23"/>
          <w:szCs w:val="23"/>
        </w:rPr>
        <w:t xml:space="preserve">  </w:t>
      </w:r>
      <w:proofErr w:type="gramEnd"/>
      <w:r>
        <w:rPr>
          <w:sz w:val="23"/>
          <w:szCs w:val="23"/>
        </w:rPr>
        <w:t xml:space="preserve">finalidade do botão. </w:t>
      </w:r>
    </w:p>
    <w:p w:rsidR="009A6B5E" w:rsidRPr="009A6B5E" w:rsidRDefault="009A6B5E" w:rsidP="009A6B5E"/>
    <w:p w:rsidR="0021551A" w:rsidRDefault="0021551A" w:rsidP="0021551A">
      <w:pPr>
        <w:pStyle w:val="Ttulo2"/>
      </w:pPr>
      <w:bookmarkStart w:id="16" w:name="_Toc354598351"/>
      <w:r>
        <w:t>Personalização do Usuário e Requisitos de Customização</w:t>
      </w:r>
      <w:bookmarkEnd w:id="16"/>
    </w:p>
    <w:p w:rsidR="009A6B5E" w:rsidRPr="009A6B5E" w:rsidRDefault="009A6B5E" w:rsidP="009A6B5E">
      <w:pPr>
        <w:ind w:left="720"/>
      </w:pPr>
      <w:r>
        <w:rPr>
          <w:sz w:val="23"/>
          <w:szCs w:val="23"/>
        </w:rPr>
        <w:t>A tela do sistema não será personalizável, devendo esta se manter no sempre no padrão durante o funcionamento do sistema. A tela deverá apresentar-se proporcional independente do browser utilizado no acesso ao sistema.</w:t>
      </w:r>
    </w:p>
    <w:p w:rsidR="00667E9B" w:rsidRDefault="00667E9B" w:rsidP="00667E9B">
      <w:pPr>
        <w:pStyle w:val="Ttulo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sz w:val="24"/>
        </w:rPr>
      </w:pPr>
      <w:bookmarkStart w:id="17" w:name="_Toc436203387"/>
      <w:bookmarkStart w:id="18" w:name="_Toc452813590"/>
      <w:bookmarkStart w:id="19" w:name="_Toc509300851"/>
      <w:bookmarkStart w:id="20" w:name="_Toc4469837"/>
    </w:p>
    <w:p w:rsidR="004B7198" w:rsidRPr="004B7198" w:rsidRDefault="004B7198" w:rsidP="004B7198">
      <w:bookmarkStart w:id="21" w:name="_GoBack"/>
      <w:bookmarkEnd w:id="5"/>
      <w:bookmarkEnd w:id="17"/>
      <w:bookmarkEnd w:id="18"/>
      <w:bookmarkEnd w:id="19"/>
      <w:bookmarkEnd w:id="20"/>
      <w:bookmarkEnd w:id="21"/>
    </w:p>
    <w:sectPr w:rsidR="004B7198" w:rsidRPr="004B7198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C4" w:rsidRDefault="00946DC4">
      <w:r>
        <w:separator/>
      </w:r>
    </w:p>
  </w:endnote>
  <w:endnote w:type="continuationSeparator" w:id="0">
    <w:p w:rsidR="00946DC4" w:rsidRDefault="0094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F2909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Pr="000057DC" w:rsidRDefault="000057DC" w:rsidP="002C0F5E">
          <w:r w:rsidRPr="000057DC">
            <w:t xml:space="preserve">Pontifícia </w:t>
          </w:r>
          <w:r w:rsidR="001F2909" w:rsidRPr="000057DC">
            <w:t xml:space="preserve">Universidade Católica </w:t>
          </w:r>
          <w:r w:rsidRPr="000057DC">
            <w:t>do Rio Grande do Sul</w:t>
          </w:r>
          <w:r w:rsidR="001F2909" w:rsidRPr="000057DC">
            <w:t xml:space="preserve">, </w:t>
          </w:r>
          <w:r w:rsidR="001F2909" w:rsidRPr="000057DC">
            <w:fldChar w:fldCharType="begin"/>
          </w:r>
          <w:r w:rsidR="001F2909" w:rsidRPr="000057DC">
            <w:instrText xml:space="preserve"> DATE \@ "yyyy" </w:instrText>
          </w:r>
          <w:r w:rsidR="001F2909" w:rsidRPr="000057DC">
            <w:fldChar w:fldCharType="separate"/>
          </w:r>
          <w:r w:rsidR="00FC6BA9">
            <w:rPr>
              <w:noProof/>
            </w:rPr>
            <w:t>2013</w:t>
          </w:r>
          <w:r w:rsidR="001F2909"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C6BA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C6BA9" w:rsidRPr="00FC6BA9">
            <w:rPr>
              <w:rStyle w:val="Nmerodepgina"/>
              <w:noProof/>
              <w:lang w:val="en-US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F473E4" w:rsidRDefault="00F47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C4" w:rsidRDefault="00946DC4">
      <w:r>
        <w:separator/>
      </w:r>
    </w:p>
  </w:footnote>
  <w:footnote w:type="continuationSeparator" w:id="0">
    <w:p w:rsidR="00946DC4" w:rsidRDefault="00946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9603E5" w:rsidRDefault="009603E5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F473E4">
      <w:trPr>
        <w:jc w:val="center"/>
      </w:trPr>
      <w:tc>
        <w:tcPr>
          <w:tcW w:w="6598" w:type="dxa"/>
        </w:tcPr>
        <w:p w:rsidR="00F473E4" w:rsidRPr="00EE1061" w:rsidRDefault="00C94C27" w:rsidP="00C94C2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&lt;Favores.com&gt;</w:t>
          </w:r>
        </w:p>
      </w:tc>
      <w:tc>
        <w:tcPr>
          <w:tcW w:w="2299" w:type="dxa"/>
        </w:tcPr>
        <w:p w:rsidR="000057DC" w:rsidRPr="00EE1061" w:rsidRDefault="001F290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 w:rsidR="000057DC">
            <w:rPr>
              <w:rFonts w:ascii="Arial" w:hAnsi="Arial" w:cs="Arial"/>
            </w:rPr>
            <w:t>Final</w:t>
          </w:r>
        </w:p>
      </w:tc>
    </w:tr>
    <w:tr w:rsidR="00F473E4">
      <w:trPr>
        <w:jc w:val="center"/>
      </w:trPr>
      <w:tc>
        <w:tcPr>
          <w:tcW w:w="6598" w:type="dxa"/>
        </w:tcPr>
        <w:p w:rsidR="00F473E4" w:rsidRDefault="00C94C2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Requisitos Não-Funcionais</w:t>
          </w:r>
        </w:p>
        <w:p w:rsidR="00C94C27" w:rsidRPr="00EE1061" w:rsidRDefault="00C94C27">
          <w:pPr>
            <w:rPr>
              <w:rFonts w:ascii="Arial" w:hAnsi="Arial" w:cs="Arial"/>
            </w:rPr>
          </w:pPr>
        </w:p>
      </w:tc>
      <w:tc>
        <w:tcPr>
          <w:tcW w:w="2299" w:type="dxa"/>
        </w:tcPr>
        <w:p w:rsidR="005F5C31" w:rsidRPr="00EE1061" w:rsidRDefault="00C94C2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Versão 1.4</w:t>
          </w:r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506B9"/>
    <w:multiLevelType w:val="hybridMultilevel"/>
    <w:tmpl w:val="1FF0B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91E5F0E"/>
    <w:multiLevelType w:val="hybridMultilevel"/>
    <w:tmpl w:val="F10AA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11"/>
  </w:num>
  <w:num w:numId="5">
    <w:abstractNumId w:val="4"/>
  </w:num>
  <w:num w:numId="6">
    <w:abstractNumId w:val="15"/>
  </w:num>
  <w:num w:numId="7">
    <w:abstractNumId w:val="18"/>
  </w:num>
  <w:num w:numId="8">
    <w:abstractNumId w:val="8"/>
  </w:num>
  <w:num w:numId="9">
    <w:abstractNumId w:val="9"/>
  </w:num>
  <w:num w:numId="10">
    <w:abstractNumId w:val="1"/>
  </w:num>
  <w:num w:numId="11">
    <w:abstractNumId w:val="14"/>
  </w:num>
  <w:num w:numId="12">
    <w:abstractNumId w:val="12"/>
  </w:num>
  <w:num w:numId="13">
    <w:abstractNumId w:val="16"/>
  </w:num>
  <w:num w:numId="14">
    <w:abstractNumId w:val="6"/>
  </w:num>
  <w:num w:numId="15">
    <w:abstractNumId w:val="13"/>
  </w:num>
  <w:num w:numId="16">
    <w:abstractNumId w:val="10"/>
  </w:num>
  <w:num w:numId="17">
    <w:abstractNumId w:val="5"/>
  </w:num>
  <w:num w:numId="18">
    <w:abstractNumId w:val="7"/>
  </w:num>
  <w:num w:numId="19">
    <w:abstractNumId w:val="17"/>
  </w:num>
  <w:num w:numId="20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74DD3"/>
    <w:rsid w:val="000A0F05"/>
    <w:rsid w:val="000D0DD8"/>
    <w:rsid w:val="000D6E03"/>
    <w:rsid w:val="00113B29"/>
    <w:rsid w:val="001404D4"/>
    <w:rsid w:val="001A4A47"/>
    <w:rsid w:val="001F2909"/>
    <w:rsid w:val="002001FD"/>
    <w:rsid w:val="00213609"/>
    <w:rsid w:val="002150BD"/>
    <w:rsid w:val="0021551A"/>
    <w:rsid w:val="0023520D"/>
    <w:rsid w:val="0024628D"/>
    <w:rsid w:val="00260006"/>
    <w:rsid w:val="002921F3"/>
    <w:rsid w:val="002C0F5E"/>
    <w:rsid w:val="002E5826"/>
    <w:rsid w:val="00320DCB"/>
    <w:rsid w:val="00321AFC"/>
    <w:rsid w:val="00361B88"/>
    <w:rsid w:val="003B23E1"/>
    <w:rsid w:val="003D3552"/>
    <w:rsid w:val="003D5150"/>
    <w:rsid w:val="003F3C0E"/>
    <w:rsid w:val="00406F56"/>
    <w:rsid w:val="00480CA8"/>
    <w:rsid w:val="0049719A"/>
    <w:rsid w:val="004A5C0F"/>
    <w:rsid w:val="004B7198"/>
    <w:rsid w:val="004D0E70"/>
    <w:rsid w:val="004E328F"/>
    <w:rsid w:val="00571DAF"/>
    <w:rsid w:val="005C6725"/>
    <w:rsid w:val="005E602A"/>
    <w:rsid w:val="005F5C31"/>
    <w:rsid w:val="006023E0"/>
    <w:rsid w:val="00616E12"/>
    <w:rsid w:val="006270A2"/>
    <w:rsid w:val="006279B5"/>
    <w:rsid w:val="00634573"/>
    <w:rsid w:val="00667E9B"/>
    <w:rsid w:val="00685261"/>
    <w:rsid w:val="00686316"/>
    <w:rsid w:val="0069450B"/>
    <w:rsid w:val="006C3228"/>
    <w:rsid w:val="00704986"/>
    <w:rsid w:val="007C7C80"/>
    <w:rsid w:val="008112A5"/>
    <w:rsid w:val="008176DA"/>
    <w:rsid w:val="00844C85"/>
    <w:rsid w:val="00881156"/>
    <w:rsid w:val="00895097"/>
    <w:rsid w:val="008D197A"/>
    <w:rsid w:val="008E21D4"/>
    <w:rsid w:val="008F28F8"/>
    <w:rsid w:val="008F67EC"/>
    <w:rsid w:val="009070AF"/>
    <w:rsid w:val="00924E5A"/>
    <w:rsid w:val="00940BF9"/>
    <w:rsid w:val="00946DC4"/>
    <w:rsid w:val="009603E5"/>
    <w:rsid w:val="00970596"/>
    <w:rsid w:val="00982FE1"/>
    <w:rsid w:val="0098598F"/>
    <w:rsid w:val="00985E06"/>
    <w:rsid w:val="009A2270"/>
    <w:rsid w:val="009A35D5"/>
    <w:rsid w:val="009A458E"/>
    <w:rsid w:val="009A6B5E"/>
    <w:rsid w:val="009B3391"/>
    <w:rsid w:val="00A0125C"/>
    <w:rsid w:val="00A05E54"/>
    <w:rsid w:val="00A70030"/>
    <w:rsid w:val="00A721DA"/>
    <w:rsid w:val="00A774E4"/>
    <w:rsid w:val="00A8041F"/>
    <w:rsid w:val="00A84547"/>
    <w:rsid w:val="00AA0AA6"/>
    <w:rsid w:val="00AA7B45"/>
    <w:rsid w:val="00AB1027"/>
    <w:rsid w:val="00B21BFE"/>
    <w:rsid w:val="00B323FB"/>
    <w:rsid w:val="00B7612E"/>
    <w:rsid w:val="00B9146B"/>
    <w:rsid w:val="00B92CAE"/>
    <w:rsid w:val="00B96C51"/>
    <w:rsid w:val="00BB0BC9"/>
    <w:rsid w:val="00BC78BC"/>
    <w:rsid w:val="00BE3D79"/>
    <w:rsid w:val="00C239C6"/>
    <w:rsid w:val="00C30966"/>
    <w:rsid w:val="00C30E73"/>
    <w:rsid w:val="00C44A7B"/>
    <w:rsid w:val="00C5151A"/>
    <w:rsid w:val="00C7315C"/>
    <w:rsid w:val="00C92CA0"/>
    <w:rsid w:val="00C94C27"/>
    <w:rsid w:val="00CA172C"/>
    <w:rsid w:val="00CD1D50"/>
    <w:rsid w:val="00CD270F"/>
    <w:rsid w:val="00CE2388"/>
    <w:rsid w:val="00D33443"/>
    <w:rsid w:val="00D404F8"/>
    <w:rsid w:val="00D71EBC"/>
    <w:rsid w:val="00D97F92"/>
    <w:rsid w:val="00DD0D88"/>
    <w:rsid w:val="00E134A4"/>
    <w:rsid w:val="00E5355F"/>
    <w:rsid w:val="00E56E49"/>
    <w:rsid w:val="00E62EAF"/>
    <w:rsid w:val="00E969F7"/>
    <w:rsid w:val="00EA01D5"/>
    <w:rsid w:val="00ED1970"/>
    <w:rsid w:val="00EE1061"/>
    <w:rsid w:val="00EE44EF"/>
    <w:rsid w:val="00EE7D1A"/>
    <w:rsid w:val="00F036FE"/>
    <w:rsid w:val="00F473E4"/>
    <w:rsid w:val="00F61BAB"/>
    <w:rsid w:val="00F73643"/>
    <w:rsid w:val="00FC1A67"/>
    <w:rsid w:val="00FC6BA9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  <w:style w:type="paragraph" w:customStyle="1" w:styleId="Default">
    <w:name w:val="Default"/>
    <w:rsid w:val="009A6B5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  <w:style w:type="paragraph" w:customStyle="1" w:styleId="Default">
    <w:name w:val="Default"/>
    <w:rsid w:val="009A6B5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28795-1BEA-48BF-B9BB-B9E21314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3</TotalTime>
  <Pages>4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2722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adm</cp:lastModifiedBy>
  <cp:revision>3</cp:revision>
  <cp:lastPrinted>2013-04-25T00:24:00Z</cp:lastPrinted>
  <dcterms:created xsi:type="dcterms:W3CDTF">2013-04-24T23:58:00Z</dcterms:created>
  <dcterms:modified xsi:type="dcterms:W3CDTF">2013-04-25T00:24:00Z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