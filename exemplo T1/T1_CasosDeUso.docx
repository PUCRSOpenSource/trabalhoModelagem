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F61BAB" w:rsidRDefault="00F036FE">
      <w:pPr>
        <w:pStyle w:val="Ttulo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Favores.com</w:t>
      </w:r>
    </w:p>
    <w:p w:rsidR="005428B1" w:rsidRDefault="00F473E4">
      <w:pPr>
        <w:pStyle w:val="Ttulo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r w:rsidR="00425EB4">
        <w:rPr>
          <w:rFonts w:cs="Arial"/>
          <w:sz w:val="40"/>
        </w:rPr>
        <w:t>Casos de Uso</w:t>
      </w:r>
    </w:p>
    <w:p w:rsidR="00F473E4" w:rsidRPr="00F61BAB" w:rsidRDefault="00F473E4" w:rsidP="005428B1">
      <w:pPr>
        <w:pStyle w:val="Ttulo"/>
        <w:jc w:val="left"/>
        <w:outlineLvl w:val="0"/>
        <w:rPr>
          <w:rFonts w:cs="Arial"/>
          <w:sz w:val="40"/>
        </w:rPr>
      </w:pPr>
      <w:r w:rsidRPr="00F61BAB">
        <w:rPr>
          <w:rFonts w:cs="Arial"/>
          <w:sz w:val="40"/>
        </w:rPr>
        <w:t xml:space="preserve"> </w:t>
      </w:r>
      <w:bookmarkEnd w:id="0"/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F61BAB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CE6EB3">
        <w:rPr>
          <w:rFonts w:cs="Arial"/>
          <w:sz w:val="28"/>
        </w:rPr>
        <w:t>3</w:t>
      </w:r>
    </w:p>
    <w:bookmarkEnd w:id="1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10135" w:type="dxa"/>
        <w:jc w:val="center"/>
        <w:tblInd w:w="-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74"/>
        <w:gridCol w:w="4111"/>
        <w:gridCol w:w="2976"/>
      </w:tblGrid>
      <w:tr w:rsidR="00F473E4" w:rsidRPr="009E56FA" w:rsidTr="00423520">
        <w:trPr>
          <w:jc w:val="center"/>
        </w:trPr>
        <w:tc>
          <w:tcPr>
            <w:tcW w:w="1774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274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76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9E56FA" w:rsidTr="00423520">
        <w:trPr>
          <w:jc w:val="center"/>
        </w:trPr>
        <w:tc>
          <w:tcPr>
            <w:tcW w:w="1774" w:type="dxa"/>
          </w:tcPr>
          <w:p w:rsidR="00EE44EF" w:rsidRPr="009E56FA" w:rsidRDefault="00CE6EB3" w:rsidP="00E62E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D4AEB">
              <w:rPr>
                <w:rFonts w:ascii="Arial" w:hAnsi="Arial" w:cs="Arial"/>
              </w:rPr>
              <w:t>/04</w:t>
            </w:r>
            <w:r w:rsidR="00E134A4" w:rsidRPr="009E56FA">
              <w:rPr>
                <w:rFonts w:ascii="Arial" w:hAnsi="Arial" w:cs="Arial"/>
              </w:rPr>
              <w:t>/2013</w:t>
            </w:r>
          </w:p>
        </w:tc>
        <w:tc>
          <w:tcPr>
            <w:tcW w:w="1274" w:type="dxa"/>
          </w:tcPr>
          <w:p w:rsidR="00EE44EF" w:rsidRPr="009E56FA" w:rsidRDefault="00EE44EF" w:rsidP="00E62EA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1.0</w:t>
            </w:r>
          </w:p>
        </w:tc>
        <w:tc>
          <w:tcPr>
            <w:tcW w:w="4111" w:type="dxa"/>
          </w:tcPr>
          <w:p w:rsidR="00EE44EF" w:rsidRPr="009E56FA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Criação do documento</w:t>
            </w:r>
          </w:p>
        </w:tc>
        <w:tc>
          <w:tcPr>
            <w:tcW w:w="2976" w:type="dxa"/>
          </w:tcPr>
          <w:p w:rsidR="00E134A4" w:rsidRPr="009E56FA" w:rsidRDefault="00E134A4" w:rsidP="00E134A4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Iago Raphael Victória</w:t>
            </w:r>
          </w:p>
        </w:tc>
      </w:tr>
      <w:tr w:rsidR="00EE44EF" w:rsidRPr="009E56FA" w:rsidTr="00423520">
        <w:trPr>
          <w:jc w:val="center"/>
        </w:trPr>
        <w:tc>
          <w:tcPr>
            <w:tcW w:w="1774" w:type="dxa"/>
          </w:tcPr>
          <w:p w:rsidR="00EE44EF" w:rsidRPr="009E56FA" w:rsidRDefault="008D4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21/04</w:t>
            </w:r>
            <w:r w:rsidR="00EE44EF" w:rsidRPr="009E56FA">
              <w:rPr>
                <w:rFonts w:ascii="Arial" w:hAnsi="Arial" w:cs="Arial"/>
              </w:rPr>
              <w:t>/20</w:t>
            </w:r>
            <w:r w:rsidR="00E134A4" w:rsidRPr="009E56FA">
              <w:rPr>
                <w:rFonts w:ascii="Arial" w:hAnsi="Arial" w:cs="Arial"/>
              </w:rPr>
              <w:t>13</w:t>
            </w:r>
          </w:p>
        </w:tc>
        <w:tc>
          <w:tcPr>
            <w:tcW w:w="1274" w:type="dxa"/>
          </w:tcPr>
          <w:p w:rsidR="00EE44EF" w:rsidRPr="009E56FA" w:rsidRDefault="00EE44E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1.</w:t>
            </w:r>
            <w:r w:rsidR="00CE6EB3">
              <w:rPr>
                <w:rFonts w:ascii="Arial" w:hAnsi="Arial" w:cs="Arial"/>
              </w:rPr>
              <w:t>2</w:t>
            </w:r>
          </w:p>
        </w:tc>
        <w:tc>
          <w:tcPr>
            <w:tcW w:w="4111" w:type="dxa"/>
          </w:tcPr>
          <w:p w:rsidR="00EE44EF" w:rsidRPr="009E56FA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2976" w:type="dxa"/>
          </w:tcPr>
          <w:p w:rsidR="00EE44EF" w:rsidRPr="009E56FA" w:rsidRDefault="00F036FE" w:rsidP="00EE44E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Bruno P. Warwzeniak</w:t>
            </w:r>
          </w:p>
        </w:tc>
      </w:tr>
      <w:tr w:rsidR="004E328F" w:rsidRPr="009E56FA" w:rsidTr="00423520">
        <w:trPr>
          <w:jc w:val="center"/>
        </w:trPr>
        <w:tc>
          <w:tcPr>
            <w:tcW w:w="1774" w:type="dxa"/>
          </w:tcPr>
          <w:p w:rsidR="004E328F" w:rsidRPr="009E56FA" w:rsidRDefault="008D4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22/04</w:t>
            </w:r>
            <w:r w:rsidR="00E134A4" w:rsidRPr="009E56FA">
              <w:rPr>
                <w:rFonts w:ascii="Arial" w:hAnsi="Arial" w:cs="Arial"/>
              </w:rPr>
              <w:t>/2013</w:t>
            </w:r>
          </w:p>
        </w:tc>
        <w:tc>
          <w:tcPr>
            <w:tcW w:w="1274" w:type="dxa"/>
          </w:tcPr>
          <w:p w:rsidR="004E328F" w:rsidRPr="009E56FA" w:rsidRDefault="004E328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1.</w:t>
            </w:r>
            <w:r w:rsidR="00CE6EB3">
              <w:rPr>
                <w:rFonts w:ascii="Arial" w:hAnsi="Arial" w:cs="Arial"/>
              </w:rPr>
              <w:t>3</w:t>
            </w:r>
          </w:p>
        </w:tc>
        <w:tc>
          <w:tcPr>
            <w:tcW w:w="4111" w:type="dxa"/>
          </w:tcPr>
          <w:p w:rsidR="004E328F" w:rsidRPr="009E56FA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Revisão do documento</w:t>
            </w:r>
          </w:p>
        </w:tc>
        <w:tc>
          <w:tcPr>
            <w:tcW w:w="2976" w:type="dxa"/>
          </w:tcPr>
          <w:p w:rsidR="004E328F" w:rsidRPr="009E56FA" w:rsidRDefault="00F036FE" w:rsidP="005428B1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Maurício Wa</w:t>
            </w:r>
            <w:r w:rsidR="002001FD" w:rsidRPr="009E56FA">
              <w:rPr>
                <w:rFonts w:ascii="Arial" w:hAnsi="Arial" w:cs="Arial"/>
              </w:rPr>
              <w:t>r</w:t>
            </w:r>
            <w:r w:rsidRPr="009E56FA">
              <w:rPr>
                <w:rFonts w:ascii="Arial" w:hAnsi="Arial" w:cs="Arial"/>
              </w:rPr>
              <w:t>let</w:t>
            </w:r>
          </w:p>
        </w:tc>
      </w:tr>
    </w:tbl>
    <w:p w:rsidR="00F473E4" w:rsidRPr="00423520" w:rsidRDefault="00F473E4">
      <w:pPr>
        <w:rPr>
          <w:rFonts w:ascii="Arial" w:hAnsi="Arial" w:cs="Arial"/>
          <w:sz w:val="28"/>
          <w:szCs w:val="28"/>
        </w:rPr>
      </w:pPr>
    </w:p>
    <w:p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425EB4" w:rsidRPr="00F779E3" w:rsidRDefault="00F473E4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354599433" w:history="1">
        <w:r w:rsidR="00425EB4" w:rsidRPr="00F779E3">
          <w:rPr>
            <w:rStyle w:val="Hyperlink"/>
            <w:rFonts w:ascii="Arial" w:hAnsi="Arial" w:cs="Arial"/>
            <w:noProof/>
          </w:rPr>
          <w:t>1.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Introdução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_Toc354599433 \h </w:instrText>
        </w:r>
        <w:r w:rsidR="00425EB4" w:rsidRPr="00F779E3">
          <w:rPr>
            <w:rFonts w:ascii="Arial" w:hAnsi="Arial" w:cs="Arial"/>
            <w:noProof/>
            <w:webHidden/>
          </w:rPr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noProof/>
            <w:webHidden/>
          </w:rPr>
          <w:t>4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34" w:history="1">
        <w:r w:rsidR="00425EB4" w:rsidRPr="00F779E3">
          <w:rPr>
            <w:rStyle w:val="Hyperlink"/>
            <w:rFonts w:ascii="Arial" w:hAnsi="Arial" w:cs="Arial"/>
            <w:noProof/>
          </w:rPr>
          <w:t>1.1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Finalidade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_Toc354599434 \h </w:instrText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b/>
            <w:bCs/>
            <w:noProof/>
            <w:webHidden/>
          </w:rPr>
          <w:t>Erro! Indicador não definido.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35" w:history="1">
        <w:r w:rsidR="00425EB4" w:rsidRPr="00F779E3">
          <w:rPr>
            <w:rStyle w:val="Hyperlink"/>
            <w:rFonts w:ascii="Arial" w:hAnsi="Arial" w:cs="Arial"/>
            <w:noProof/>
          </w:rPr>
          <w:t>1.2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Escopo do Documento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_Toc354599435 \h </w:instrText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b/>
            <w:bCs/>
            <w:noProof/>
            <w:webHidden/>
          </w:rPr>
          <w:t>Erro! Indicador não definido.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36" w:history="1">
        <w:r w:rsidR="00425EB4" w:rsidRPr="00F779E3">
          <w:rPr>
            <w:rStyle w:val="Hyperlink"/>
            <w:rFonts w:ascii="Arial" w:hAnsi="Arial" w:cs="Arial"/>
            <w:noProof/>
          </w:rPr>
          <w:t>1.3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Definições, Acrônimos e Abreviações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_Toc354599436 \h </w:instrText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b/>
            <w:bCs/>
            <w:noProof/>
            <w:webHidden/>
          </w:rPr>
          <w:t>Erro! Indicador não definido.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37" w:history="1">
        <w:r w:rsidR="00425EB4" w:rsidRPr="00F779E3">
          <w:rPr>
            <w:rStyle w:val="Hyperlink"/>
            <w:rFonts w:ascii="Arial" w:hAnsi="Arial" w:cs="Arial"/>
            <w:noProof/>
          </w:rPr>
          <w:t>1.4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Referências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_Toc354599437 \h </w:instrText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b/>
            <w:bCs/>
            <w:noProof/>
            <w:webHidden/>
          </w:rPr>
          <w:t>Erro! Indicador não definido.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38" w:history="1">
        <w:r w:rsidR="00425EB4" w:rsidRPr="00F779E3">
          <w:rPr>
            <w:rStyle w:val="Hyperlink"/>
            <w:rFonts w:ascii="Arial" w:hAnsi="Arial" w:cs="Arial"/>
          </w:rPr>
          <w:t>1.4.1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Especificações Suplementares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_Toc354599438 \h </w:instrText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b/>
            <w:bCs w:val="0"/>
            <w:webHidden/>
          </w:rPr>
          <w:t>Erro! Indicador não definido.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39" w:history="1">
        <w:r w:rsidR="00425EB4" w:rsidRPr="00F779E3">
          <w:rPr>
            <w:rStyle w:val="Hyperlink"/>
            <w:rFonts w:ascii="Arial" w:hAnsi="Arial" w:cs="Arial"/>
          </w:rPr>
          <w:t>1.4.2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Glossário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_Toc354599439 \h </w:instrText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b/>
            <w:bCs w:val="0"/>
            <w:webHidden/>
          </w:rPr>
          <w:t>Erro! Indicador não definido.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40" w:history="1">
        <w:r w:rsidR="00425EB4" w:rsidRPr="00F779E3">
          <w:rPr>
            <w:rStyle w:val="Hyperlink"/>
            <w:rFonts w:ascii="Arial" w:hAnsi="Arial" w:cs="Arial"/>
            <w:noProof/>
          </w:rPr>
          <w:t>2.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Casos de Uso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_Toc354599440 \h </w:instrText>
        </w:r>
        <w:r w:rsidR="00425EB4" w:rsidRPr="00F779E3">
          <w:rPr>
            <w:rFonts w:ascii="Arial" w:hAnsi="Arial" w:cs="Arial"/>
            <w:noProof/>
            <w:webHidden/>
          </w:rPr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noProof/>
            <w:webHidden/>
          </w:rPr>
          <w:t>4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41" w:history="1">
        <w:r w:rsidR="00425EB4" w:rsidRPr="00F779E3">
          <w:rPr>
            <w:rStyle w:val="Hyperlink"/>
            <w:rFonts w:ascii="Arial" w:hAnsi="Arial" w:cs="Arial"/>
            <w:noProof/>
          </w:rPr>
          <w:t>2.1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Diagrama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_Toc354599441 \h </w:instrText>
        </w:r>
        <w:r w:rsidR="00425EB4" w:rsidRPr="00F779E3">
          <w:rPr>
            <w:rFonts w:ascii="Arial" w:hAnsi="Arial" w:cs="Arial"/>
            <w:noProof/>
            <w:webHidden/>
          </w:rPr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noProof/>
            <w:webHidden/>
          </w:rPr>
          <w:t>4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hyperlink w:anchor="_Toc354599442" w:history="1">
        <w:r w:rsidR="00425EB4" w:rsidRPr="00F779E3">
          <w:rPr>
            <w:rStyle w:val="Hyperlink"/>
            <w:rFonts w:ascii="Arial" w:hAnsi="Arial" w:cs="Arial"/>
            <w:noProof/>
          </w:rPr>
          <w:t>2.2</w:t>
        </w:r>
        <w:r w:rsidR="00425EB4" w:rsidRPr="00F779E3">
          <w:rPr>
            <w:rFonts w:ascii="Arial" w:eastAsiaTheme="minorEastAsia" w:hAnsi="Arial" w:cs="Arial"/>
            <w:noProof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  <w:noProof/>
          </w:rPr>
          <w:t>Diagrama de Atividades</w:t>
        </w:r>
        <w:r w:rsidR="00425EB4" w:rsidRPr="00F779E3">
          <w:rPr>
            <w:rFonts w:ascii="Arial" w:hAnsi="Arial" w:cs="Arial"/>
            <w:noProof/>
            <w:webHidden/>
          </w:rPr>
          <w:tab/>
        </w:r>
        <w:r w:rsidR="00425EB4" w:rsidRPr="00F779E3">
          <w:rPr>
            <w:rFonts w:ascii="Arial" w:hAnsi="Arial" w:cs="Arial"/>
            <w:noProof/>
            <w:webHidden/>
          </w:rPr>
          <w:fldChar w:fldCharType="begin"/>
        </w:r>
        <w:r w:rsidR="00425EB4" w:rsidRPr="00F779E3">
          <w:rPr>
            <w:rFonts w:ascii="Arial" w:hAnsi="Arial" w:cs="Arial"/>
            <w:noProof/>
            <w:webHidden/>
          </w:rPr>
          <w:instrText xml:space="preserve"> PAGEREF _Toc354599442 \h </w:instrText>
        </w:r>
        <w:r w:rsidR="00425EB4" w:rsidRPr="00F779E3">
          <w:rPr>
            <w:rFonts w:ascii="Arial" w:hAnsi="Arial" w:cs="Arial"/>
            <w:noProof/>
            <w:webHidden/>
          </w:rPr>
        </w:r>
        <w:r w:rsidR="00425EB4" w:rsidRPr="00F779E3">
          <w:rPr>
            <w:rFonts w:ascii="Arial" w:hAnsi="Arial" w:cs="Arial"/>
            <w:noProof/>
            <w:webHidden/>
          </w:rPr>
          <w:fldChar w:fldCharType="separate"/>
        </w:r>
        <w:r w:rsidR="008D4AEB">
          <w:rPr>
            <w:rFonts w:ascii="Arial" w:hAnsi="Arial" w:cs="Arial"/>
            <w:noProof/>
            <w:webHidden/>
          </w:rPr>
          <w:t>5</w:t>
        </w:r>
        <w:r w:rsidR="00425EB4" w:rsidRPr="00F779E3">
          <w:rPr>
            <w:rFonts w:ascii="Arial" w:hAnsi="Arial" w:cs="Arial"/>
            <w:noProof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3" w:history="1">
        <w:r w:rsidR="00425EB4" w:rsidRPr="00F779E3">
          <w:rPr>
            <w:rStyle w:val="Hyperlink"/>
            <w:rFonts w:ascii="Arial" w:hAnsi="Arial" w:cs="Arial"/>
          </w:rPr>
          <w:t>2.2.1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Aceitar ou Rejeitar Pedido de Favor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_Toc354599443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5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4" w:history="1">
        <w:r w:rsidR="00425EB4" w:rsidRPr="00F779E3">
          <w:rPr>
            <w:rStyle w:val="Hyperlink"/>
            <w:rFonts w:ascii="Arial" w:hAnsi="Arial" w:cs="Arial"/>
          </w:rPr>
          <w:t>2.2.2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Acompanhar Processo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_Toc354599444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5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5" w:history="1">
        <w:r w:rsidR="00425EB4" w:rsidRPr="00F779E3">
          <w:rPr>
            <w:rStyle w:val="Hyperlink"/>
            <w:rFonts w:ascii="Arial" w:hAnsi="Arial" w:cs="Arial"/>
          </w:rPr>
          <w:t>2.2.3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Cadastrar-se no Portal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_Toc354599445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6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6" w:history="1">
        <w:r w:rsidR="00425EB4" w:rsidRPr="00F779E3">
          <w:rPr>
            <w:rStyle w:val="Hyperlink"/>
            <w:rFonts w:ascii="Arial" w:hAnsi="Arial" w:cs="Arial"/>
          </w:rPr>
          <w:t>2.2.4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Combinar Detalhes do Pedido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_Toc354599446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6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7" w:history="1">
        <w:r w:rsidR="00425EB4" w:rsidRPr="00F779E3">
          <w:rPr>
            <w:rStyle w:val="Hyperlink"/>
            <w:rFonts w:ascii="Arial" w:hAnsi="Arial" w:cs="Arial"/>
          </w:rPr>
          <w:t>2.2.5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Deixar Feedback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_Toc354599447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7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8" w:history="1">
        <w:r w:rsidR="00425EB4" w:rsidRPr="00F779E3">
          <w:rPr>
            <w:rStyle w:val="Hyperlink"/>
            <w:rFonts w:ascii="Arial" w:hAnsi="Arial" w:cs="Arial"/>
          </w:rPr>
          <w:t>2.2.6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Realizar Login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_Toc354599448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7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425EB4" w:rsidRPr="00F779E3" w:rsidRDefault="00CE3EE3">
      <w:pPr>
        <w:pStyle w:val="Sumrio3"/>
        <w:rPr>
          <w:rFonts w:ascii="Arial" w:eastAsiaTheme="minorEastAsia" w:hAnsi="Arial" w:cs="Arial"/>
          <w:bCs w:val="0"/>
          <w:sz w:val="22"/>
          <w:szCs w:val="22"/>
          <w:lang w:eastAsia="pt-BR"/>
        </w:rPr>
      </w:pPr>
      <w:hyperlink w:anchor="_Toc354599449" w:history="1">
        <w:r w:rsidR="00425EB4" w:rsidRPr="00F779E3">
          <w:rPr>
            <w:rStyle w:val="Hyperlink"/>
            <w:rFonts w:ascii="Arial" w:hAnsi="Arial" w:cs="Arial"/>
          </w:rPr>
          <w:t>2.2.7</w:t>
        </w:r>
        <w:r w:rsidR="00425EB4" w:rsidRPr="00F779E3">
          <w:rPr>
            <w:rFonts w:ascii="Arial" w:eastAsiaTheme="minorEastAsia" w:hAnsi="Arial" w:cs="Arial"/>
            <w:bCs w:val="0"/>
            <w:sz w:val="22"/>
            <w:szCs w:val="22"/>
            <w:lang w:eastAsia="pt-BR"/>
          </w:rPr>
          <w:tab/>
        </w:r>
        <w:r w:rsidR="00425EB4" w:rsidRPr="00F779E3">
          <w:rPr>
            <w:rStyle w:val="Hyperlink"/>
            <w:rFonts w:ascii="Arial" w:hAnsi="Arial" w:cs="Arial"/>
          </w:rPr>
          <w:t>Solicitar Favor</w:t>
        </w:r>
        <w:r w:rsidR="00425EB4" w:rsidRPr="00F779E3">
          <w:rPr>
            <w:rFonts w:ascii="Arial" w:hAnsi="Arial" w:cs="Arial"/>
            <w:webHidden/>
          </w:rPr>
          <w:tab/>
        </w:r>
        <w:r w:rsidR="00425EB4" w:rsidRPr="00F779E3">
          <w:rPr>
            <w:rFonts w:ascii="Arial" w:hAnsi="Arial" w:cs="Arial"/>
            <w:webHidden/>
          </w:rPr>
          <w:fldChar w:fldCharType="begin"/>
        </w:r>
        <w:r w:rsidR="00425EB4" w:rsidRPr="00F779E3">
          <w:rPr>
            <w:rFonts w:ascii="Arial" w:hAnsi="Arial" w:cs="Arial"/>
            <w:webHidden/>
          </w:rPr>
          <w:instrText xml:space="preserve"> PAGEREF _Toc354599449 \h </w:instrText>
        </w:r>
        <w:r w:rsidR="00425EB4" w:rsidRPr="00F779E3">
          <w:rPr>
            <w:rFonts w:ascii="Arial" w:hAnsi="Arial" w:cs="Arial"/>
            <w:webHidden/>
          </w:rPr>
        </w:r>
        <w:r w:rsidR="00425EB4" w:rsidRPr="00F779E3">
          <w:rPr>
            <w:rFonts w:ascii="Arial" w:hAnsi="Arial" w:cs="Arial"/>
            <w:webHidden/>
          </w:rPr>
          <w:fldChar w:fldCharType="separate"/>
        </w:r>
        <w:r w:rsidR="008D4AEB">
          <w:rPr>
            <w:rFonts w:ascii="Arial" w:hAnsi="Arial" w:cs="Arial"/>
            <w:webHidden/>
          </w:rPr>
          <w:t>8</w:t>
        </w:r>
        <w:r w:rsidR="00425EB4" w:rsidRPr="00F779E3">
          <w:rPr>
            <w:rFonts w:ascii="Arial" w:hAnsi="Arial" w:cs="Arial"/>
            <w:webHidden/>
          </w:rPr>
          <w:fldChar w:fldCharType="end"/>
        </w:r>
      </w:hyperlink>
    </w:p>
    <w:p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:rsidR="008D4AEB" w:rsidRDefault="00F473E4" w:rsidP="008D4AEB">
      <w:pPr>
        <w:pStyle w:val="Ttulo"/>
        <w:outlineLvl w:val="0"/>
        <w:rPr>
          <w:rFonts w:cs="Arial"/>
          <w:sz w:val="40"/>
        </w:rPr>
      </w:pPr>
      <w:r w:rsidRPr="00F61BAB">
        <w:rPr>
          <w:rFonts w:cs="Arial"/>
        </w:rPr>
        <w:br w:type="page"/>
      </w:r>
      <w:r w:rsidR="000D6E03" w:rsidRPr="00F61BAB">
        <w:rPr>
          <w:rFonts w:cs="Arial"/>
        </w:rPr>
        <w:lastRenderedPageBreak/>
        <w:fldChar w:fldCharType="begin"/>
      </w:r>
      <w:r w:rsidR="000D6E03" w:rsidRPr="00F61BAB">
        <w:rPr>
          <w:rFonts w:cs="Arial"/>
        </w:rPr>
        <w:instrText xml:space="preserve"> REF  nomeDocumento \h  \* MERGEFORMAT </w:instrText>
      </w:r>
      <w:r w:rsidR="000D6E03" w:rsidRPr="00F61BAB">
        <w:rPr>
          <w:rFonts w:cs="Arial"/>
        </w:rPr>
      </w:r>
      <w:r w:rsidR="000D6E03" w:rsidRPr="00F61BAB">
        <w:rPr>
          <w:rFonts w:cs="Arial"/>
        </w:rPr>
        <w:fldChar w:fldCharType="separate"/>
      </w:r>
      <w:r w:rsidR="008D4AEB" w:rsidRPr="00F61BAB">
        <w:rPr>
          <w:rFonts w:cs="Arial"/>
          <w:sz w:val="40"/>
        </w:rPr>
        <w:t xml:space="preserve">Documento de </w:t>
      </w:r>
      <w:r w:rsidR="008D4AEB">
        <w:rPr>
          <w:rFonts w:cs="Arial"/>
          <w:sz w:val="40"/>
        </w:rPr>
        <w:t>Casos de Uso</w:t>
      </w:r>
    </w:p>
    <w:p w:rsidR="00F473E4" w:rsidRPr="00F61BAB" w:rsidRDefault="008D4AEB">
      <w:pPr>
        <w:pStyle w:val="Ttulo"/>
        <w:outlineLvl w:val="0"/>
        <w:rPr>
          <w:rFonts w:cs="Arial"/>
        </w:rPr>
      </w:pPr>
      <w:r w:rsidRPr="00F61BAB">
        <w:rPr>
          <w:rFonts w:cs="Arial"/>
          <w:sz w:val="40"/>
        </w:rPr>
        <w:t xml:space="preserve"> </w:t>
      </w:r>
      <w:r w:rsidR="000D6E03" w:rsidRPr="00F61BAB">
        <w:rPr>
          <w:rFonts w:cs="Arial"/>
        </w:rPr>
        <w:fldChar w:fldCharType="end"/>
      </w:r>
    </w:p>
    <w:p w:rsidR="00F473E4" w:rsidRDefault="00F473E4">
      <w:pPr>
        <w:pStyle w:val="Ttulo1"/>
        <w:rPr>
          <w:rFonts w:cs="Arial"/>
        </w:rPr>
      </w:pPr>
      <w:bookmarkStart w:id="2" w:name="_Toc456598586"/>
      <w:bookmarkStart w:id="3" w:name="_Toc456600917"/>
      <w:bookmarkStart w:id="4" w:name="_Toc534195090"/>
      <w:bookmarkStart w:id="5" w:name="_Toc354599433"/>
      <w:r w:rsidRPr="00F61BAB">
        <w:rPr>
          <w:rFonts w:cs="Arial"/>
        </w:rPr>
        <w:t>Introdução</w:t>
      </w:r>
      <w:bookmarkEnd w:id="2"/>
      <w:bookmarkEnd w:id="3"/>
      <w:bookmarkEnd w:id="4"/>
      <w:bookmarkEnd w:id="5"/>
    </w:p>
    <w:p w:rsidR="00FE4C2B" w:rsidRPr="00F61BAB" w:rsidRDefault="00CE6EB3" w:rsidP="00FE4C2B">
      <w:pPr>
        <w:ind w:firstLine="720"/>
        <w:jc w:val="both"/>
        <w:rPr>
          <w:rFonts w:ascii="Arial" w:hAnsi="Arial" w:cs="Arial"/>
        </w:rPr>
      </w:pPr>
      <w:r w:rsidRPr="004B7198">
        <w:rPr>
          <w:rFonts w:ascii="Arial" w:hAnsi="Arial" w:cs="Arial"/>
        </w:rPr>
        <w:t xml:space="preserve">O presente documento </w:t>
      </w:r>
      <w:r>
        <w:rPr>
          <w:rFonts w:ascii="Arial" w:hAnsi="Arial" w:cs="Arial"/>
        </w:rPr>
        <w:t xml:space="preserve">apresenta os diagramas de atividades e os diagramas de casos de uso do Favores.com. Definindo uma visão simples e clara sobre </w:t>
      </w:r>
      <w:bookmarkStart w:id="6" w:name="_GoBack"/>
      <w:bookmarkEnd w:id="6"/>
      <w:r>
        <w:rPr>
          <w:rFonts w:ascii="Arial" w:hAnsi="Arial" w:cs="Arial"/>
        </w:rPr>
        <w:t>o produto em termos de suas necessidades e funcionalidades.</w:t>
      </w:r>
      <w:r w:rsidR="00FE4C2B">
        <w:rPr>
          <w:rFonts w:ascii="Arial" w:hAnsi="Arial" w:cs="Arial"/>
          <w:iCs/>
        </w:rPr>
        <w:t xml:space="preserve"> </w:t>
      </w:r>
      <w:r w:rsidR="00FE4C2B" w:rsidRPr="008F28F8">
        <w:rPr>
          <w:rFonts w:ascii="Arial" w:hAnsi="Arial" w:cs="Arial"/>
          <w:iCs/>
        </w:rPr>
        <w:t>Os detalhes de como o </w:t>
      </w:r>
      <w:r w:rsidR="00FE4C2B">
        <w:rPr>
          <w:rFonts w:ascii="Arial" w:hAnsi="Arial" w:cs="Arial"/>
          <w:bCs/>
          <w:iCs/>
        </w:rPr>
        <w:t>sistema</w:t>
      </w:r>
      <w:r w:rsidR="00FE4C2B">
        <w:rPr>
          <w:rFonts w:ascii="Arial" w:hAnsi="Arial" w:cs="Arial"/>
          <w:b/>
          <w:bCs/>
          <w:iCs/>
        </w:rPr>
        <w:t xml:space="preserve"> </w:t>
      </w:r>
      <w:r w:rsidR="00FE4C2B" w:rsidRPr="008F28F8">
        <w:rPr>
          <w:rFonts w:ascii="Arial" w:hAnsi="Arial" w:cs="Arial"/>
          <w:iCs/>
        </w:rPr>
        <w:t xml:space="preserve">satisfará </w:t>
      </w:r>
      <w:r w:rsidR="00FE4C2B">
        <w:rPr>
          <w:rFonts w:ascii="Arial" w:hAnsi="Arial" w:cs="Arial"/>
          <w:iCs/>
        </w:rPr>
        <w:t>as</w:t>
      </w:r>
      <w:r w:rsidR="00FE4C2B" w:rsidRPr="008F28F8">
        <w:rPr>
          <w:rFonts w:ascii="Arial" w:hAnsi="Arial" w:cs="Arial"/>
          <w:iCs/>
        </w:rPr>
        <w:t xml:space="preserve"> necessidades são descritos no</w:t>
      </w:r>
      <w:r w:rsidR="00FE4C2B">
        <w:rPr>
          <w:rFonts w:ascii="Arial" w:hAnsi="Arial" w:cs="Arial"/>
          <w:iCs/>
        </w:rPr>
        <w:t xml:space="preserve"> Modelo de </w:t>
      </w:r>
      <w:r w:rsidR="00FE4C2B" w:rsidRPr="008F28F8">
        <w:rPr>
          <w:rFonts w:ascii="Arial" w:hAnsi="Arial" w:cs="Arial"/>
          <w:iCs/>
        </w:rPr>
        <w:t>caso</w:t>
      </w:r>
      <w:r w:rsidR="00FE4C2B">
        <w:rPr>
          <w:rFonts w:ascii="Arial" w:hAnsi="Arial" w:cs="Arial"/>
          <w:iCs/>
        </w:rPr>
        <w:t>s</w:t>
      </w:r>
      <w:r w:rsidR="00FE4C2B" w:rsidRPr="008F28F8">
        <w:rPr>
          <w:rFonts w:ascii="Arial" w:hAnsi="Arial" w:cs="Arial"/>
          <w:iCs/>
        </w:rPr>
        <w:t xml:space="preserve"> de uso e nas especificações suplementares</w:t>
      </w:r>
      <w:r w:rsidR="00FE4C2B" w:rsidRPr="008F28F8">
        <w:rPr>
          <w:rFonts w:ascii="Arial" w:hAnsi="Arial" w:cs="Arial"/>
          <w:i/>
          <w:iCs/>
        </w:rPr>
        <w:t>.</w:t>
      </w:r>
    </w:p>
    <w:p w:rsidR="006C3228" w:rsidRPr="00F61BAB" w:rsidRDefault="006C3228" w:rsidP="00AA0AA6">
      <w:pPr>
        <w:ind w:left="720"/>
        <w:rPr>
          <w:rFonts w:ascii="Arial" w:hAnsi="Arial" w:cs="Arial"/>
        </w:rPr>
      </w:pPr>
    </w:p>
    <w:p w:rsidR="003D4A06" w:rsidRPr="0038515F" w:rsidRDefault="0060169C" w:rsidP="003D4A06">
      <w:pPr>
        <w:pStyle w:val="Ttulo1"/>
        <w:rPr>
          <w:rFonts w:cs="Arial"/>
        </w:rPr>
      </w:pPr>
      <w:bookmarkStart w:id="7" w:name="_Toc354599440"/>
      <w:bookmarkStart w:id="8" w:name="_Toc534195096"/>
      <w:r>
        <w:rPr>
          <w:rFonts w:cs="Arial"/>
        </w:rPr>
        <w:t>Casos de Uso</w:t>
      </w:r>
      <w:bookmarkEnd w:id="7"/>
    </w:p>
    <w:p w:rsidR="004A5C0F" w:rsidRPr="00BF6778" w:rsidRDefault="0038515F" w:rsidP="004A5C0F">
      <w:pPr>
        <w:pStyle w:val="Ttulo2"/>
        <w:rPr>
          <w:rFonts w:cs="Arial"/>
        </w:rPr>
      </w:pPr>
      <w:bookmarkStart w:id="9" w:name="_Toc354599441"/>
      <w:bookmarkStart w:id="10" w:name="_Toc4469827"/>
      <w:r w:rsidRPr="00BF6778">
        <w:rPr>
          <w:rFonts w:cs="Arial"/>
        </w:rPr>
        <w:t>Diagrama</w:t>
      </w:r>
      <w:r>
        <w:rPr>
          <w:noProof/>
          <w:lang w:eastAsia="pt-BR"/>
        </w:rPr>
        <w:drawing>
          <wp:inline distT="0" distB="0" distL="0" distR="0" wp14:anchorId="2497AC84" wp14:editId="69C21B64">
            <wp:extent cx="5514975" cy="2781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E70E10" w:rsidRDefault="00E70E10" w:rsidP="004A5C0F">
      <w:pPr>
        <w:rPr>
          <w:rFonts w:ascii="Arial" w:hAnsi="Arial" w:cs="Arial"/>
        </w:rPr>
      </w:pPr>
    </w:p>
    <w:p w:rsidR="0001790B" w:rsidRPr="00F61BAB" w:rsidRDefault="0001790B" w:rsidP="004A5C0F">
      <w:pPr>
        <w:rPr>
          <w:rFonts w:ascii="Arial" w:hAnsi="Arial" w:cs="Arial"/>
        </w:rPr>
      </w:pPr>
    </w:p>
    <w:p w:rsidR="004A5C0F" w:rsidRDefault="00E83FC0" w:rsidP="004A5C0F">
      <w:pPr>
        <w:pStyle w:val="Ttulo2"/>
        <w:rPr>
          <w:rFonts w:cs="Arial"/>
        </w:rPr>
      </w:pPr>
      <w:bookmarkStart w:id="11" w:name="_Toc354599442"/>
      <w:bookmarkEnd w:id="10"/>
      <w:r>
        <w:rPr>
          <w:rFonts w:cs="Arial"/>
        </w:rPr>
        <w:lastRenderedPageBreak/>
        <w:t>Diagrama</w:t>
      </w:r>
      <w:r w:rsidR="00E70E10">
        <w:rPr>
          <w:rFonts w:cs="Arial"/>
        </w:rPr>
        <w:t xml:space="preserve"> de Atividades</w:t>
      </w:r>
      <w:bookmarkEnd w:id="11"/>
    </w:p>
    <w:p w:rsidR="0001790B" w:rsidRDefault="009B38BD" w:rsidP="009B38BD">
      <w:pPr>
        <w:pStyle w:val="Ttulo3"/>
      </w:pPr>
      <w:bookmarkStart w:id="12" w:name="_Toc354599443"/>
      <w:r w:rsidRPr="009B38BD">
        <w:t>Aceitar ou Rejeitar Pedido de Favor</w:t>
      </w:r>
      <w:bookmarkEnd w:id="12"/>
    </w:p>
    <w:p w:rsidR="009B38BD" w:rsidRPr="009B38BD" w:rsidRDefault="009B38BD" w:rsidP="009B38BD">
      <w:pPr>
        <w:pStyle w:val="Corpodetexto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56A1CA8E" wp14:editId="17E493C3">
            <wp:extent cx="5724525" cy="3133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0B" w:rsidRPr="0001790B" w:rsidRDefault="0001790B" w:rsidP="0001790B">
      <w:pPr>
        <w:pStyle w:val="Corpodetexto"/>
      </w:pPr>
    </w:p>
    <w:p w:rsidR="009B38BD" w:rsidRDefault="009B38BD" w:rsidP="009B38BD">
      <w:pPr>
        <w:pStyle w:val="Ttulo3"/>
        <w:rPr>
          <w:rFonts w:cs="Arial"/>
        </w:rPr>
      </w:pPr>
      <w:bookmarkStart w:id="13" w:name="_Toc354599444"/>
      <w:bookmarkStart w:id="14" w:name="_Toc447960005"/>
      <w:bookmarkStart w:id="15" w:name="_Toc452813581"/>
      <w:bookmarkStart w:id="16" w:name="_Toc4404598"/>
      <w:r w:rsidRPr="009B38BD">
        <w:rPr>
          <w:rFonts w:cs="Arial"/>
        </w:rPr>
        <w:t>Acompanhar Processo</w:t>
      </w:r>
      <w:bookmarkEnd w:id="13"/>
    </w:p>
    <w:p w:rsidR="009B38BD" w:rsidRDefault="009B38BD" w:rsidP="009B38BD">
      <w:pPr>
        <w:pStyle w:val="Corpodetexto"/>
      </w:pPr>
    </w:p>
    <w:p w:rsidR="009B38BD" w:rsidRPr="009B38BD" w:rsidRDefault="009B38BD" w:rsidP="009B38BD">
      <w:pPr>
        <w:pStyle w:val="Corpodetexto"/>
        <w:ind w:left="0"/>
      </w:pPr>
      <w:r>
        <w:rPr>
          <w:noProof/>
          <w:lang w:eastAsia="pt-BR"/>
        </w:rPr>
        <w:drawing>
          <wp:inline distT="0" distB="0" distL="0" distR="0" wp14:anchorId="37056214" wp14:editId="6490629E">
            <wp:extent cx="5667375" cy="2257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50" w:rsidRPr="00D36B50" w:rsidRDefault="009B38BD" w:rsidP="00D36B50">
      <w:pPr>
        <w:pStyle w:val="Ttulo3"/>
        <w:rPr>
          <w:rFonts w:cs="Arial"/>
        </w:rPr>
      </w:pPr>
      <w:bookmarkStart w:id="17" w:name="_Toc354599445"/>
      <w:r w:rsidRPr="009B38BD">
        <w:rPr>
          <w:rFonts w:cs="Arial"/>
        </w:rPr>
        <w:lastRenderedPageBreak/>
        <w:t>Cadastrar-se no Portal</w:t>
      </w:r>
      <w:bookmarkEnd w:id="17"/>
    </w:p>
    <w:p w:rsidR="00D36B50" w:rsidRDefault="00D36B50" w:rsidP="00D36B50">
      <w:pPr>
        <w:pStyle w:val="Corpodetexto"/>
        <w:ind w:left="0"/>
      </w:pPr>
      <w:r>
        <w:rPr>
          <w:noProof/>
          <w:lang w:eastAsia="pt-BR"/>
        </w:rPr>
        <w:drawing>
          <wp:inline distT="0" distB="0" distL="0" distR="0" wp14:anchorId="122440EF" wp14:editId="13DBDC21">
            <wp:extent cx="5334000" cy="2962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50" w:rsidRPr="00D36B50" w:rsidRDefault="00D36B50" w:rsidP="00D36B50">
      <w:pPr>
        <w:pStyle w:val="Corpodetexto"/>
        <w:ind w:left="0"/>
      </w:pPr>
    </w:p>
    <w:p w:rsidR="00D36B50" w:rsidRDefault="00D36B50" w:rsidP="00D36B50">
      <w:pPr>
        <w:pStyle w:val="Ttulo3"/>
        <w:rPr>
          <w:rFonts w:cs="Arial"/>
        </w:rPr>
      </w:pPr>
      <w:bookmarkStart w:id="18" w:name="_Toc354599446"/>
      <w:r w:rsidRPr="00D36B50">
        <w:rPr>
          <w:rFonts w:cs="Arial"/>
        </w:rPr>
        <w:t>Combinar Detalhes do Pedido</w:t>
      </w:r>
      <w:bookmarkEnd w:id="18"/>
    </w:p>
    <w:p w:rsidR="00D36B50" w:rsidRPr="00D36B50" w:rsidRDefault="00D36B50" w:rsidP="00D36B50">
      <w:pPr>
        <w:pStyle w:val="Corpodetexto"/>
        <w:ind w:left="0"/>
      </w:pPr>
      <w:r>
        <w:rPr>
          <w:noProof/>
          <w:lang w:eastAsia="pt-BR"/>
        </w:rPr>
        <w:drawing>
          <wp:inline distT="0" distB="0" distL="0" distR="0" wp14:anchorId="7498A684" wp14:editId="1F390F90">
            <wp:extent cx="6124575" cy="314367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BD" w:rsidRDefault="009B38BD" w:rsidP="009B38BD">
      <w:pPr>
        <w:pStyle w:val="Corpodetexto"/>
      </w:pPr>
    </w:p>
    <w:p w:rsidR="00D36B50" w:rsidRDefault="00D36B50" w:rsidP="00D36B50">
      <w:pPr>
        <w:pStyle w:val="Ttulo3"/>
        <w:rPr>
          <w:rFonts w:cs="Arial"/>
        </w:rPr>
      </w:pPr>
      <w:bookmarkStart w:id="19" w:name="_Toc354599447"/>
      <w:r w:rsidRPr="00D36B50">
        <w:rPr>
          <w:rFonts w:cs="Arial"/>
        </w:rPr>
        <w:lastRenderedPageBreak/>
        <w:t>Deixar Feedback</w:t>
      </w:r>
      <w:bookmarkEnd w:id="19"/>
    </w:p>
    <w:p w:rsidR="00D36B50" w:rsidRDefault="00D36B50" w:rsidP="00D36B50">
      <w:pPr>
        <w:pStyle w:val="Corpodetexto"/>
        <w:ind w:left="0"/>
      </w:pPr>
      <w:r>
        <w:rPr>
          <w:noProof/>
          <w:lang w:eastAsia="pt-BR"/>
        </w:rPr>
        <w:drawing>
          <wp:inline distT="0" distB="0" distL="0" distR="0" wp14:anchorId="6B16D9A8" wp14:editId="66A8F3C5">
            <wp:extent cx="4010025" cy="2971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50" w:rsidRDefault="00D36B50" w:rsidP="00D36B50">
      <w:pPr>
        <w:pStyle w:val="Corpodetexto"/>
        <w:ind w:left="0"/>
      </w:pPr>
    </w:p>
    <w:p w:rsidR="00D36B50" w:rsidRDefault="00D36B50" w:rsidP="00D36B50">
      <w:pPr>
        <w:pStyle w:val="Ttulo3"/>
        <w:rPr>
          <w:rFonts w:cs="Arial"/>
        </w:rPr>
      </w:pPr>
      <w:bookmarkStart w:id="20" w:name="_Toc354599448"/>
      <w:r w:rsidRPr="00D36B50">
        <w:rPr>
          <w:rFonts w:cs="Arial"/>
        </w:rPr>
        <w:t>Realizar Login</w:t>
      </w:r>
      <w:bookmarkEnd w:id="20"/>
    </w:p>
    <w:p w:rsidR="00D36B50" w:rsidRDefault="007074B6" w:rsidP="007074B6">
      <w:pPr>
        <w:pStyle w:val="Corpodetexto"/>
        <w:ind w:left="0"/>
      </w:pPr>
      <w:r>
        <w:rPr>
          <w:noProof/>
          <w:lang w:eastAsia="pt-BR"/>
        </w:rPr>
        <w:drawing>
          <wp:inline distT="0" distB="0" distL="0" distR="0" wp14:anchorId="7A9CC293" wp14:editId="6AE184D3">
            <wp:extent cx="4543425" cy="3676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B6" w:rsidRDefault="007074B6" w:rsidP="007074B6">
      <w:pPr>
        <w:pStyle w:val="Corpodetexto"/>
        <w:ind w:left="0"/>
      </w:pPr>
    </w:p>
    <w:p w:rsidR="007074B6" w:rsidRDefault="007074B6" w:rsidP="007074B6">
      <w:pPr>
        <w:pStyle w:val="Ttulo3"/>
      </w:pPr>
      <w:bookmarkStart w:id="21" w:name="_Toc354599449"/>
      <w:r>
        <w:lastRenderedPageBreak/>
        <w:t>Solicitar Favor</w:t>
      </w:r>
      <w:bookmarkEnd w:id="21"/>
    </w:p>
    <w:p w:rsidR="005E37DB" w:rsidRPr="005E37DB" w:rsidRDefault="00E83FC0" w:rsidP="00425EB4">
      <w:pPr>
        <w:pStyle w:val="Corpodetexto"/>
        <w:ind w:left="0"/>
      </w:pPr>
      <w:r>
        <w:rPr>
          <w:noProof/>
          <w:lang w:eastAsia="pt-BR"/>
        </w:rPr>
        <w:drawing>
          <wp:inline distT="0" distB="0" distL="0" distR="0" wp14:anchorId="68B18391" wp14:editId="7D1147AF">
            <wp:extent cx="5619750" cy="4524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bookmarkEnd w:id="15"/>
      <w:bookmarkEnd w:id="16"/>
    </w:p>
    <w:bookmarkEnd w:id="8"/>
    <w:p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18"/>
      <w:footerReference w:type="default" r:id="rId19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EE3" w:rsidRDefault="00CE3EE3">
      <w:r>
        <w:separator/>
      </w:r>
    </w:p>
  </w:endnote>
  <w:endnote w:type="continuationSeparator" w:id="0">
    <w:p w:rsidR="00CE3EE3" w:rsidRDefault="00CE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F2909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Pr="000057DC" w:rsidRDefault="000057DC" w:rsidP="002C0F5E">
          <w:r w:rsidRPr="000057DC">
            <w:t xml:space="preserve">Pontifícia </w:t>
          </w:r>
          <w:r w:rsidR="001F2909" w:rsidRPr="000057DC">
            <w:t xml:space="preserve">Universidade Católica </w:t>
          </w:r>
          <w:r w:rsidRPr="000057DC">
            <w:t>do Rio Grande do Sul</w:t>
          </w:r>
          <w:r w:rsidR="001F2909" w:rsidRPr="000057DC">
            <w:t xml:space="preserve">, </w:t>
          </w:r>
          <w:r w:rsidR="001F2909" w:rsidRPr="000057DC">
            <w:fldChar w:fldCharType="begin"/>
          </w:r>
          <w:r w:rsidR="001F2909" w:rsidRPr="000057DC">
            <w:instrText xml:space="preserve"> DATE \@ "yyyy" </w:instrText>
          </w:r>
          <w:r w:rsidR="001F2909" w:rsidRPr="000057DC">
            <w:fldChar w:fldCharType="separate"/>
          </w:r>
          <w:r w:rsidR="008D4AEB">
            <w:rPr>
              <w:noProof/>
            </w:rPr>
            <w:t>2013</w:t>
          </w:r>
          <w:r w:rsidR="001F2909"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4AE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D4AEB" w:rsidRPr="008D4AEB">
            <w:rPr>
              <w:rStyle w:val="Nmerodepgina"/>
              <w:noProof/>
              <w:lang w:val="en-US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F473E4" w:rsidRDefault="00F47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EE3" w:rsidRDefault="00CE3EE3">
      <w:r>
        <w:separator/>
      </w:r>
    </w:p>
  </w:footnote>
  <w:footnote w:type="continuationSeparator" w:id="0">
    <w:p w:rsidR="00CE3EE3" w:rsidRDefault="00CE3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9603E5" w:rsidRDefault="009603E5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F473E4">
      <w:trPr>
        <w:jc w:val="center"/>
      </w:trPr>
      <w:tc>
        <w:tcPr>
          <w:tcW w:w="6598" w:type="dxa"/>
        </w:tcPr>
        <w:p w:rsidR="00F473E4" w:rsidRPr="00EE1061" w:rsidRDefault="00CE6EB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6F652A">
            <w:rPr>
              <w:rFonts w:ascii="Arial" w:hAnsi="Arial" w:cs="Arial"/>
            </w:rPr>
            <w:t>Favores.com</w:t>
          </w:r>
          <w:r>
            <w:rPr>
              <w:rFonts w:ascii="Arial" w:hAnsi="Arial" w:cs="Arial"/>
            </w:rPr>
            <w:t>&gt;</w:t>
          </w:r>
        </w:p>
      </w:tc>
      <w:tc>
        <w:tcPr>
          <w:tcW w:w="2299" w:type="dxa"/>
        </w:tcPr>
        <w:p w:rsidR="000057DC" w:rsidRPr="00EE1061" w:rsidRDefault="001F290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 w:rsidR="000057DC">
            <w:rPr>
              <w:rFonts w:ascii="Arial" w:hAnsi="Arial" w:cs="Arial"/>
            </w:rPr>
            <w:t>Final</w:t>
          </w:r>
        </w:p>
      </w:tc>
    </w:tr>
    <w:tr w:rsidR="00F473E4" w:rsidTr="006D662C">
      <w:trPr>
        <w:trHeight w:val="252"/>
        <w:jc w:val="center"/>
      </w:trPr>
      <w:tc>
        <w:tcPr>
          <w:tcW w:w="6598" w:type="dxa"/>
        </w:tcPr>
        <w:p w:rsidR="004B2AD6" w:rsidRPr="00EE1061" w:rsidRDefault="008D4AEB" w:rsidP="004B2AD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de Caso de Uso</w:t>
          </w:r>
        </w:p>
      </w:tc>
      <w:tc>
        <w:tcPr>
          <w:tcW w:w="2299" w:type="dxa"/>
        </w:tcPr>
        <w:p w:rsidR="008D4AEB" w:rsidRPr="008D4AEB" w:rsidRDefault="00EE1061" w:rsidP="008D4AEB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="008D4AEB" w:rsidRPr="008D4AEB">
            <w:rPr>
              <w:rFonts w:ascii="Arial" w:hAnsi="Arial" w:cs="Arial"/>
            </w:rPr>
            <w:t>Versão 1.3</w:t>
          </w:r>
        </w:p>
        <w:p w:rsidR="005F5C31" w:rsidRPr="00EE1061" w:rsidRDefault="00EE1061" w:rsidP="00CE6EB3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165E2"/>
    <w:multiLevelType w:val="hybridMultilevel"/>
    <w:tmpl w:val="B54A6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7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11"/>
  </w:num>
  <w:num w:numId="5">
    <w:abstractNumId w:val="4"/>
  </w:num>
  <w:num w:numId="6">
    <w:abstractNumId w:val="16"/>
  </w:num>
  <w:num w:numId="7">
    <w:abstractNumId w:val="18"/>
  </w:num>
  <w:num w:numId="8">
    <w:abstractNumId w:val="8"/>
  </w:num>
  <w:num w:numId="9">
    <w:abstractNumId w:val="9"/>
  </w:num>
  <w:num w:numId="10">
    <w:abstractNumId w:val="2"/>
  </w:num>
  <w:num w:numId="11">
    <w:abstractNumId w:val="15"/>
  </w:num>
  <w:num w:numId="12">
    <w:abstractNumId w:val="12"/>
  </w:num>
  <w:num w:numId="13">
    <w:abstractNumId w:val="17"/>
  </w:num>
  <w:num w:numId="14">
    <w:abstractNumId w:val="6"/>
  </w:num>
  <w:num w:numId="15">
    <w:abstractNumId w:val="13"/>
  </w:num>
  <w:num w:numId="16">
    <w:abstractNumId w:val="10"/>
  </w:num>
  <w:num w:numId="17">
    <w:abstractNumId w:val="5"/>
  </w:num>
  <w:num w:numId="18">
    <w:abstractNumId w:val="7"/>
  </w:num>
  <w:num w:numId="19">
    <w:abstractNumId w:val="1"/>
  </w:num>
  <w:num w:numId="2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1790B"/>
    <w:rsid w:val="00074DD3"/>
    <w:rsid w:val="000A0F05"/>
    <w:rsid w:val="000D6E03"/>
    <w:rsid w:val="00113B29"/>
    <w:rsid w:val="001404D4"/>
    <w:rsid w:val="00185245"/>
    <w:rsid w:val="001A4A47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E5826"/>
    <w:rsid w:val="00315E5F"/>
    <w:rsid w:val="00320DCB"/>
    <w:rsid w:val="00361B88"/>
    <w:rsid w:val="0038515F"/>
    <w:rsid w:val="003B23E1"/>
    <w:rsid w:val="003D3552"/>
    <w:rsid w:val="003D4A06"/>
    <w:rsid w:val="003D5150"/>
    <w:rsid w:val="003F3C0E"/>
    <w:rsid w:val="00406F56"/>
    <w:rsid w:val="00423520"/>
    <w:rsid w:val="00425EB4"/>
    <w:rsid w:val="00480CA8"/>
    <w:rsid w:val="0049719A"/>
    <w:rsid w:val="004A5C0F"/>
    <w:rsid w:val="004B2AD6"/>
    <w:rsid w:val="004D0E70"/>
    <w:rsid w:val="004E328F"/>
    <w:rsid w:val="005428B1"/>
    <w:rsid w:val="00571DAF"/>
    <w:rsid w:val="005C6725"/>
    <w:rsid w:val="005E37DB"/>
    <w:rsid w:val="005E602A"/>
    <w:rsid w:val="005F5C31"/>
    <w:rsid w:val="0060169C"/>
    <w:rsid w:val="006023E0"/>
    <w:rsid w:val="00616E12"/>
    <w:rsid w:val="006270A2"/>
    <w:rsid w:val="006279B5"/>
    <w:rsid w:val="00634573"/>
    <w:rsid w:val="00667E9B"/>
    <w:rsid w:val="00670538"/>
    <w:rsid w:val="00685261"/>
    <w:rsid w:val="00686316"/>
    <w:rsid w:val="0069450B"/>
    <w:rsid w:val="006C3228"/>
    <w:rsid w:val="006D662C"/>
    <w:rsid w:val="006F652A"/>
    <w:rsid w:val="00704986"/>
    <w:rsid w:val="007074B6"/>
    <w:rsid w:val="007C7C80"/>
    <w:rsid w:val="007E1C3E"/>
    <w:rsid w:val="008112A5"/>
    <w:rsid w:val="008176DA"/>
    <w:rsid w:val="00844C85"/>
    <w:rsid w:val="00881156"/>
    <w:rsid w:val="00895097"/>
    <w:rsid w:val="008D197A"/>
    <w:rsid w:val="008D4AEB"/>
    <w:rsid w:val="008F28F8"/>
    <w:rsid w:val="008F67EC"/>
    <w:rsid w:val="009070AF"/>
    <w:rsid w:val="00910E24"/>
    <w:rsid w:val="00924E5A"/>
    <w:rsid w:val="00936C02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9B38BD"/>
    <w:rsid w:val="009E56FA"/>
    <w:rsid w:val="00A05E54"/>
    <w:rsid w:val="00A721DA"/>
    <w:rsid w:val="00A774E4"/>
    <w:rsid w:val="00A8041F"/>
    <w:rsid w:val="00A84547"/>
    <w:rsid w:val="00AA0AA6"/>
    <w:rsid w:val="00AA129E"/>
    <w:rsid w:val="00AA7B45"/>
    <w:rsid w:val="00AB1027"/>
    <w:rsid w:val="00AD67FC"/>
    <w:rsid w:val="00B21BFE"/>
    <w:rsid w:val="00B323FB"/>
    <w:rsid w:val="00B7612E"/>
    <w:rsid w:val="00B9146B"/>
    <w:rsid w:val="00B92CAE"/>
    <w:rsid w:val="00B96C51"/>
    <w:rsid w:val="00BC78BC"/>
    <w:rsid w:val="00BE3D79"/>
    <w:rsid w:val="00BF6778"/>
    <w:rsid w:val="00C239C6"/>
    <w:rsid w:val="00C30966"/>
    <w:rsid w:val="00C30E73"/>
    <w:rsid w:val="00C44A7B"/>
    <w:rsid w:val="00C5151A"/>
    <w:rsid w:val="00C7315C"/>
    <w:rsid w:val="00C92CA0"/>
    <w:rsid w:val="00CA172C"/>
    <w:rsid w:val="00CD1D50"/>
    <w:rsid w:val="00CD270F"/>
    <w:rsid w:val="00CE2388"/>
    <w:rsid w:val="00CE3EE3"/>
    <w:rsid w:val="00CE6EB3"/>
    <w:rsid w:val="00D33443"/>
    <w:rsid w:val="00D36B50"/>
    <w:rsid w:val="00D404F8"/>
    <w:rsid w:val="00D71EBC"/>
    <w:rsid w:val="00D97F92"/>
    <w:rsid w:val="00DD0D88"/>
    <w:rsid w:val="00E134A4"/>
    <w:rsid w:val="00E2318E"/>
    <w:rsid w:val="00E5355F"/>
    <w:rsid w:val="00E56E49"/>
    <w:rsid w:val="00E62EAF"/>
    <w:rsid w:val="00E70E10"/>
    <w:rsid w:val="00E83FC0"/>
    <w:rsid w:val="00E969F7"/>
    <w:rsid w:val="00EA01D5"/>
    <w:rsid w:val="00ED1970"/>
    <w:rsid w:val="00EE1061"/>
    <w:rsid w:val="00EE44EF"/>
    <w:rsid w:val="00EE7D1A"/>
    <w:rsid w:val="00F036FE"/>
    <w:rsid w:val="00F473E4"/>
    <w:rsid w:val="00F61BAB"/>
    <w:rsid w:val="00F73643"/>
    <w:rsid w:val="00F779E3"/>
    <w:rsid w:val="00FC1A67"/>
    <w:rsid w:val="00FE1C96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D109-0E73-4B08-BF7A-482B58FB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3</TotalTime>
  <Pages>8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2638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adm</cp:lastModifiedBy>
  <cp:revision>3</cp:revision>
  <cp:lastPrinted>2013-04-25T00:17:00Z</cp:lastPrinted>
  <dcterms:created xsi:type="dcterms:W3CDTF">2013-04-25T00:00:00Z</dcterms:created>
  <dcterms:modified xsi:type="dcterms:W3CDTF">2013-04-25T00:24:00Z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