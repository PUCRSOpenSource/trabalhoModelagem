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7DC5C" w14:textId="77777777" w:rsidR="00F473E4" w:rsidRPr="00F61BAB" w:rsidRDefault="00ED55EA">
      <w:pPr>
        <w:pStyle w:val="Title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Sistema de lavagem</w:t>
      </w:r>
    </w:p>
    <w:p w14:paraId="12ED7E41" w14:textId="77777777" w:rsidR="005428B1" w:rsidRDefault="00537B5C">
      <w:pPr>
        <w:pStyle w:val="Title"/>
        <w:jc w:val="right"/>
        <w:outlineLvl w:val="0"/>
        <w:rPr>
          <w:rFonts w:cs="Arial"/>
          <w:sz w:val="40"/>
        </w:rPr>
      </w:pPr>
      <w:bookmarkStart w:id="0" w:name="nomeDocumento"/>
      <w:r>
        <w:rPr>
          <w:rFonts w:cs="Arial"/>
          <w:sz w:val="40"/>
        </w:rPr>
        <w:t>Glossário</w:t>
      </w:r>
    </w:p>
    <w:p w14:paraId="3C114C5F" w14:textId="77777777" w:rsidR="00F473E4" w:rsidRPr="00F61BAB" w:rsidRDefault="00F473E4" w:rsidP="005428B1">
      <w:pPr>
        <w:pStyle w:val="Title"/>
        <w:jc w:val="left"/>
        <w:outlineLvl w:val="0"/>
        <w:rPr>
          <w:rFonts w:cs="Arial"/>
          <w:sz w:val="40"/>
        </w:rPr>
      </w:pPr>
      <w:r w:rsidRPr="00F61BAB">
        <w:rPr>
          <w:rFonts w:cs="Arial"/>
          <w:sz w:val="40"/>
        </w:rPr>
        <w:t xml:space="preserve"> </w:t>
      </w:r>
      <w:bookmarkEnd w:id="0"/>
    </w:p>
    <w:p w14:paraId="7EAB9A4C" w14:textId="77777777" w:rsidR="00F473E4" w:rsidRPr="00F61BAB" w:rsidRDefault="00F473E4">
      <w:pPr>
        <w:pStyle w:val="Title"/>
        <w:jc w:val="right"/>
        <w:rPr>
          <w:rFonts w:cs="Arial"/>
        </w:rPr>
      </w:pPr>
    </w:p>
    <w:p w14:paraId="184B41E2" w14:textId="03ABD77A" w:rsidR="00F473E4" w:rsidRPr="00F61BAB" w:rsidRDefault="00F473E4">
      <w:pPr>
        <w:pStyle w:val="Title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D76E39">
        <w:rPr>
          <w:rFonts w:cs="Arial"/>
          <w:sz w:val="28"/>
        </w:rPr>
        <w:t>1</w:t>
      </w:r>
    </w:p>
    <w:bookmarkEnd w:id="1"/>
    <w:p w14:paraId="1A2B40B6" w14:textId="77777777" w:rsidR="00F473E4" w:rsidRDefault="00F473E4">
      <w:pPr>
        <w:pStyle w:val="infoblue0"/>
        <w:ind w:left="0"/>
        <w:rPr>
          <w:rFonts w:ascii="Arial" w:hAnsi="Arial" w:cs="Arial"/>
          <w:color w:val="auto"/>
        </w:rPr>
      </w:pPr>
    </w:p>
    <w:p w14:paraId="22ED5173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789D23BF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3F714103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76D7D5D8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5133C3CB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49EB1431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5A7286A6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76A468E4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1C58E3D3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1928C5D5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4C3A4E5A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73DCA198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72302852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3C87C567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3FACE4BF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66D0558A" w14:textId="77777777" w:rsidR="00D76E39" w:rsidRDefault="00D76E39">
      <w:pPr>
        <w:pStyle w:val="infoblue0"/>
        <w:ind w:left="0"/>
        <w:rPr>
          <w:rFonts w:ascii="Arial" w:hAnsi="Arial" w:cs="Arial"/>
          <w:color w:val="auto"/>
        </w:rPr>
      </w:pPr>
    </w:p>
    <w:p w14:paraId="20AD0E51" w14:textId="77777777" w:rsidR="00D76E39" w:rsidRPr="00F61BAB" w:rsidRDefault="00D76E39" w:rsidP="00D76E39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t>Histórico de Revisão</w:t>
      </w:r>
    </w:p>
    <w:p w14:paraId="2A0B0422" w14:textId="77777777" w:rsidR="00D76E39" w:rsidRPr="00F61BAB" w:rsidRDefault="00D76E39" w:rsidP="00D76E39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D76E39" w:rsidRPr="00F61BAB" w14:paraId="2749EFDC" w14:textId="77777777" w:rsidTr="00FE7DAB">
        <w:tc>
          <w:tcPr>
            <w:tcW w:w="1384" w:type="dxa"/>
            <w:shd w:val="clear" w:color="auto" w:fill="D9D9D9"/>
          </w:tcPr>
          <w:p w14:paraId="03AA4381" w14:textId="77777777" w:rsidR="00D76E39" w:rsidRPr="00F61BAB" w:rsidRDefault="00D76E39" w:rsidP="00FE7D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14:paraId="35EC535A" w14:textId="77777777" w:rsidR="00D76E39" w:rsidRPr="00F61BAB" w:rsidRDefault="00D76E39" w:rsidP="00FE7D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14:paraId="464672F8" w14:textId="77777777" w:rsidR="00D76E39" w:rsidRPr="00F61BAB" w:rsidRDefault="00D76E39" w:rsidP="00FE7D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14:paraId="17B574AE" w14:textId="77777777" w:rsidR="00D76E39" w:rsidRPr="00F61BAB" w:rsidRDefault="00D76E39" w:rsidP="00FE7DAB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D76E39" w:rsidRPr="00F61BAB" w14:paraId="3C53827D" w14:textId="77777777" w:rsidTr="00FE7DAB">
        <w:tc>
          <w:tcPr>
            <w:tcW w:w="1384" w:type="dxa"/>
          </w:tcPr>
          <w:p w14:paraId="5A838AAF" w14:textId="2DBC3CA1" w:rsidR="00D76E39" w:rsidRPr="00F61BAB" w:rsidRDefault="00D76E39" w:rsidP="00FE7D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</w:t>
            </w:r>
            <w:r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036C4B85" w14:textId="77777777" w:rsidR="00D76E39" w:rsidRPr="00F61BAB" w:rsidRDefault="00D76E39" w:rsidP="00FE7DAB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14:paraId="6C99EF07" w14:textId="77777777" w:rsidR="00D76E39" w:rsidRPr="00F61BAB" w:rsidRDefault="00D76E39" w:rsidP="00FE7D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14:paraId="6873C4D8" w14:textId="77777777" w:rsidR="00D76E39" w:rsidRPr="00F61BAB" w:rsidRDefault="00D76E39" w:rsidP="00FE7D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Iago Raphael Victória</w:t>
            </w:r>
          </w:p>
        </w:tc>
      </w:tr>
      <w:tr w:rsidR="00D76E39" w:rsidRPr="00F61BAB" w14:paraId="2E56E0F7" w14:textId="77777777" w:rsidTr="00FE7DAB">
        <w:tc>
          <w:tcPr>
            <w:tcW w:w="1384" w:type="dxa"/>
          </w:tcPr>
          <w:p w14:paraId="6104D98C" w14:textId="71CD0B11" w:rsidR="00D76E39" w:rsidRDefault="00D76E39" w:rsidP="00FE7D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</w:t>
            </w:r>
            <w:r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121ACC05" w14:textId="2A560BA6" w:rsidR="00D76E39" w:rsidRDefault="00D76E39" w:rsidP="00FE7D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14:paraId="29118E78" w14:textId="77777777" w:rsidR="00D76E39" w:rsidRDefault="00D76E39" w:rsidP="00FE7DA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14:paraId="21936358" w14:textId="06BAD887" w:rsidR="00D76E39" w:rsidRDefault="00D76E39" w:rsidP="00FE7D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</w:t>
            </w:r>
            <w:proofErr w:type="spellStart"/>
            <w:r>
              <w:rPr>
                <w:rFonts w:ascii="Arial" w:hAnsi="Arial" w:cs="Arial"/>
              </w:rPr>
              <w:t>Bulso</w:t>
            </w:r>
            <w:proofErr w:type="spellEnd"/>
          </w:p>
        </w:tc>
      </w:tr>
    </w:tbl>
    <w:p w14:paraId="56012DD5" w14:textId="77777777" w:rsidR="00D76E39" w:rsidRPr="00F61BAB" w:rsidRDefault="00D76E39" w:rsidP="00D76E39">
      <w:pPr>
        <w:rPr>
          <w:rFonts w:ascii="Arial" w:hAnsi="Arial" w:cs="Arial"/>
        </w:rPr>
      </w:pPr>
    </w:p>
    <w:p w14:paraId="73731301" w14:textId="77777777" w:rsidR="00D76E39" w:rsidRPr="00F61BAB" w:rsidRDefault="00D76E39">
      <w:pPr>
        <w:pStyle w:val="infoblue0"/>
        <w:ind w:left="0"/>
        <w:rPr>
          <w:rFonts w:ascii="Arial" w:hAnsi="Arial" w:cs="Arial"/>
          <w:color w:val="auto"/>
        </w:rPr>
        <w:sectPr w:rsidR="00D76E39" w:rsidRPr="00F61BAB" w:rsidSect="004A5C0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440" w:bottom="1440" w:left="1440" w:header="720" w:footer="720" w:gutter="0"/>
          <w:cols w:space="720"/>
        </w:sectPr>
      </w:pPr>
    </w:p>
    <w:p w14:paraId="085E5625" w14:textId="77777777" w:rsidR="00537B5C" w:rsidRDefault="00537B5C" w:rsidP="00ED55EA">
      <w:pPr>
        <w:pStyle w:val="Title"/>
        <w:jc w:val="left"/>
        <w:outlineLvl w:val="0"/>
        <w:rPr>
          <w:rFonts w:cs="Arial"/>
          <w:i/>
        </w:rPr>
      </w:pPr>
    </w:p>
    <w:p w14:paraId="261B7C9F" w14:textId="77777777" w:rsidR="00CD73BD" w:rsidRDefault="000D6E03" w:rsidP="00CD73BD">
      <w:pPr>
        <w:pStyle w:val="Title"/>
        <w:outlineLvl w:val="0"/>
        <w:rPr>
          <w:rFonts w:cs="Arial"/>
          <w:sz w:val="40"/>
        </w:rPr>
      </w:pPr>
      <w:r w:rsidRPr="00F61BAB">
        <w:rPr>
          <w:rFonts w:cs="Arial"/>
          <w:i/>
        </w:rPr>
        <w:fldChar w:fldCharType="begin"/>
      </w:r>
      <w:r w:rsidRPr="00537B5C">
        <w:rPr>
          <w:rFonts w:cs="Arial"/>
          <w:i/>
        </w:rPr>
        <w:instrText xml:space="preserve"> REF  nomeDocumento \h  \* MERGEFORMAT </w:instrText>
      </w:r>
      <w:r w:rsidRPr="00F61BAB">
        <w:rPr>
          <w:rFonts w:cs="Arial"/>
          <w:i/>
        </w:rPr>
      </w:r>
      <w:r w:rsidRPr="00F61BAB">
        <w:rPr>
          <w:rFonts w:cs="Arial"/>
          <w:i/>
        </w:rPr>
        <w:fldChar w:fldCharType="separate"/>
      </w:r>
      <w:r w:rsidR="00CD73BD">
        <w:rPr>
          <w:rFonts w:cs="Arial"/>
          <w:sz w:val="40"/>
        </w:rPr>
        <w:t>Glossário</w:t>
      </w:r>
    </w:p>
    <w:p w14:paraId="07889590" w14:textId="77777777" w:rsidR="00F473E4" w:rsidRPr="00F61BAB" w:rsidRDefault="00CD73BD" w:rsidP="00537B5C">
      <w:pPr>
        <w:pStyle w:val="Title"/>
        <w:jc w:val="left"/>
        <w:outlineLvl w:val="0"/>
        <w:rPr>
          <w:rFonts w:cs="Arial"/>
        </w:rPr>
      </w:pPr>
      <w:r w:rsidRPr="00F61BAB">
        <w:rPr>
          <w:rFonts w:cs="Arial"/>
          <w:sz w:val="40"/>
        </w:rPr>
        <w:t xml:space="preserve"> </w:t>
      </w:r>
      <w:r w:rsidR="000D6E03" w:rsidRPr="00F61BAB">
        <w:rPr>
          <w:rFonts w:cs="Arial"/>
        </w:rPr>
        <w:fldChar w:fldCharType="end"/>
      </w:r>
    </w:p>
    <w:p w14:paraId="1DDE78D3" w14:textId="77777777" w:rsidR="00537B5C" w:rsidRPr="00537B5C" w:rsidRDefault="00537B5C" w:rsidP="00537B5C">
      <w:pPr>
        <w:pStyle w:val="ListParagraph"/>
        <w:rPr>
          <w:sz w:val="24"/>
          <w:szCs w:val="24"/>
        </w:rPr>
      </w:pPr>
      <w:bookmarkStart w:id="3" w:name="_Toc534195096"/>
    </w:p>
    <w:p w14:paraId="7ACE0360" w14:textId="77777777" w:rsidR="00537B5C" w:rsidRPr="007B7D46" w:rsidRDefault="00553F97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B7D46">
        <w:rPr>
          <w:b/>
          <w:sz w:val="24"/>
          <w:szCs w:val="24"/>
        </w:rPr>
        <w:t>Entregar um veículo</w:t>
      </w:r>
      <w:r w:rsidR="00537B5C" w:rsidRPr="007B7D46">
        <w:rPr>
          <w:b/>
          <w:sz w:val="24"/>
          <w:szCs w:val="24"/>
        </w:rPr>
        <w:t xml:space="preserve">: </w:t>
      </w:r>
      <w:r w:rsidRPr="007B7D46">
        <w:rPr>
          <w:sz w:val="24"/>
          <w:szCs w:val="24"/>
        </w:rPr>
        <w:t xml:space="preserve">compreende a primeira parte do </w:t>
      </w:r>
      <w:r w:rsidRPr="007B7D46">
        <w:rPr>
          <w:b/>
          <w:color w:val="000000" w:themeColor="text1"/>
          <w:sz w:val="24"/>
          <w:szCs w:val="24"/>
        </w:rPr>
        <w:t>processo de lavagem</w:t>
      </w:r>
      <w:r w:rsidRPr="007B7D46">
        <w:rPr>
          <w:color w:val="000000" w:themeColor="text1"/>
          <w:sz w:val="24"/>
          <w:szCs w:val="24"/>
        </w:rPr>
        <w:t>,</w:t>
      </w:r>
      <w:r w:rsidR="007B7D46" w:rsidRPr="007B7D46">
        <w:rPr>
          <w:color w:val="000000" w:themeColor="text1"/>
          <w:sz w:val="24"/>
          <w:szCs w:val="24"/>
        </w:rPr>
        <w:t xml:space="preserve"> mais precisamente, a </w:t>
      </w:r>
      <w:r w:rsidR="007B7D46" w:rsidRPr="007B7D46">
        <w:rPr>
          <w:b/>
          <w:color w:val="000000" w:themeColor="text1"/>
          <w:sz w:val="24"/>
          <w:szCs w:val="24"/>
        </w:rPr>
        <w:t>recepção</w:t>
      </w:r>
      <w:r w:rsidR="007B7D46" w:rsidRPr="007B7D46">
        <w:rPr>
          <w:color w:val="000000" w:themeColor="text1"/>
          <w:sz w:val="24"/>
          <w:szCs w:val="24"/>
        </w:rPr>
        <w:t xml:space="preserve">. </w:t>
      </w:r>
    </w:p>
    <w:p w14:paraId="4C647A14" w14:textId="77777777" w:rsidR="007B7D46" w:rsidRPr="007B7D46" w:rsidRDefault="007B7D46" w:rsidP="007B7D46">
      <w:pPr>
        <w:pStyle w:val="ListParagraph"/>
        <w:rPr>
          <w:sz w:val="24"/>
          <w:szCs w:val="24"/>
        </w:rPr>
      </w:pPr>
    </w:p>
    <w:p w14:paraId="45AC2303" w14:textId="77777777" w:rsidR="00537B5C" w:rsidRPr="00537B5C" w:rsidRDefault="007B7D4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Recepção</w:t>
      </w:r>
      <w:r w:rsidR="00537B5C" w:rsidRPr="00537B5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 a etapa em que</w:t>
      </w:r>
      <w:r w:rsidR="00537B5C" w:rsidRPr="00537B5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Pr="007B7D46">
        <w:rPr>
          <w:b/>
          <w:sz w:val="24"/>
          <w:szCs w:val="24"/>
        </w:rPr>
        <w:t>cliente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solicita o serviço de lavagem para o seu veículo e, informando os </w:t>
      </w:r>
      <w:r w:rsidRPr="00C41BD8">
        <w:rPr>
          <w:b/>
          <w:sz w:val="24"/>
          <w:szCs w:val="24"/>
        </w:rPr>
        <w:t>dados</w:t>
      </w:r>
      <w:r>
        <w:rPr>
          <w:sz w:val="24"/>
          <w:szCs w:val="24"/>
        </w:rPr>
        <w:t xml:space="preserve"> necessários para o </w:t>
      </w:r>
      <w:r w:rsidRPr="007B7D46">
        <w:rPr>
          <w:b/>
          <w:sz w:val="24"/>
          <w:szCs w:val="24"/>
        </w:rPr>
        <w:t>gerente</w:t>
      </w:r>
      <w:r>
        <w:rPr>
          <w:sz w:val="24"/>
          <w:szCs w:val="24"/>
        </w:rPr>
        <w:t xml:space="preserve">, deixa o seu veículo disponível para iniciar a próxima etapa do </w:t>
      </w:r>
      <w:r w:rsidRPr="007B7D46">
        <w:rPr>
          <w:b/>
          <w:sz w:val="24"/>
          <w:szCs w:val="24"/>
        </w:rPr>
        <w:t>processo de lavagem</w:t>
      </w:r>
      <w:r>
        <w:rPr>
          <w:sz w:val="24"/>
          <w:szCs w:val="24"/>
        </w:rPr>
        <w:t>.</w:t>
      </w:r>
    </w:p>
    <w:p w14:paraId="77C80A72" w14:textId="77777777" w:rsidR="00537B5C" w:rsidRPr="002872AB" w:rsidRDefault="00537B5C" w:rsidP="00537B5C">
      <w:pPr>
        <w:rPr>
          <w:b/>
          <w:sz w:val="24"/>
          <w:szCs w:val="24"/>
        </w:rPr>
      </w:pPr>
    </w:p>
    <w:p w14:paraId="5045A7E1" w14:textId="77777777" w:rsidR="00537B5C" w:rsidRPr="00537B5C" w:rsidRDefault="007B7D4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  <w:r w:rsidR="00537B5C" w:rsidRPr="00537B5C">
        <w:rPr>
          <w:b/>
          <w:sz w:val="24"/>
          <w:szCs w:val="24"/>
        </w:rPr>
        <w:t xml:space="preserve">: </w:t>
      </w:r>
      <w:r w:rsidR="006114A6">
        <w:rPr>
          <w:sz w:val="24"/>
          <w:szCs w:val="24"/>
        </w:rPr>
        <w:t>indivíduo</w:t>
      </w:r>
      <w:r w:rsidR="00537B5C" w:rsidRPr="00537B5C">
        <w:rPr>
          <w:b/>
          <w:sz w:val="24"/>
          <w:szCs w:val="24"/>
        </w:rPr>
        <w:t xml:space="preserve"> </w:t>
      </w:r>
      <w:r w:rsidR="006114A6">
        <w:rPr>
          <w:sz w:val="24"/>
          <w:szCs w:val="24"/>
        </w:rPr>
        <w:t xml:space="preserve">que contrata o serviço disponibilizado pelo </w:t>
      </w:r>
      <w:r w:rsidR="006114A6" w:rsidRPr="006114A6">
        <w:rPr>
          <w:b/>
          <w:sz w:val="24"/>
          <w:szCs w:val="24"/>
        </w:rPr>
        <w:t>sistema</w:t>
      </w:r>
      <w:r w:rsidR="006114A6">
        <w:rPr>
          <w:sz w:val="24"/>
          <w:szCs w:val="24"/>
        </w:rPr>
        <w:t xml:space="preserve">.  </w:t>
      </w:r>
    </w:p>
    <w:p w14:paraId="1B46554E" w14:textId="77777777" w:rsidR="00537B5C" w:rsidRPr="00FD1F1A" w:rsidRDefault="00537B5C" w:rsidP="00537B5C">
      <w:pPr>
        <w:rPr>
          <w:sz w:val="24"/>
          <w:szCs w:val="24"/>
        </w:rPr>
      </w:pPr>
    </w:p>
    <w:p w14:paraId="744360C2" w14:textId="77777777" w:rsidR="00537B5C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Gerente</w:t>
      </w:r>
      <w:r w:rsidR="00537B5C" w:rsidRPr="00537B5C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é a pessoa responsável pelo gerenciamento do </w:t>
      </w:r>
      <w:r w:rsidRPr="006114A6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, </w:t>
      </w:r>
      <w:r w:rsidR="00ED55EA">
        <w:rPr>
          <w:sz w:val="24"/>
          <w:szCs w:val="24"/>
        </w:rPr>
        <w:t xml:space="preserve">possuindo diversas funções, tais como: </w:t>
      </w:r>
      <w:r>
        <w:rPr>
          <w:sz w:val="24"/>
          <w:szCs w:val="24"/>
        </w:rPr>
        <w:t xml:space="preserve">recolhimento de </w:t>
      </w:r>
      <w:r w:rsidRPr="006114A6">
        <w:rPr>
          <w:b/>
          <w:sz w:val="24"/>
          <w:szCs w:val="24"/>
        </w:rPr>
        <w:t>dados</w:t>
      </w:r>
      <w:r>
        <w:rPr>
          <w:sz w:val="24"/>
          <w:szCs w:val="24"/>
        </w:rPr>
        <w:t xml:space="preserve">, controle de </w:t>
      </w:r>
      <w:r w:rsidRPr="00ED55EA">
        <w:rPr>
          <w:b/>
          <w:sz w:val="24"/>
          <w:szCs w:val="24"/>
        </w:rPr>
        <w:t>funcionários</w:t>
      </w:r>
      <w:r>
        <w:rPr>
          <w:sz w:val="24"/>
          <w:szCs w:val="24"/>
        </w:rPr>
        <w:t xml:space="preserve"> e manipulação de diversas funcionalidades do </w:t>
      </w:r>
      <w:r w:rsidRPr="006114A6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. </w:t>
      </w:r>
    </w:p>
    <w:p w14:paraId="57E3E0FF" w14:textId="77777777" w:rsidR="006114A6" w:rsidRPr="006114A6" w:rsidRDefault="006114A6" w:rsidP="006114A6">
      <w:pPr>
        <w:rPr>
          <w:sz w:val="24"/>
          <w:szCs w:val="24"/>
        </w:rPr>
      </w:pPr>
    </w:p>
    <w:p w14:paraId="5C3B6D7A" w14:textId="77777777" w:rsidR="006114A6" w:rsidRPr="00ED55EA" w:rsidRDefault="006114A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6114A6">
        <w:rPr>
          <w:b/>
          <w:sz w:val="24"/>
          <w:szCs w:val="24"/>
        </w:rPr>
        <w:t>Sistema: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um </w:t>
      </w:r>
      <w:r w:rsidR="00C41BD8">
        <w:rPr>
          <w:sz w:val="24"/>
          <w:szCs w:val="24"/>
        </w:rPr>
        <w:t>programa</w:t>
      </w:r>
      <w:r>
        <w:rPr>
          <w:sz w:val="24"/>
          <w:szCs w:val="24"/>
        </w:rPr>
        <w:t xml:space="preserve"> de lavagem de carros. </w:t>
      </w:r>
    </w:p>
    <w:p w14:paraId="6EE3CF2A" w14:textId="77777777" w:rsidR="00ED55EA" w:rsidRPr="00ED55EA" w:rsidRDefault="00ED55EA" w:rsidP="00ED55EA">
      <w:pPr>
        <w:rPr>
          <w:b/>
          <w:sz w:val="24"/>
          <w:szCs w:val="24"/>
        </w:rPr>
      </w:pPr>
    </w:p>
    <w:p w14:paraId="348F630A" w14:textId="77777777" w:rsidR="00ED55EA" w:rsidRPr="006114A6" w:rsidRDefault="00ED55EA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Funcionários: </w:t>
      </w:r>
      <w:r>
        <w:rPr>
          <w:sz w:val="24"/>
          <w:szCs w:val="24"/>
        </w:rPr>
        <w:t xml:space="preserve">indivíduos remunerados que executam funções específicas dentro do </w:t>
      </w:r>
      <w:r w:rsidRPr="00ED55EA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7BD735F2" w14:textId="77777777" w:rsidR="006114A6" w:rsidRPr="006114A6" w:rsidRDefault="006114A6" w:rsidP="006114A6">
      <w:pPr>
        <w:rPr>
          <w:b/>
          <w:sz w:val="24"/>
          <w:szCs w:val="24"/>
        </w:rPr>
      </w:pPr>
    </w:p>
    <w:p w14:paraId="0A3D716A" w14:textId="77777777" w:rsidR="006114A6" w:rsidRPr="006114A6" w:rsidRDefault="006114A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Dados: </w:t>
      </w:r>
      <w:r>
        <w:rPr>
          <w:sz w:val="24"/>
          <w:szCs w:val="24"/>
        </w:rPr>
        <w:t xml:space="preserve">informação pertinentes e necessárias para o </w:t>
      </w:r>
      <w:r w:rsidRPr="006114A6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7234A395" w14:textId="77777777" w:rsidR="00537B5C" w:rsidRPr="002872AB" w:rsidRDefault="00537B5C" w:rsidP="00537B5C">
      <w:pPr>
        <w:rPr>
          <w:sz w:val="24"/>
          <w:szCs w:val="24"/>
        </w:rPr>
      </w:pPr>
    </w:p>
    <w:p w14:paraId="68746E2F" w14:textId="77777777" w:rsidR="00537B5C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Exibir</w:t>
      </w:r>
      <w:r w:rsidR="00537B5C" w:rsidRPr="00537B5C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compreende o ato de gerar e mostrar uma </w:t>
      </w:r>
      <w:r w:rsidRPr="00247902">
        <w:rPr>
          <w:b/>
          <w:sz w:val="24"/>
          <w:szCs w:val="24"/>
        </w:rPr>
        <w:t>interface gráfica</w:t>
      </w:r>
      <w:r w:rsidR="00247902">
        <w:rPr>
          <w:sz w:val="24"/>
          <w:szCs w:val="24"/>
        </w:rPr>
        <w:t xml:space="preserve">, com </w:t>
      </w:r>
      <w:r w:rsidR="003E660C" w:rsidRPr="003E660C">
        <w:rPr>
          <w:b/>
          <w:sz w:val="24"/>
          <w:szCs w:val="24"/>
        </w:rPr>
        <w:t>dados</w:t>
      </w:r>
      <w:r w:rsidR="003E660C">
        <w:rPr>
          <w:sz w:val="24"/>
          <w:szCs w:val="24"/>
        </w:rPr>
        <w:t xml:space="preserve"> ou </w:t>
      </w:r>
      <w:r w:rsidR="003E660C" w:rsidRPr="003E660C">
        <w:rPr>
          <w:b/>
          <w:sz w:val="24"/>
          <w:szCs w:val="24"/>
        </w:rPr>
        <w:t>registros</w:t>
      </w:r>
      <w:r w:rsidR="00247902">
        <w:rPr>
          <w:sz w:val="24"/>
          <w:szCs w:val="24"/>
        </w:rPr>
        <w:t>,</w:t>
      </w:r>
      <w:r>
        <w:rPr>
          <w:sz w:val="24"/>
          <w:szCs w:val="24"/>
        </w:rPr>
        <w:t xml:space="preserve"> em um dispositivo. </w:t>
      </w:r>
    </w:p>
    <w:p w14:paraId="55B3E002" w14:textId="77777777" w:rsidR="006114A6" w:rsidRPr="006114A6" w:rsidRDefault="006114A6" w:rsidP="006114A6">
      <w:pPr>
        <w:rPr>
          <w:sz w:val="24"/>
          <w:szCs w:val="24"/>
        </w:rPr>
      </w:pPr>
    </w:p>
    <w:p w14:paraId="70A58BE2" w14:textId="77777777" w:rsidR="006114A6" w:rsidRPr="00247902" w:rsidRDefault="006114A6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6114A6">
        <w:rPr>
          <w:b/>
          <w:sz w:val="24"/>
          <w:szCs w:val="24"/>
        </w:rPr>
        <w:t xml:space="preserve">Interface gráfica: </w:t>
      </w:r>
      <w:r>
        <w:rPr>
          <w:sz w:val="24"/>
          <w:szCs w:val="24"/>
        </w:rPr>
        <w:t xml:space="preserve">mecanismo utilizado para representação de informações em sistemas computacionais. </w:t>
      </w:r>
    </w:p>
    <w:p w14:paraId="19F4512B" w14:textId="77777777" w:rsidR="00247902" w:rsidRPr="00247902" w:rsidRDefault="00247902" w:rsidP="00247902">
      <w:pPr>
        <w:rPr>
          <w:b/>
          <w:sz w:val="24"/>
          <w:szCs w:val="24"/>
        </w:rPr>
      </w:pPr>
    </w:p>
    <w:p w14:paraId="4CDAA008" w14:textId="77777777" w:rsidR="00247902" w:rsidRPr="006114A6" w:rsidRDefault="00247902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Processo: </w:t>
      </w:r>
      <w:r>
        <w:rPr>
          <w:sz w:val="24"/>
          <w:szCs w:val="24"/>
        </w:rPr>
        <w:t xml:space="preserve">etapa finita, pré-definida, com o intuito de realizar uma determinada atividade dentro do </w:t>
      </w:r>
      <w:r w:rsidRPr="00247902">
        <w:rPr>
          <w:b/>
          <w:sz w:val="24"/>
          <w:szCs w:val="24"/>
        </w:rPr>
        <w:t>sistema</w:t>
      </w:r>
      <w:r w:rsidRPr="00247902">
        <w:rPr>
          <w:sz w:val="24"/>
          <w:szCs w:val="24"/>
        </w:rPr>
        <w:t>.</w:t>
      </w:r>
    </w:p>
    <w:p w14:paraId="7A3A42B2" w14:textId="77777777" w:rsidR="00537B5C" w:rsidRPr="008F0A34" w:rsidRDefault="00537B5C" w:rsidP="00537B5C">
      <w:pPr>
        <w:rPr>
          <w:sz w:val="24"/>
          <w:szCs w:val="24"/>
        </w:rPr>
      </w:pPr>
    </w:p>
    <w:p w14:paraId="281DA72B" w14:textId="77777777" w:rsidR="00537B5C" w:rsidRDefault="00537B5C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>Processo</w:t>
      </w:r>
      <w:r w:rsidR="00553F97">
        <w:rPr>
          <w:b/>
          <w:sz w:val="24"/>
          <w:szCs w:val="24"/>
        </w:rPr>
        <w:t xml:space="preserve"> de lavagem</w:t>
      </w:r>
      <w:r w:rsidRPr="00537B5C">
        <w:rPr>
          <w:b/>
          <w:sz w:val="24"/>
          <w:szCs w:val="24"/>
        </w:rPr>
        <w:t xml:space="preserve">: </w:t>
      </w:r>
      <w:r w:rsidR="00553F97">
        <w:rPr>
          <w:sz w:val="24"/>
          <w:szCs w:val="24"/>
        </w:rPr>
        <w:t>é todo o procedimento de lavagem</w:t>
      </w:r>
      <w:r w:rsidR="007B7D46">
        <w:rPr>
          <w:sz w:val="24"/>
          <w:szCs w:val="24"/>
        </w:rPr>
        <w:t xml:space="preserve"> de um veículo</w:t>
      </w:r>
      <w:r w:rsidRPr="00537B5C">
        <w:rPr>
          <w:sz w:val="24"/>
          <w:szCs w:val="24"/>
        </w:rPr>
        <w:t xml:space="preserve">, </w:t>
      </w:r>
      <w:r w:rsidR="00553F97">
        <w:rPr>
          <w:sz w:val="24"/>
          <w:szCs w:val="24"/>
        </w:rPr>
        <w:t xml:space="preserve">ou seja, inclui todas as etapas existentes, desde a </w:t>
      </w:r>
      <w:r w:rsidR="00553F97" w:rsidRPr="007B7D46">
        <w:rPr>
          <w:b/>
          <w:sz w:val="24"/>
          <w:szCs w:val="24"/>
        </w:rPr>
        <w:t>recepção</w:t>
      </w:r>
      <w:r w:rsidR="00553F97">
        <w:rPr>
          <w:sz w:val="24"/>
          <w:szCs w:val="24"/>
        </w:rPr>
        <w:t xml:space="preserve"> até o término do procedimento</w:t>
      </w:r>
      <w:r w:rsidR="006114A6">
        <w:rPr>
          <w:sz w:val="24"/>
          <w:szCs w:val="24"/>
        </w:rPr>
        <w:t xml:space="preserve">, fato ocorrente na devolução do veículo para o </w:t>
      </w:r>
      <w:r w:rsidR="006114A6" w:rsidRPr="006114A6">
        <w:rPr>
          <w:b/>
          <w:sz w:val="24"/>
          <w:szCs w:val="24"/>
        </w:rPr>
        <w:t>cliente</w:t>
      </w:r>
      <w:r w:rsidR="00553F97">
        <w:rPr>
          <w:sz w:val="24"/>
          <w:szCs w:val="24"/>
        </w:rPr>
        <w:t xml:space="preserve">. </w:t>
      </w:r>
    </w:p>
    <w:p w14:paraId="14A2E3E2" w14:textId="77777777" w:rsidR="00537B5C" w:rsidRPr="00537B5C" w:rsidRDefault="00537B5C" w:rsidP="00537B5C">
      <w:pPr>
        <w:rPr>
          <w:sz w:val="24"/>
          <w:szCs w:val="24"/>
        </w:rPr>
      </w:pPr>
    </w:p>
    <w:p w14:paraId="480CFE9D" w14:textId="77777777" w:rsidR="00537B5C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Registrar</w:t>
      </w:r>
      <w:r w:rsidR="00537B5C" w:rsidRPr="00537B5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procedimento responsável por armazenar, de forma segura, </w:t>
      </w:r>
      <w:r w:rsidRPr="006114A6">
        <w:rPr>
          <w:b/>
          <w:sz w:val="24"/>
          <w:szCs w:val="24"/>
        </w:rPr>
        <w:t>dado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47902">
        <w:rPr>
          <w:sz w:val="24"/>
          <w:szCs w:val="24"/>
        </w:rPr>
        <w:t xml:space="preserve">ou </w:t>
      </w:r>
      <w:r w:rsidR="00247902" w:rsidRPr="00247902">
        <w:rPr>
          <w:b/>
          <w:sz w:val="24"/>
          <w:szCs w:val="24"/>
        </w:rPr>
        <w:t>registros</w:t>
      </w:r>
      <w:r>
        <w:rPr>
          <w:sz w:val="24"/>
          <w:szCs w:val="24"/>
        </w:rPr>
        <w:t xml:space="preserve">. </w:t>
      </w:r>
    </w:p>
    <w:p w14:paraId="359098A4" w14:textId="77777777" w:rsidR="006114A6" w:rsidRPr="006114A6" w:rsidRDefault="006114A6" w:rsidP="006114A6">
      <w:pPr>
        <w:rPr>
          <w:sz w:val="24"/>
          <w:szCs w:val="24"/>
        </w:rPr>
      </w:pPr>
    </w:p>
    <w:p w14:paraId="073C899F" w14:textId="77777777" w:rsidR="00537B5C" w:rsidRPr="00247902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114A6">
        <w:rPr>
          <w:b/>
          <w:sz w:val="24"/>
          <w:szCs w:val="24"/>
        </w:rPr>
        <w:t>Registros:</w:t>
      </w:r>
      <w:r>
        <w:rPr>
          <w:b/>
          <w:sz w:val="24"/>
          <w:szCs w:val="24"/>
        </w:rPr>
        <w:t xml:space="preserve"> </w:t>
      </w:r>
      <w:r w:rsidR="00247902">
        <w:rPr>
          <w:sz w:val="24"/>
          <w:szCs w:val="24"/>
        </w:rPr>
        <w:t xml:space="preserve">informações geradas durante um </w:t>
      </w:r>
      <w:r w:rsidR="00247902" w:rsidRPr="00247902">
        <w:rPr>
          <w:b/>
          <w:sz w:val="24"/>
          <w:szCs w:val="24"/>
        </w:rPr>
        <w:t>processo</w:t>
      </w:r>
      <w:r w:rsidR="00247902">
        <w:rPr>
          <w:sz w:val="24"/>
          <w:szCs w:val="24"/>
        </w:rPr>
        <w:t xml:space="preserve"> no </w:t>
      </w:r>
      <w:r w:rsidR="00247902" w:rsidRPr="00247902">
        <w:rPr>
          <w:b/>
          <w:sz w:val="24"/>
          <w:szCs w:val="24"/>
        </w:rPr>
        <w:t>sistema</w:t>
      </w:r>
      <w:r w:rsidR="00247902">
        <w:rPr>
          <w:sz w:val="24"/>
          <w:szCs w:val="24"/>
        </w:rPr>
        <w:t>.</w:t>
      </w:r>
    </w:p>
    <w:p w14:paraId="38785B86" w14:textId="77777777" w:rsidR="00247902" w:rsidRPr="00247902" w:rsidRDefault="00247902" w:rsidP="00247902">
      <w:pPr>
        <w:rPr>
          <w:sz w:val="24"/>
          <w:szCs w:val="24"/>
        </w:rPr>
      </w:pPr>
    </w:p>
    <w:p w14:paraId="7C5BF772" w14:textId="77777777" w:rsidR="00C41BD8" w:rsidRDefault="006114A6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Buscar</w:t>
      </w:r>
      <w:r w:rsidR="00537B5C" w:rsidRPr="00537B5C">
        <w:rPr>
          <w:b/>
          <w:sz w:val="24"/>
          <w:szCs w:val="24"/>
        </w:rPr>
        <w:t>:</w:t>
      </w:r>
      <w:r w:rsidR="00537B5C" w:rsidRPr="00537B5C">
        <w:rPr>
          <w:sz w:val="24"/>
          <w:szCs w:val="24"/>
        </w:rPr>
        <w:t xml:space="preserve"> </w:t>
      </w:r>
      <w:r>
        <w:rPr>
          <w:sz w:val="24"/>
          <w:szCs w:val="24"/>
        </w:rPr>
        <w:t>é o ato de pesquisar</w:t>
      </w:r>
      <w:r w:rsidR="00247902">
        <w:rPr>
          <w:sz w:val="24"/>
          <w:szCs w:val="24"/>
        </w:rPr>
        <w:t>,</w:t>
      </w:r>
      <w:r>
        <w:rPr>
          <w:sz w:val="24"/>
          <w:szCs w:val="24"/>
        </w:rPr>
        <w:t xml:space="preserve"> em todos os </w:t>
      </w:r>
      <w:r w:rsidRPr="00247902">
        <w:rPr>
          <w:b/>
          <w:sz w:val="24"/>
          <w:szCs w:val="24"/>
        </w:rPr>
        <w:t>registros</w:t>
      </w:r>
      <w:r>
        <w:rPr>
          <w:sz w:val="24"/>
          <w:szCs w:val="24"/>
        </w:rPr>
        <w:t xml:space="preserve"> </w:t>
      </w:r>
      <w:r w:rsidR="00247902">
        <w:rPr>
          <w:sz w:val="24"/>
          <w:szCs w:val="24"/>
        </w:rPr>
        <w:t xml:space="preserve">e </w:t>
      </w:r>
      <w:r w:rsidR="00247902" w:rsidRPr="00247902">
        <w:rPr>
          <w:b/>
          <w:sz w:val="24"/>
          <w:szCs w:val="24"/>
        </w:rPr>
        <w:t>dados</w:t>
      </w:r>
      <w:r w:rsidR="00247902">
        <w:rPr>
          <w:b/>
          <w:sz w:val="24"/>
          <w:szCs w:val="24"/>
        </w:rPr>
        <w:t xml:space="preserve"> </w:t>
      </w:r>
      <w:r w:rsidR="00247902">
        <w:rPr>
          <w:sz w:val="24"/>
          <w:szCs w:val="24"/>
        </w:rPr>
        <w:t>do sistema, uma informação específica.</w:t>
      </w:r>
    </w:p>
    <w:p w14:paraId="6F30D376" w14:textId="77777777" w:rsidR="00C41BD8" w:rsidRPr="00C41BD8" w:rsidRDefault="00C41BD8" w:rsidP="00C41BD8">
      <w:pPr>
        <w:rPr>
          <w:sz w:val="24"/>
          <w:szCs w:val="24"/>
        </w:rPr>
      </w:pPr>
    </w:p>
    <w:p w14:paraId="3F2D4A3B" w14:textId="77777777" w:rsidR="00537B5C" w:rsidRPr="00C41BD8" w:rsidRDefault="00C41BD8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C41BD8">
        <w:rPr>
          <w:b/>
          <w:sz w:val="24"/>
          <w:szCs w:val="24"/>
        </w:rPr>
        <w:t xml:space="preserve">Associar: </w:t>
      </w:r>
      <w:r w:rsidR="00247902" w:rsidRPr="00C41BD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atribuir a algo/alguém alguma atividade específica dentro do </w:t>
      </w:r>
      <w:r w:rsidRPr="00C41BD8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478596B8" w14:textId="77777777" w:rsidR="00C41BD8" w:rsidRPr="00C41BD8" w:rsidRDefault="00C41BD8" w:rsidP="00C41BD8">
      <w:pPr>
        <w:rPr>
          <w:b/>
          <w:sz w:val="24"/>
          <w:szCs w:val="24"/>
        </w:rPr>
      </w:pPr>
    </w:p>
    <w:p w14:paraId="6AF3F026" w14:textId="77777777" w:rsidR="00C41BD8" w:rsidRPr="00C41BD8" w:rsidRDefault="00C41BD8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Verificar: </w:t>
      </w:r>
      <w:r>
        <w:rPr>
          <w:sz w:val="24"/>
          <w:szCs w:val="24"/>
        </w:rPr>
        <w:t xml:space="preserve">é o ato de </w:t>
      </w:r>
      <w:r w:rsidRPr="00C41BD8">
        <w:rPr>
          <w:b/>
          <w:sz w:val="24"/>
          <w:szCs w:val="24"/>
        </w:rPr>
        <w:t>validar</w:t>
      </w:r>
      <w:r>
        <w:rPr>
          <w:sz w:val="24"/>
          <w:szCs w:val="24"/>
        </w:rPr>
        <w:t xml:space="preserve"> </w:t>
      </w:r>
      <w:r w:rsidRPr="00C41BD8">
        <w:rPr>
          <w:b/>
          <w:sz w:val="24"/>
          <w:szCs w:val="24"/>
        </w:rPr>
        <w:t>dados</w:t>
      </w:r>
      <w:r>
        <w:rPr>
          <w:sz w:val="24"/>
          <w:szCs w:val="24"/>
        </w:rPr>
        <w:t xml:space="preserve"> ou </w:t>
      </w:r>
      <w:r w:rsidRPr="00C41BD8">
        <w:rPr>
          <w:b/>
          <w:sz w:val="24"/>
          <w:szCs w:val="24"/>
        </w:rPr>
        <w:t>registros</w:t>
      </w:r>
      <w:r>
        <w:rPr>
          <w:sz w:val="24"/>
          <w:szCs w:val="24"/>
        </w:rPr>
        <w:t xml:space="preserve"> no </w:t>
      </w:r>
      <w:r w:rsidRPr="00C41BD8">
        <w:rPr>
          <w:b/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2B50E3CF" w14:textId="77777777" w:rsidR="00C41BD8" w:rsidRPr="00C41BD8" w:rsidRDefault="00C41BD8" w:rsidP="00C41BD8">
      <w:pPr>
        <w:rPr>
          <w:b/>
          <w:sz w:val="24"/>
          <w:szCs w:val="24"/>
        </w:rPr>
      </w:pPr>
    </w:p>
    <w:p w14:paraId="5940355E" w14:textId="77777777" w:rsidR="00C41BD8" w:rsidRPr="00C41BD8" w:rsidRDefault="00C41BD8" w:rsidP="00537B5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Validar: </w:t>
      </w:r>
      <w:r>
        <w:rPr>
          <w:sz w:val="24"/>
          <w:szCs w:val="24"/>
        </w:rPr>
        <w:t xml:space="preserve">consiste em </w:t>
      </w:r>
      <w:r w:rsidRPr="00C41BD8">
        <w:rPr>
          <w:b/>
          <w:sz w:val="24"/>
          <w:szCs w:val="24"/>
        </w:rPr>
        <w:t>buscar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comparar as informações encontradas com alguma informação específica. </w:t>
      </w:r>
    </w:p>
    <w:p w14:paraId="0F4C47B2" w14:textId="77777777" w:rsidR="00537B5C" w:rsidRPr="002872AB" w:rsidRDefault="00537B5C" w:rsidP="00537B5C">
      <w:pPr>
        <w:rPr>
          <w:sz w:val="24"/>
          <w:szCs w:val="24"/>
        </w:rPr>
      </w:pPr>
    </w:p>
    <w:p w14:paraId="7C672465" w14:textId="77777777" w:rsidR="00537B5C" w:rsidRDefault="00537B5C" w:rsidP="00537B5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37B5C">
        <w:rPr>
          <w:b/>
          <w:sz w:val="24"/>
          <w:szCs w:val="24"/>
        </w:rPr>
        <w:t xml:space="preserve">Notificação: </w:t>
      </w:r>
      <w:r w:rsidRPr="00537B5C">
        <w:rPr>
          <w:sz w:val="24"/>
          <w:szCs w:val="24"/>
        </w:rPr>
        <w:t xml:space="preserve">aviso enviado ao </w:t>
      </w:r>
      <w:r w:rsidR="00553F97">
        <w:rPr>
          <w:b/>
          <w:sz w:val="24"/>
          <w:szCs w:val="24"/>
        </w:rPr>
        <w:t>cliente,</w:t>
      </w:r>
      <w:r w:rsidRPr="00537B5C">
        <w:rPr>
          <w:sz w:val="24"/>
          <w:szCs w:val="24"/>
        </w:rPr>
        <w:t xml:space="preserve"> </w:t>
      </w:r>
      <w:r w:rsidR="00553F97">
        <w:rPr>
          <w:sz w:val="24"/>
          <w:szCs w:val="24"/>
        </w:rPr>
        <w:t xml:space="preserve">via </w:t>
      </w:r>
      <w:r w:rsidR="00ED55EA">
        <w:rPr>
          <w:b/>
          <w:sz w:val="24"/>
          <w:szCs w:val="24"/>
        </w:rPr>
        <w:t>dispositivos</w:t>
      </w:r>
      <w:r w:rsidR="00553F97" w:rsidRPr="007B7D46">
        <w:rPr>
          <w:b/>
          <w:sz w:val="24"/>
          <w:szCs w:val="24"/>
        </w:rPr>
        <w:t xml:space="preserve"> móve</w:t>
      </w:r>
      <w:r w:rsidR="00ED55EA">
        <w:rPr>
          <w:b/>
          <w:sz w:val="24"/>
          <w:szCs w:val="24"/>
        </w:rPr>
        <w:t>is</w:t>
      </w:r>
      <w:r w:rsidR="00553F97">
        <w:rPr>
          <w:sz w:val="24"/>
          <w:szCs w:val="24"/>
        </w:rPr>
        <w:t xml:space="preserve">, </w:t>
      </w:r>
      <w:r w:rsidRPr="00537B5C">
        <w:rPr>
          <w:sz w:val="24"/>
          <w:szCs w:val="24"/>
        </w:rPr>
        <w:t xml:space="preserve">quando </w:t>
      </w:r>
      <w:r w:rsidR="00553F97">
        <w:rPr>
          <w:sz w:val="24"/>
          <w:szCs w:val="24"/>
        </w:rPr>
        <w:t xml:space="preserve">houver alguma alteração no </w:t>
      </w:r>
      <w:r w:rsidR="00553F97" w:rsidRPr="007B7D46">
        <w:rPr>
          <w:b/>
          <w:sz w:val="24"/>
          <w:szCs w:val="24"/>
        </w:rPr>
        <w:t>processo de lavagem</w:t>
      </w:r>
      <w:r w:rsidR="00553F97">
        <w:rPr>
          <w:sz w:val="24"/>
          <w:szCs w:val="24"/>
        </w:rPr>
        <w:t xml:space="preserve"> do seu veículo.</w:t>
      </w:r>
    </w:p>
    <w:p w14:paraId="1BEC2164" w14:textId="77777777" w:rsidR="00ED55EA" w:rsidRPr="00ED55EA" w:rsidRDefault="00ED55EA" w:rsidP="00ED55EA">
      <w:pPr>
        <w:rPr>
          <w:sz w:val="24"/>
          <w:szCs w:val="24"/>
        </w:rPr>
      </w:pPr>
    </w:p>
    <w:p w14:paraId="4CC9C5FB" w14:textId="77777777" w:rsidR="00F473E4" w:rsidRPr="00F61BAB" w:rsidRDefault="00ED55EA" w:rsidP="00ED55EA">
      <w:pPr>
        <w:pStyle w:val="ListParagraph"/>
        <w:numPr>
          <w:ilvl w:val="0"/>
          <w:numId w:val="21"/>
        </w:numPr>
        <w:rPr>
          <w:rFonts w:cs="Arial"/>
        </w:rPr>
      </w:pPr>
      <w:r w:rsidRPr="00ED55EA">
        <w:rPr>
          <w:b/>
          <w:sz w:val="24"/>
          <w:szCs w:val="24"/>
        </w:rPr>
        <w:t xml:space="preserve">Dispositivo móvel: </w:t>
      </w:r>
      <w:r>
        <w:rPr>
          <w:sz w:val="24"/>
          <w:szCs w:val="24"/>
        </w:rPr>
        <w:t>dispositivo que possui</w:t>
      </w:r>
      <w:r w:rsidRPr="00ED55EA">
        <w:rPr>
          <w:sz w:val="24"/>
          <w:szCs w:val="24"/>
        </w:rPr>
        <w:t xml:space="preserve"> um sistema computacional incorporado</w:t>
      </w:r>
      <w:r>
        <w:rPr>
          <w:sz w:val="24"/>
          <w:szCs w:val="24"/>
        </w:rPr>
        <w:t xml:space="preserve"> e que pode,</w:t>
      </w:r>
      <w:r w:rsidRPr="00ED55EA">
        <w:rPr>
          <w:sz w:val="24"/>
          <w:szCs w:val="24"/>
        </w:rPr>
        <w:t xml:space="preserve"> facilmente</w:t>
      </w:r>
      <w:r>
        <w:rPr>
          <w:sz w:val="24"/>
          <w:szCs w:val="24"/>
        </w:rPr>
        <w:t>,</w:t>
      </w:r>
      <w:r w:rsidRPr="00ED55EA">
        <w:rPr>
          <w:sz w:val="24"/>
          <w:szCs w:val="24"/>
        </w:rPr>
        <w:t xml:space="preserve"> ser</w:t>
      </w:r>
      <w:r w:rsidR="003E660C">
        <w:rPr>
          <w:sz w:val="24"/>
          <w:szCs w:val="24"/>
        </w:rPr>
        <w:t xml:space="preserve"> movido fisicamente,</w:t>
      </w:r>
      <w:r>
        <w:rPr>
          <w:sz w:val="24"/>
          <w:szCs w:val="24"/>
        </w:rPr>
        <w:t xml:space="preserve"> sem perder suas funcionalidades durante o seu deslocamento.</w:t>
      </w:r>
      <w:bookmarkEnd w:id="3"/>
      <w:r w:rsidRPr="00F61BAB">
        <w:rPr>
          <w:rFonts w:cs="Arial"/>
        </w:rPr>
        <w:t xml:space="preserve"> </w:t>
      </w:r>
    </w:p>
    <w:sectPr w:rsidR="00F473E4" w:rsidRPr="00F61BAB" w:rsidSect="004A5C0F">
      <w:headerReference w:type="default" r:id="rId15"/>
      <w:footerReference w:type="default" r:id="rId16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A722C" w14:textId="77777777" w:rsidR="00ED55EA" w:rsidRDefault="00ED55EA">
      <w:r>
        <w:separator/>
      </w:r>
    </w:p>
  </w:endnote>
  <w:endnote w:type="continuationSeparator" w:id="0">
    <w:p w14:paraId="530599B5" w14:textId="77777777" w:rsidR="00ED55EA" w:rsidRDefault="00ED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CB13B" w14:textId="77777777" w:rsidR="00D76E39" w:rsidRDefault="00D76E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5942D" w14:textId="77777777" w:rsidR="00D76E39" w:rsidRDefault="00D76E39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F60BC" w14:textId="77777777" w:rsidR="00D76E39" w:rsidRDefault="00D76E39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ED55EA" w14:paraId="29656125" w14:textId="77777777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14:paraId="1125B9DF" w14:textId="77777777" w:rsidR="00ED55EA" w:rsidRPr="000057DC" w:rsidRDefault="00ED55EA" w:rsidP="002C0F5E">
          <w:r w:rsidRPr="000057DC">
            <w:t xml:space="preserve">Pontifícia Universidade Católica do Rio Grande do Sul, </w:t>
          </w:r>
          <w:r w:rsidRPr="000057DC">
            <w:fldChar w:fldCharType="begin"/>
          </w:r>
          <w:r w:rsidRPr="000057DC">
            <w:instrText xml:space="preserve"> DATE \@ "yyyy" </w:instrText>
          </w:r>
          <w:r w:rsidRPr="000057DC">
            <w:fldChar w:fldCharType="separate"/>
          </w:r>
          <w:r w:rsidR="00D76E39">
            <w:rPr>
              <w:noProof/>
            </w:rPr>
            <w:t>2014</w:t>
          </w:r>
          <w:r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14:paraId="6F584BEB" w14:textId="77777777" w:rsidR="00ED55EA" w:rsidRDefault="00ED55E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76E3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76E39" w:rsidRPr="00D76E39">
            <w:rPr>
              <w:rStyle w:val="PageNumber"/>
              <w:noProof/>
              <w:lang w:val="en-US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14C9C23" w14:textId="77777777" w:rsidR="00ED55EA" w:rsidRDefault="00ED5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D010D" w14:textId="77777777" w:rsidR="00ED55EA" w:rsidRDefault="00ED55EA">
      <w:r>
        <w:separator/>
      </w:r>
    </w:p>
  </w:footnote>
  <w:footnote w:type="continuationSeparator" w:id="0">
    <w:p w14:paraId="4F11CFD4" w14:textId="77777777" w:rsidR="00ED55EA" w:rsidRDefault="00ED5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91F74" w14:textId="77777777" w:rsidR="00D76E39" w:rsidRDefault="00D76E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755B" w14:textId="77777777" w:rsidR="00ED55EA" w:rsidRDefault="00ED55EA" w:rsidP="002E5826">
    <w:pPr>
      <w:pBdr>
        <w:top w:val="single" w:sz="6" w:space="1" w:color="auto"/>
      </w:pBdr>
      <w:rPr>
        <w:szCs w:val="24"/>
      </w:rPr>
    </w:pPr>
  </w:p>
  <w:p w14:paraId="6BC80BAF" w14:textId="77777777" w:rsidR="00ED55EA" w:rsidRDefault="00ED55EA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14:paraId="74751A6D" w14:textId="77777777" w:rsidR="00ED55EA" w:rsidRDefault="00ED55EA" w:rsidP="002E5826">
    <w:pPr>
      <w:pBdr>
        <w:bottom w:val="single" w:sz="6" w:space="1" w:color="auto"/>
      </w:pBdr>
      <w:jc w:val="right"/>
      <w:rPr>
        <w:szCs w:val="24"/>
      </w:rPr>
    </w:pPr>
  </w:p>
  <w:p w14:paraId="4B83D07E" w14:textId="77777777" w:rsidR="00ED55EA" w:rsidRDefault="00ED55E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328D6" w14:textId="77777777" w:rsidR="00D76E39" w:rsidRDefault="00D76E3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ED55EA" w14:paraId="689BCF24" w14:textId="77777777">
      <w:trPr>
        <w:jc w:val="center"/>
      </w:trPr>
      <w:tc>
        <w:tcPr>
          <w:tcW w:w="6598" w:type="dxa"/>
        </w:tcPr>
        <w:p w14:paraId="75ACA104" w14:textId="77777777" w:rsidR="00ED55EA" w:rsidRPr="00EE1061" w:rsidRDefault="00ED55E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lavagem de carros</w:t>
          </w:r>
        </w:p>
      </w:tc>
      <w:tc>
        <w:tcPr>
          <w:tcW w:w="2299" w:type="dxa"/>
        </w:tcPr>
        <w:p w14:paraId="7AAA0C03" w14:textId="6AAC043B" w:rsidR="00D76E39" w:rsidRPr="00EE1061" w:rsidRDefault="00D76E3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Trabalho 1</w:t>
          </w:r>
        </w:p>
      </w:tc>
    </w:tr>
    <w:tr w:rsidR="00ED55EA" w14:paraId="44DA5965" w14:textId="77777777" w:rsidTr="006D662C">
      <w:trPr>
        <w:trHeight w:val="252"/>
        <w:jc w:val="center"/>
      </w:trPr>
      <w:tc>
        <w:tcPr>
          <w:tcW w:w="6598" w:type="dxa"/>
        </w:tcPr>
        <w:p w14:paraId="3C668241" w14:textId="41942068" w:rsidR="00ED55EA" w:rsidRPr="00EE1061" w:rsidRDefault="00ED55EA" w:rsidP="004B2AD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Glossário</w:t>
          </w:r>
        </w:p>
      </w:tc>
      <w:tc>
        <w:tcPr>
          <w:tcW w:w="2299" w:type="dxa"/>
        </w:tcPr>
        <w:p w14:paraId="439FB9DA" w14:textId="1CDD91EB" w:rsidR="00ED55EA" w:rsidRPr="00CD73BD" w:rsidRDefault="00ED55EA" w:rsidP="00CD73BD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="00D76E39">
            <w:rPr>
              <w:rFonts w:ascii="Arial" w:hAnsi="Arial" w:cs="Arial"/>
            </w:rPr>
            <w:t>Versão 1.1</w:t>
          </w:r>
        </w:p>
        <w:p w14:paraId="61A9A98C" w14:textId="77777777" w:rsidR="00ED55EA" w:rsidRPr="00EE1061" w:rsidRDefault="00ED55EA" w:rsidP="00CE6EB3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14:paraId="07A44300" w14:textId="77777777" w:rsidR="00ED55EA" w:rsidRDefault="00ED55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4165E2"/>
    <w:multiLevelType w:val="hybridMultilevel"/>
    <w:tmpl w:val="B54A6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9F17F23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5A442B98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9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2"/>
  </w:num>
  <w:num w:numId="5">
    <w:abstractNumId w:val="4"/>
  </w:num>
  <w:num w:numId="6">
    <w:abstractNumId w:val="18"/>
  </w:num>
  <w:num w:numId="7">
    <w:abstractNumId w:val="20"/>
  </w:num>
  <w:num w:numId="8">
    <w:abstractNumId w:val="8"/>
  </w:num>
  <w:num w:numId="9">
    <w:abstractNumId w:val="10"/>
  </w:num>
  <w:num w:numId="10">
    <w:abstractNumId w:val="2"/>
  </w:num>
  <w:num w:numId="11">
    <w:abstractNumId w:val="17"/>
  </w:num>
  <w:num w:numId="12">
    <w:abstractNumId w:val="13"/>
  </w:num>
  <w:num w:numId="13">
    <w:abstractNumId w:val="19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7"/>
  </w:num>
  <w:num w:numId="19">
    <w:abstractNumId w:val="1"/>
  </w:num>
  <w:num w:numId="20">
    <w:abstractNumId w:val="16"/>
  </w:num>
  <w:num w:numId="21">
    <w:abstractNumId w:val="14"/>
  </w:num>
  <w:num w:numId="22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1790B"/>
    <w:rsid w:val="00074DD3"/>
    <w:rsid w:val="000A0F05"/>
    <w:rsid w:val="000D3F97"/>
    <w:rsid w:val="000D6E03"/>
    <w:rsid w:val="00113B29"/>
    <w:rsid w:val="001404D4"/>
    <w:rsid w:val="00185245"/>
    <w:rsid w:val="001A4A47"/>
    <w:rsid w:val="001F2909"/>
    <w:rsid w:val="002001FD"/>
    <w:rsid w:val="00213609"/>
    <w:rsid w:val="002150BD"/>
    <w:rsid w:val="0023520D"/>
    <w:rsid w:val="0024628D"/>
    <w:rsid w:val="00247902"/>
    <w:rsid w:val="00260006"/>
    <w:rsid w:val="002921F3"/>
    <w:rsid w:val="002C0F5E"/>
    <w:rsid w:val="002D4495"/>
    <w:rsid w:val="002E5826"/>
    <w:rsid w:val="00315E5F"/>
    <w:rsid w:val="00320DCB"/>
    <w:rsid w:val="00361B88"/>
    <w:rsid w:val="0038515F"/>
    <w:rsid w:val="003B23E1"/>
    <w:rsid w:val="003D3552"/>
    <w:rsid w:val="003D4A06"/>
    <w:rsid w:val="003D5150"/>
    <w:rsid w:val="003E660C"/>
    <w:rsid w:val="003F3C0E"/>
    <w:rsid w:val="00406F56"/>
    <w:rsid w:val="00423520"/>
    <w:rsid w:val="00425EB4"/>
    <w:rsid w:val="00480CA8"/>
    <w:rsid w:val="0049719A"/>
    <w:rsid w:val="004A5C0F"/>
    <w:rsid w:val="004B2AD6"/>
    <w:rsid w:val="004D0E70"/>
    <w:rsid w:val="004E328F"/>
    <w:rsid w:val="00537B5C"/>
    <w:rsid w:val="005428B1"/>
    <w:rsid w:val="00553F97"/>
    <w:rsid w:val="00571DAF"/>
    <w:rsid w:val="005C6725"/>
    <w:rsid w:val="005E37DB"/>
    <w:rsid w:val="005E602A"/>
    <w:rsid w:val="005F5C31"/>
    <w:rsid w:val="0060169C"/>
    <w:rsid w:val="006023E0"/>
    <w:rsid w:val="006114A6"/>
    <w:rsid w:val="00616E12"/>
    <w:rsid w:val="006270A2"/>
    <w:rsid w:val="006279B5"/>
    <w:rsid w:val="00634573"/>
    <w:rsid w:val="0066716C"/>
    <w:rsid w:val="00667E9B"/>
    <w:rsid w:val="00670538"/>
    <w:rsid w:val="00685261"/>
    <w:rsid w:val="00686316"/>
    <w:rsid w:val="0069450B"/>
    <w:rsid w:val="006C3228"/>
    <w:rsid w:val="006D662C"/>
    <w:rsid w:val="006F652A"/>
    <w:rsid w:val="00704986"/>
    <w:rsid w:val="007074B6"/>
    <w:rsid w:val="007B7D46"/>
    <w:rsid w:val="007C7C80"/>
    <w:rsid w:val="007E1C3E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36C02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9B38BD"/>
    <w:rsid w:val="009E56FA"/>
    <w:rsid w:val="00A05E54"/>
    <w:rsid w:val="00A721DA"/>
    <w:rsid w:val="00A774E4"/>
    <w:rsid w:val="00A8041F"/>
    <w:rsid w:val="00A84547"/>
    <w:rsid w:val="00AA0AA6"/>
    <w:rsid w:val="00AA129E"/>
    <w:rsid w:val="00AA7B45"/>
    <w:rsid w:val="00AB1027"/>
    <w:rsid w:val="00AD67FC"/>
    <w:rsid w:val="00B21BFE"/>
    <w:rsid w:val="00B323FB"/>
    <w:rsid w:val="00B7612E"/>
    <w:rsid w:val="00B9146B"/>
    <w:rsid w:val="00B92CAE"/>
    <w:rsid w:val="00B96C51"/>
    <w:rsid w:val="00BC78BC"/>
    <w:rsid w:val="00BE3D79"/>
    <w:rsid w:val="00BF6778"/>
    <w:rsid w:val="00C239C6"/>
    <w:rsid w:val="00C30966"/>
    <w:rsid w:val="00C30E73"/>
    <w:rsid w:val="00C41BD8"/>
    <w:rsid w:val="00C44A7B"/>
    <w:rsid w:val="00C5151A"/>
    <w:rsid w:val="00C7315C"/>
    <w:rsid w:val="00C92CA0"/>
    <w:rsid w:val="00CA172C"/>
    <w:rsid w:val="00CD1D50"/>
    <w:rsid w:val="00CD270F"/>
    <w:rsid w:val="00CD73BD"/>
    <w:rsid w:val="00CE2388"/>
    <w:rsid w:val="00CE6EB3"/>
    <w:rsid w:val="00D33443"/>
    <w:rsid w:val="00D36B50"/>
    <w:rsid w:val="00D404F8"/>
    <w:rsid w:val="00D71EBC"/>
    <w:rsid w:val="00D76E39"/>
    <w:rsid w:val="00D97F92"/>
    <w:rsid w:val="00DD0D88"/>
    <w:rsid w:val="00E134A4"/>
    <w:rsid w:val="00E2318E"/>
    <w:rsid w:val="00E5355F"/>
    <w:rsid w:val="00E56E49"/>
    <w:rsid w:val="00E62EAF"/>
    <w:rsid w:val="00E70E10"/>
    <w:rsid w:val="00E83FC0"/>
    <w:rsid w:val="00E969F7"/>
    <w:rsid w:val="00EA01D5"/>
    <w:rsid w:val="00ED1970"/>
    <w:rsid w:val="00ED55EA"/>
    <w:rsid w:val="00EE1061"/>
    <w:rsid w:val="00EE44EF"/>
    <w:rsid w:val="00EE7D1A"/>
    <w:rsid w:val="00F036FE"/>
    <w:rsid w:val="00F473E4"/>
    <w:rsid w:val="00F61BAB"/>
    <w:rsid w:val="00F73643"/>
    <w:rsid w:val="00FC1A67"/>
    <w:rsid w:val="00FE1C96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42AAC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  <w:style w:type="character" w:customStyle="1" w:styleId="TitleChar">
    <w:name w:val="Title Char"/>
    <w:basedOn w:val="DefaultParagraphFont"/>
    <w:link w:val="Title"/>
    <w:rsid w:val="00D76E39"/>
    <w:rPr>
      <w:rFonts w:ascii="Arial" w:hAnsi="Arial"/>
      <w:b/>
      <w:sz w:val="3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  <w:style w:type="character" w:customStyle="1" w:styleId="TitleChar">
    <w:name w:val="Title Char"/>
    <w:basedOn w:val="DefaultParagraphFont"/>
    <w:link w:val="Title"/>
    <w:rsid w:val="00D76E39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4135-2587-7440-B419-6B181039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\patm\PDSBC\TemplatesArtefatosExistentes\Template para Visao.dot</Template>
  <TotalTime>58</TotalTime>
  <Pages>4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2456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Bruno</cp:lastModifiedBy>
  <cp:revision>7</cp:revision>
  <cp:lastPrinted>2013-04-25T00:22:00Z</cp:lastPrinted>
  <dcterms:created xsi:type="dcterms:W3CDTF">2013-04-25T00:08:00Z</dcterms:created>
  <dcterms:modified xsi:type="dcterms:W3CDTF">2014-10-06T03:01:00Z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