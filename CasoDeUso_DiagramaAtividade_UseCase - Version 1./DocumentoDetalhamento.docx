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C74EA" w14:textId="77777777" w:rsidR="00F473E4" w:rsidRPr="00F61BAB" w:rsidRDefault="00FB7F87">
      <w:pPr>
        <w:pStyle w:val="Title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Sistema de lavagem</w:t>
      </w:r>
    </w:p>
    <w:p w14:paraId="35CDF6DF" w14:textId="0D889502" w:rsidR="00F473E4" w:rsidRPr="00F61BAB" w:rsidRDefault="00F473E4">
      <w:pPr>
        <w:pStyle w:val="Title"/>
        <w:jc w:val="right"/>
        <w:outlineLvl w:val="0"/>
        <w:rPr>
          <w:rFonts w:cs="Arial"/>
          <w:sz w:val="40"/>
        </w:rPr>
      </w:pPr>
      <w:bookmarkStart w:id="0" w:name="nomeDocumento"/>
      <w:r w:rsidRPr="00F61BAB">
        <w:rPr>
          <w:rFonts w:cs="Arial"/>
          <w:sz w:val="40"/>
        </w:rPr>
        <w:t xml:space="preserve">Documento de </w:t>
      </w:r>
      <w:bookmarkEnd w:id="0"/>
      <w:r w:rsidR="00B31DBD">
        <w:rPr>
          <w:rFonts w:cs="Arial"/>
          <w:sz w:val="40"/>
        </w:rPr>
        <w:t>detalhamento</w:t>
      </w:r>
    </w:p>
    <w:p w14:paraId="398495E4" w14:textId="77777777" w:rsidR="00F473E4" w:rsidRPr="00F61BAB" w:rsidRDefault="00F473E4">
      <w:pPr>
        <w:pStyle w:val="Title"/>
        <w:jc w:val="right"/>
        <w:rPr>
          <w:rFonts w:cs="Arial"/>
        </w:rPr>
      </w:pPr>
    </w:p>
    <w:p w14:paraId="2E770D3E" w14:textId="77777777" w:rsidR="00F473E4" w:rsidRPr="00F61BAB" w:rsidRDefault="00F473E4">
      <w:pPr>
        <w:pStyle w:val="Title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>Versão 1.</w:t>
      </w:r>
      <w:r w:rsidR="004E328F">
        <w:rPr>
          <w:rFonts w:cs="Arial"/>
          <w:sz w:val="28"/>
        </w:rPr>
        <w:t>2</w:t>
      </w:r>
    </w:p>
    <w:bookmarkEnd w:id="1"/>
    <w:p w14:paraId="2843CCF4" w14:textId="77777777" w:rsidR="00F473E4" w:rsidRPr="00F61BAB" w:rsidRDefault="00F473E4">
      <w:pPr>
        <w:rPr>
          <w:rFonts w:ascii="Arial" w:hAnsi="Arial" w:cs="Arial"/>
        </w:rPr>
      </w:pPr>
    </w:p>
    <w:p w14:paraId="4C1A86C7" w14:textId="77777777"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</w:sectPr>
      </w:pPr>
    </w:p>
    <w:p w14:paraId="30B16DD7" w14:textId="77777777" w:rsidR="00F473E4" w:rsidRPr="00F61BAB" w:rsidRDefault="00F473E4">
      <w:pPr>
        <w:pStyle w:val="Title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14:paraId="21CF9A03" w14:textId="77777777"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F473E4" w:rsidRPr="00F61BAB" w14:paraId="645BDE30" w14:textId="77777777">
        <w:tc>
          <w:tcPr>
            <w:tcW w:w="1384" w:type="dxa"/>
            <w:shd w:val="clear" w:color="auto" w:fill="D9D9D9"/>
          </w:tcPr>
          <w:p w14:paraId="345434D1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14:paraId="1D7AF398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14:paraId="10DFD481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14:paraId="75E81ADF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 w14:paraId="3C6F8AB5" w14:textId="77777777">
        <w:tc>
          <w:tcPr>
            <w:tcW w:w="1384" w:type="dxa"/>
          </w:tcPr>
          <w:p w14:paraId="3367B6F9" w14:textId="77777777" w:rsidR="00EE44EF" w:rsidRPr="00F61BAB" w:rsidRDefault="00E134A4" w:rsidP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</w:t>
            </w:r>
            <w:r w:rsidR="00694AE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/2013</w:t>
            </w:r>
          </w:p>
        </w:tc>
        <w:tc>
          <w:tcPr>
            <w:tcW w:w="1418" w:type="dxa"/>
          </w:tcPr>
          <w:p w14:paraId="2CE338A3" w14:textId="77777777"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</w:tcPr>
          <w:p w14:paraId="24009850" w14:textId="77777777" w:rsidR="00EE44EF" w:rsidRPr="00F61BAB" w:rsidRDefault="00EE44EF" w:rsidP="00E62EA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3159" w:type="dxa"/>
          </w:tcPr>
          <w:p w14:paraId="45DFF966" w14:textId="77777777" w:rsidR="00E134A4" w:rsidRPr="00F61BAB" w:rsidRDefault="00E134A4" w:rsidP="00E134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Iago Raphael Victória</w:t>
            </w:r>
          </w:p>
        </w:tc>
      </w:tr>
      <w:tr w:rsidR="00EE44EF" w:rsidRPr="00F61BAB" w14:paraId="608FC079" w14:textId="77777777">
        <w:tc>
          <w:tcPr>
            <w:tcW w:w="1384" w:type="dxa"/>
          </w:tcPr>
          <w:p w14:paraId="1E2914A1" w14:textId="77777777" w:rsidR="00EE44EF" w:rsidRPr="00F61BAB" w:rsidRDefault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20/04</w:t>
            </w:r>
            <w:r w:rsidR="00EE44EF">
              <w:rPr>
                <w:rFonts w:ascii="Arial" w:hAnsi="Arial" w:cs="Arial"/>
              </w:rPr>
              <w:t>/20</w:t>
            </w:r>
            <w:r w:rsidR="00E134A4">
              <w:rPr>
                <w:rFonts w:ascii="Arial" w:hAnsi="Arial" w:cs="Arial"/>
              </w:rPr>
              <w:t>13</w:t>
            </w:r>
          </w:p>
        </w:tc>
        <w:tc>
          <w:tcPr>
            <w:tcW w:w="1418" w:type="dxa"/>
          </w:tcPr>
          <w:p w14:paraId="290913EB" w14:textId="77777777" w:rsidR="00EE44EF" w:rsidRPr="00F61BAB" w:rsidRDefault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F5C31">
              <w:rPr>
                <w:rFonts w:ascii="Arial" w:hAnsi="Arial" w:cs="Arial"/>
              </w:rPr>
              <w:t>1</w:t>
            </w:r>
          </w:p>
        </w:tc>
        <w:tc>
          <w:tcPr>
            <w:tcW w:w="3543" w:type="dxa"/>
          </w:tcPr>
          <w:p w14:paraId="5C4DF762" w14:textId="77777777" w:rsidR="00EE44EF" w:rsidRPr="00F61BAB" w:rsidRDefault="00EE44EF" w:rsidP="002352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ortográfica e revisão</w:t>
            </w:r>
          </w:p>
        </w:tc>
        <w:tc>
          <w:tcPr>
            <w:tcW w:w="3159" w:type="dxa"/>
          </w:tcPr>
          <w:p w14:paraId="361862B6" w14:textId="77777777" w:rsidR="00EE44EF" w:rsidRPr="00F61BAB" w:rsidRDefault="00F036FE" w:rsidP="00EE44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Bruno P. </w:t>
            </w:r>
            <w:proofErr w:type="spellStart"/>
            <w:r>
              <w:rPr>
                <w:rFonts w:ascii="Arial" w:hAnsi="Arial" w:cs="Arial"/>
              </w:rPr>
              <w:t>Warwzeniak</w:t>
            </w:r>
            <w:proofErr w:type="spellEnd"/>
          </w:p>
        </w:tc>
      </w:tr>
      <w:tr w:rsidR="004E328F" w:rsidRPr="00F61BAB" w14:paraId="0341C5AF" w14:textId="77777777">
        <w:tc>
          <w:tcPr>
            <w:tcW w:w="1384" w:type="dxa"/>
          </w:tcPr>
          <w:p w14:paraId="05D7D26E" w14:textId="77777777" w:rsidR="004E328F" w:rsidRDefault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22/04</w:t>
            </w:r>
            <w:r w:rsidR="00E134A4">
              <w:rPr>
                <w:rFonts w:ascii="Arial" w:hAnsi="Arial" w:cs="Arial"/>
              </w:rPr>
              <w:t>/2013</w:t>
            </w:r>
          </w:p>
        </w:tc>
        <w:tc>
          <w:tcPr>
            <w:tcW w:w="1418" w:type="dxa"/>
          </w:tcPr>
          <w:p w14:paraId="43B06BBA" w14:textId="77777777" w:rsidR="004E328F" w:rsidRDefault="004E32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543" w:type="dxa"/>
          </w:tcPr>
          <w:p w14:paraId="62218706" w14:textId="77777777" w:rsidR="004E328F" w:rsidRDefault="004E328F" w:rsidP="0023520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 documento</w:t>
            </w:r>
          </w:p>
        </w:tc>
        <w:tc>
          <w:tcPr>
            <w:tcW w:w="3159" w:type="dxa"/>
          </w:tcPr>
          <w:p w14:paraId="3B45E3D2" w14:textId="77777777" w:rsidR="004E328F" w:rsidRDefault="00F036FE" w:rsidP="00694A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Maurício </w:t>
            </w:r>
            <w:proofErr w:type="spellStart"/>
            <w:r w:rsidRPr="00694AE9">
              <w:rPr>
                <w:rFonts w:ascii="Arial" w:hAnsi="Arial" w:cs="Arial"/>
                <w:u w:val="single"/>
              </w:rPr>
              <w:t>Wa</w:t>
            </w:r>
            <w:r w:rsidR="002001FD" w:rsidRPr="00694AE9">
              <w:rPr>
                <w:rFonts w:ascii="Arial" w:hAnsi="Arial" w:cs="Arial"/>
                <w:u w:val="single"/>
              </w:rPr>
              <w:t>r</w:t>
            </w:r>
            <w:r w:rsidRPr="00694AE9">
              <w:rPr>
                <w:rFonts w:ascii="Arial" w:hAnsi="Arial" w:cs="Arial"/>
                <w:u w:val="single"/>
              </w:rPr>
              <w:t>let</w:t>
            </w:r>
            <w:proofErr w:type="spellEnd"/>
          </w:p>
        </w:tc>
      </w:tr>
    </w:tbl>
    <w:p w14:paraId="0D498E9D" w14:textId="77777777" w:rsidR="00F473E4" w:rsidRPr="00F61BAB" w:rsidRDefault="00F473E4">
      <w:pPr>
        <w:rPr>
          <w:rFonts w:ascii="Arial" w:hAnsi="Arial" w:cs="Arial"/>
        </w:rPr>
      </w:pPr>
    </w:p>
    <w:p w14:paraId="59F0CDD1" w14:textId="77777777"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14:paraId="06149EEA" w14:textId="77777777" w:rsidR="00F61BAB" w:rsidRPr="00F61BAB" w:rsidRDefault="00F473E4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hyperlink w:anchor="_Toc205718173" w:history="1">
        <w:r w:rsidR="00F61BAB" w:rsidRPr="00F61BAB">
          <w:rPr>
            <w:rStyle w:val="Hyperlink"/>
            <w:rFonts w:ascii="Arial" w:hAnsi="Arial" w:cs="Arial"/>
            <w:noProof/>
          </w:rPr>
          <w:t>1.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Introdução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_Toc205718173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602132F3" w14:textId="77777777" w:rsidR="00F61BAB" w:rsidRPr="00F61BAB" w:rsidRDefault="00FB7F87">
      <w:pPr>
        <w:pStyle w:val="TOC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4" w:history="1">
        <w:r w:rsidR="00F61BAB" w:rsidRPr="00F61BAB">
          <w:rPr>
            <w:rStyle w:val="Hyperlink"/>
            <w:rFonts w:ascii="Arial" w:hAnsi="Arial" w:cs="Arial"/>
            <w:noProof/>
          </w:rPr>
          <w:t>1.1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Finalidade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_Toc205718174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74AC7A1A" w14:textId="77777777" w:rsidR="00F61BAB" w:rsidRPr="00F61BAB" w:rsidRDefault="00FB7F87">
      <w:pPr>
        <w:pStyle w:val="TOC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5" w:history="1">
        <w:r w:rsidR="00F61BAB" w:rsidRPr="00F61BAB">
          <w:rPr>
            <w:rStyle w:val="Hyperlink"/>
            <w:rFonts w:ascii="Arial" w:hAnsi="Arial" w:cs="Arial"/>
            <w:noProof/>
          </w:rPr>
          <w:t>1.2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Escopo do Documento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_Toc205718175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17D531E2" w14:textId="77777777" w:rsidR="00F61BAB" w:rsidRPr="00F61BAB" w:rsidRDefault="00FB7F87">
      <w:pPr>
        <w:pStyle w:val="TOC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6" w:history="1">
        <w:r w:rsidR="00F61BAB" w:rsidRPr="00F61BAB">
          <w:rPr>
            <w:rStyle w:val="Hyperlink"/>
            <w:rFonts w:ascii="Arial" w:hAnsi="Arial" w:cs="Arial"/>
            <w:noProof/>
          </w:rPr>
          <w:t>1.3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Definições, Acrônimos e Abreviações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_Toc205718176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68E75715" w14:textId="77777777" w:rsidR="00F61BAB" w:rsidRPr="00F61BAB" w:rsidRDefault="00FB7F87">
      <w:pPr>
        <w:pStyle w:val="TOC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77" w:history="1">
        <w:r w:rsidR="00F61BAB" w:rsidRPr="00F61BAB">
          <w:rPr>
            <w:rStyle w:val="Hyperlink"/>
            <w:rFonts w:ascii="Arial" w:hAnsi="Arial" w:cs="Arial"/>
            <w:noProof/>
          </w:rPr>
          <w:t>1.4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Referências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_Toc205718177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0E04B260" w14:textId="77777777" w:rsidR="00F61BAB" w:rsidRPr="00F61BAB" w:rsidRDefault="00FB7F87">
      <w:pPr>
        <w:pStyle w:val="TOC3"/>
        <w:rPr>
          <w:rFonts w:ascii="Arial" w:hAnsi="Arial" w:cs="Arial"/>
          <w:bCs w:val="0"/>
          <w:sz w:val="24"/>
          <w:szCs w:val="24"/>
          <w:lang w:eastAsia="pt-BR"/>
        </w:rPr>
      </w:pPr>
      <w:hyperlink w:anchor="_Toc205718178" w:history="1">
        <w:r w:rsidR="00F61BAB" w:rsidRPr="00F61BAB">
          <w:rPr>
            <w:rStyle w:val="Hyperlink"/>
            <w:rFonts w:ascii="Arial" w:hAnsi="Arial" w:cs="Arial"/>
          </w:rPr>
          <w:t>1.4.1</w:t>
        </w:r>
        <w:r w:rsidR="00F61BAB" w:rsidRPr="00F61BAB">
          <w:rPr>
            <w:rFonts w:ascii="Arial" w:hAnsi="Arial" w:cs="Arial"/>
            <w:bCs w:val="0"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</w:rPr>
          <w:t>Especificações Suplementares</w:t>
        </w:r>
        <w:r w:rsidR="00F61BAB" w:rsidRPr="00F61BAB">
          <w:rPr>
            <w:rFonts w:ascii="Arial" w:hAnsi="Arial" w:cs="Arial"/>
            <w:webHidden/>
          </w:rPr>
          <w:tab/>
        </w:r>
        <w:r w:rsidR="00F61BAB" w:rsidRPr="00F61BAB">
          <w:rPr>
            <w:rFonts w:ascii="Arial" w:hAnsi="Arial" w:cs="Arial"/>
            <w:webHidden/>
          </w:rPr>
          <w:fldChar w:fldCharType="begin"/>
        </w:r>
        <w:r w:rsidR="00F61BAB" w:rsidRPr="00F61BAB">
          <w:rPr>
            <w:rFonts w:ascii="Arial" w:hAnsi="Arial" w:cs="Arial"/>
            <w:webHidden/>
          </w:rPr>
          <w:instrText xml:space="preserve"> PAGEREF _Toc205718178 \h </w:instrText>
        </w:r>
        <w:r w:rsidR="00F61BAB" w:rsidRPr="00F61BAB">
          <w:rPr>
            <w:rFonts w:ascii="Arial" w:hAnsi="Arial" w:cs="Arial"/>
            <w:webHidden/>
          </w:rPr>
        </w:r>
        <w:r w:rsidR="00F61BAB" w:rsidRPr="00F61BAB">
          <w:rPr>
            <w:rFonts w:ascii="Arial" w:hAnsi="Arial" w:cs="Arial"/>
            <w:webHidden/>
          </w:rPr>
          <w:fldChar w:fldCharType="separate"/>
        </w:r>
        <w:r w:rsidR="00694AE9">
          <w:rPr>
            <w:rFonts w:ascii="Arial" w:hAnsi="Arial" w:cs="Arial"/>
            <w:webHidden/>
          </w:rPr>
          <w:t>4</w:t>
        </w:r>
        <w:r w:rsidR="00F61BAB" w:rsidRPr="00F61BAB">
          <w:rPr>
            <w:rFonts w:ascii="Arial" w:hAnsi="Arial" w:cs="Arial"/>
            <w:webHidden/>
          </w:rPr>
          <w:fldChar w:fldCharType="end"/>
        </w:r>
      </w:hyperlink>
    </w:p>
    <w:p w14:paraId="653BB602" w14:textId="77777777" w:rsidR="00F61BAB" w:rsidRPr="00F61BAB" w:rsidRDefault="00FB7F87">
      <w:pPr>
        <w:pStyle w:val="TOC3"/>
        <w:rPr>
          <w:rFonts w:ascii="Arial" w:hAnsi="Arial" w:cs="Arial"/>
          <w:bCs w:val="0"/>
          <w:sz w:val="24"/>
          <w:szCs w:val="24"/>
          <w:lang w:eastAsia="pt-BR"/>
        </w:rPr>
      </w:pPr>
      <w:hyperlink w:anchor="_Toc205718179" w:history="1">
        <w:r w:rsidR="00F61BAB" w:rsidRPr="00F61BAB">
          <w:rPr>
            <w:rStyle w:val="Hyperlink"/>
            <w:rFonts w:ascii="Arial" w:hAnsi="Arial" w:cs="Arial"/>
          </w:rPr>
          <w:t>1.4.2</w:t>
        </w:r>
        <w:r w:rsidR="00F61BAB" w:rsidRPr="00F61BAB">
          <w:rPr>
            <w:rFonts w:ascii="Arial" w:hAnsi="Arial" w:cs="Arial"/>
            <w:bCs w:val="0"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</w:rPr>
          <w:t>Glossário</w:t>
        </w:r>
        <w:r w:rsidR="00F61BAB" w:rsidRPr="00F61BAB">
          <w:rPr>
            <w:rFonts w:ascii="Arial" w:hAnsi="Arial" w:cs="Arial"/>
            <w:webHidden/>
          </w:rPr>
          <w:tab/>
        </w:r>
        <w:r w:rsidR="00F61BAB" w:rsidRPr="00F61BAB">
          <w:rPr>
            <w:rFonts w:ascii="Arial" w:hAnsi="Arial" w:cs="Arial"/>
            <w:webHidden/>
          </w:rPr>
          <w:fldChar w:fldCharType="begin"/>
        </w:r>
        <w:r w:rsidR="00F61BAB" w:rsidRPr="00F61BAB">
          <w:rPr>
            <w:rFonts w:ascii="Arial" w:hAnsi="Arial" w:cs="Arial"/>
            <w:webHidden/>
          </w:rPr>
          <w:instrText xml:space="preserve"> PAGEREF _Toc205718179 \h </w:instrText>
        </w:r>
        <w:r w:rsidR="00F61BAB" w:rsidRPr="00F61BAB">
          <w:rPr>
            <w:rFonts w:ascii="Arial" w:hAnsi="Arial" w:cs="Arial"/>
            <w:webHidden/>
          </w:rPr>
        </w:r>
        <w:r w:rsidR="00F61BAB" w:rsidRPr="00F61BAB">
          <w:rPr>
            <w:rFonts w:ascii="Arial" w:hAnsi="Arial" w:cs="Arial"/>
            <w:webHidden/>
          </w:rPr>
          <w:fldChar w:fldCharType="separate"/>
        </w:r>
        <w:r w:rsidR="00694AE9">
          <w:rPr>
            <w:rFonts w:ascii="Arial" w:hAnsi="Arial" w:cs="Arial"/>
            <w:webHidden/>
          </w:rPr>
          <w:t>4</w:t>
        </w:r>
        <w:r w:rsidR="00F61BAB" w:rsidRPr="00F61BAB">
          <w:rPr>
            <w:rFonts w:ascii="Arial" w:hAnsi="Arial" w:cs="Arial"/>
            <w:webHidden/>
          </w:rPr>
          <w:fldChar w:fldCharType="end"/>
        </w:r>
      </w:hyperlink>
    </w:p>
    <w:p w14:paraId="3EC26037" w14:textId="77777777" w:rsidR="00F61BAB" w:rsidRPr="00F61BAB" w:rsidRDefault="00FB7F87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0" w:history="1">
        <w:r w:rsidR="00F61BAB" w:rsidRPr="00F61BAB">
          <w:rPr>
            <w:rStyle w:val="Hyperlink"/>
            <w:rFonts w:ascii="Arial" w:hAnsi="Arial" w:cs="Arial"/>
            <w:noProof/>
          </w:rPr>
          <w:t>2.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Contextualização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_Toc205718180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41F1F0A0" w14:textId="77777777" w:rsidR="00F61BAB" w:rsidRPr="00F61BAB" w:rsidRDefault="00FB7F87">
      <w:pPr>
        <w:pStyle w:val="TOC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1" w:history="1">
        <w:r w:rsidR="00F61BAB" w:rsidRPr="00F61BAB">
          <w:rPr>
            <w:rStyle w:val="Hyperlink"/>
            <w:rFonts w:ascii="Arial" w:hAnsi="Arial" w:cs="Arial"/>
            <w:noProof/>
          </w:rPr>
          <w:t>2.1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Descrição do Problema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_Toc205718181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79A9115F" w14:textId="77777777" w:rsidR="00F61BAB" w:rsidRPr="00F61BAB" w:rsidRDefault="00FB7F87">
      <w:pPr>
        <w:pStyle w:val="TOC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2" w:history="1">
        <w:r w:rsidR="00F61BAB" w:rsidRPr="00F61BAB">
          <w:rPr>
            <w:rStyle w:val="Hyperlink"/>
            <w:rFonts w:ascii="Arial" w:hAnsi="Arial" w:cs="Arial"/>
            <w:noProof/>
          </w:rPr>
          <w:t>2.2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Sentença de Posição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_Toc205718182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4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660C7540" w14:textId="77777777" w:rsidR="00F61BAB" w:rsidRPr="00F61BAB" w:rsidRDefault="00FB7F87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3" w:history="1">
        <w:r w:rsidR="00F61BAB" w:rsidRPr="00F61BAB">
          <w:rPr>
            <w:rStyle w:val="Hyperlink"/>
            <w:rFonts w:ascii="Arial" w:hAnsi="Arial" w:cs="Arial"/>
            <w:noProof/>
          </w:rPr>
          <w:t>3.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 xml:space="preserve">Descrição dos </w:t>
        </w:r>
        <w:r w:rsidR="00F61BAB" w:rsidRPr="00F61BAB">
          <w:rPr>
            <w:rStyle w:val="Hyperlink"/>
            <w:rFonts w:ascii="Arial" w:hAnsi="Arial" w:cs="Arial"/>
            <w:i/>
            <w:iCs/>
            <w:noProof/>
          </w:rPr>
          <w:t>Stakeholders</w:t>
        </w:r>
        <w:r w:rsidR="00F61BAB" w:rsidRPr="00F61BAB">
          <w:rPr>
            <w:rStyle w:val="Hyperlink"/>
            <w:rFonts w:ascii="Arial" w:hAnsi="Arial" w:cs="Arial"/>
            <w:noProof/>
          </w:rPr>
          <w:t xml:space="preserve"> e dos Usuários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_Toc205718183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5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06FB0F51" w14:textId="77777777" w:rsidR="00C7315C" w:rsidRPr="00C7315C" w:rsidRDefault="00FB7F87" w:rsidP="00C7315C">
      <w:pPr>
        <w:pStyle w:val="TOC2"/>
        <w:tabs>
          <w:tab w:val="left" w:pos="990"/>
        </w:tabs>
        <w:rPr>
          <w:rFonts w:ascii="Arial" w:hAnsi="Arial" w:cs="Arial"/>
          <w:noProof/>
        </w:rPr>
      </w:pPr>
      <w:hyperlink w:anchor="_Toc205718184" w:history="1">
        <w:r w:rsidR="00F61BAB" w:rsidRPr="00F61BAB">
          <w:rPr>
            <w:rStyle w:val="Hyperlink"/>
            <w:rFonts w:ascii="Arial" w:hAnsi="Arial" w:cs="Arial"/>
            <w:noProof/>
          </w:rPr>
          <w:t>3.1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C7315C">
          <w:rPr>
            <w:rStyle w:val="Hyperlink"/>
            <w:rFonts w:ascii="Arial" w:hAnsi="Arial" w:cs="Arial"/>
            <w:noProof/>
          </w:rPr>
          <w:t>Resumo dos</w:t>
        </w:r>
        <w:r w:rsidR="00F61BAB" w:rsidRPr="00F61BAB">
          <w:rPr>
            <w:rStyle w:val="Hyperlink"/>
            <w:rFonts w:ascii="Arial" w:hAnsi="Arial" w:cs="Arial"/>
            <w:noProof/>
          </w:rPr>
          <w:t xml:space="preserve"> </w:t>
        </w:r>
        <w:r w:rsidR="00F61BAB" w:rsidRPr="00F61BAB">
          <w:rPr>
            <w:rStyle w:val="Hyperlink"/>
            <w:rFonts w:ascii="Arial" w:hAnsi="Arial" w:cs="Arial"/>
            <w:i/>
            <w:iCs/>
            <w:noProof/>
          </w:rPr>
          <w:t>Stakeholders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C7315C">
          <w:rPr>
            <w:rFonts w:ascii="Arial" w:hAnsi="Arial" w:cs="Arial"/>
            <w:noProof/>
            <w:webHidden/>
          </w:rPr>
          <w:t>5</w:t>
        </w:r>
      </w:hyperlink>
    </w:p>
    <w:p w14:paraId="68873B97" w14:textId="77777777" w:rsidR="00C7315C" w:rsidRDefault="00FB7F87" w:rsidP="00C7315C">
      <w:pPr>
        <w:pStyle w:val="TOC2"/>
        <w:tabs>
          <w:tab w:val="left" w:pos="990"/>
        </w:tabs>
        <w:rPr>
          <w:rFonts w:ascii="Arial" w:hAnsi="Arial" w:cs="Arial"/>
          <w:noProof/>
        </w:rPr>
      </w:pPr>
      <w:hyperlink w:anchor="_Toc205718185" w:history="1">
        <w:r w:rsidR="00C7315C">
          <w:rPr>
            <w:rStyle w:val="Hyperlink"/>
            <w:rFonts w:ascii="Arial" w:hAnsi="Arial" w:cs="Arial"/>
            <w:noProof/>
          </w:rPr>
          <w:t>3.2</w:t>
        </w:r>
      </w:hyperlink>
      <w:r w:rsidR="00C7315C">
        <w:rPr>
          <w:rFonts w:ascii="Arial" w:hAnsi="Arial" w:cs="Arial"/>
          <w:noProof/>
        </w:rPr>
        <w:tab/>
        <w:t>Resumo dos Usuários</w:t>
      </w:r>
      <w:r w:rsidR="00C7315C">
        <w:rPr>
          <w:rFonts w:ascii="Arial" w:hAnsi="Arial" w:cs="Arial"/>
          <w:noProof/>
        </w:rPr>
        <w:tab/>
        <w:t>5</w:t>
      </w:r>
    </w:p>
    <w:p w14:paraId="2705ED4B" w14:textId="77777777" w:rsidR="00C7315C" w:rsidRDefault="00C7315C" w:rsidP="00C7315C">
      <w:pPr>
        <w:pStyle w:val="TOC2"/>
        <w:tabs>
          <w:tab w:val="left" w:pos="99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3.3</w:t>
      </w:r>
      <w:r>
        <w:rPr>
          <w:rFonts w:ascii="Arial" w:hAnsi="Arial" w:cs="Arial"/>
          <w:noProof/>
        </w:rPr>
        <w:tab/>
        <w:t>Ambientes do Usuário</w:t>
      </w:r>
      <w:r>
        <w:rPr>
          <w:rFonts w:ascii="Arial" w:hAnsi="Arial" w:cs="Arial"/>
          <w:noProof/>
        </w:rPr>
        <w:tab/>
        <w:t>5</w:t>
      </w:r>
    </w:p>
    <w:p w14:paraId="296D1D21" w14:textId="77777777" w:rsidR="00C7315C" w:rsidRPr="00C7315C" w:rsidRDefault="00C7315C" w:rsidP="00C7315C">
      <w:pPr>
        <w:pStyle w:val="TOC2"/>
        <w:tabs>
          <w:tab w:val="left" w:pos="99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3.4</w:t>
      </w:r>
      <w:r>
        <w:rPr>
          <w:rFonts w:ascii="Arial" w:hAnsi="Arial" w:cs="Arial"/>
          <w:noProof/>
        </w:rPr>
        <w:tab/>
      </w:r>
      <w:r w:rsidRPr="00C7315C">
        <w:rPr>
          <w:rFonts w:ascii="Arial" w:hAnsi="Arial" w:cs="Arial"/>
          <w:noProof/>
        </w:rPr>
        <w:t>Principais Necessidades dos Usuários ou dos Envolvidos</w:t>
      </w:r>
      <w:r>
        <w:rPr>
          <w:rFonts w:ascii="Arial" w:hAnsi="Arial" w:cs="Arial"/>
          <w:noProof/>
        </w:rPr>
        <w:tab/>
        <w:t>5</w:t>
      </w:r>
    </w:p>
    <w:p w14:paraId="5A034E62" w14:textId="77777777" w:rsidR="00C7315C" w:rsidRPr="00C7315C" w:rsidRDefault="00C7315C" w:rsidP="00C7315C">
      <w:r>
        <w:t xml:space="preserve">        </w:t>
      </w:r>
    </w:p>
    <w:p w14:paraId="4BE2E5CF" w14:textId="77777777" w:rsidR="00F61BAB" w:rsidRPr="00F61BAB" w:rsidRDefault="00FB7F87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6" w:history="1">
        <w:r w:rsidR="00F61BAB" w:rsidRPr="00F61BAB">
          <w:rPr>
            <w:rStyle w:val="Hyperlink"/>
            <w:rFonts w:ascii="Arial" w:hAnsi="Arial" w:cs="Arial"/>
            <w:noProof/>
          </w:rPr>
          <w:t>4.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Visão Geral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_Toc205718186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6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5A9718BB" w14:textId="77777777" w:rsidR="00F61BAB" w:rsidRPr="00F61BAB" w:rsidRDefault="00FB7F87">
      <w:pPr>
        <w:pStyle w:val="TOC2"/>
        <w:tabs>
          <w:tab w:val="left" w:pos="990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87" w:history="1">
        <w:r w:rsidR="00F61BAB" w:rsidRPr="00F61BAB">
          <w:rPr>
            <w:rStyle w:val="Hyperlink"/>
            <w:rFonts w:ascii="Arial" w:hAnsi="Arial" w:cs="Arial"/>
            <w:noProof/>
          </w:rPr>
          <w:t>4.1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Perspectiva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_Toc205718187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6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719C924D" w14:textId="77777777" w:rsidR="00F61BAB" w:rsidRPr="00F61BAB" w:rsidRDefault="00FB7F87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eastAsia="pt-BR"/>
        </w:rPr>
      </w:pPr>
      <w:hyperlink w:anchor="_Toc205718190" w:history="1">
        <w:r w:rsidR="00F61BAB" w:rsidRPr="00F61BAB">
          <w:rPr>
            <w:rStyle w:val="Hyperlink"/>
            <w:rFonts w:ascii="Arial" w:hAnsi="Arial" w:cs="Arial"/>
            <w:noProof/>
          </w:rPr>
          <w:t>5.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F61BAB" w:rsidRPr="00F61BAB">
          <w:rPr>
            <w:rStyle w:val="Hyperlink"/>
            <w:rFonts w:ascii="Arial" w:hAnsi="Arial" w:cs="Arial"/>
            <w:noProof/>
          </w:rPr>
          <w:t>Requisitos Funcionais do Produto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F61BAB" w:rsidRPr="00F61BAB">
          <w:rPr>
            <w:rFonts w:ascii="Arial" w:hAnsi="Arial" w:cs="Arial"/>
            <w:noProof/>
            <w:webHidden/>
          </w:rPr>
          <w:fldChar w:fldCharType="begin"/>
        </w:r>
        <w:r w:rsidR="00F61BAB" w:rsidRPr="00F61BAB">
          <w:rPr>
            <w:rFonts w:ascii="Arial" w:hAnsi="Arial" w:cs="Arial"/>
            <w:noProof/>
            <w:webHidden/>
          </w:rPr>
          <w:instrText xml:space="preserve"> PAGEREF _Toc205718190 \h </w:instrText>
        </w:r>
        <w:r w:rsidR="00F61BAB" w:rsidRPr="00F61BAB">
          <w:rPr>
            <w:rFonts w:ascii="Arial" w:hAnsi="Arial" w:cs="Arial"/>
            <w:noProof/>
            <w:webHidden/>
          </w:rPr>
        </w:r>
        <w:r w:rsidR="00F61BAB" w:rsidRPr="00F61BAB">
          <w:rPr>
            <w:rFonts w:ascii="Arial" w:hAnsi="Arial" w:cs="Arial"/>
            <w:noProof/>
            <w:webHidden/>
          </w:rPr>
          <w:fldChar w:fldCharType="separate"/>
        </w:r>
        <w:r w:rsidR="00694AE9">
          <w:rPr>
            <w:rFonts w:ascii="Arial" w:hAnsi="Arial" w:cs="Arial"/>
            <w:noProof/>
            <w:webHidden/>
          </w:rPr>
          <w:t>6</w:t>
        </w:r>
        <w:r w:rsidR="00F61BAB" w:rsidRPr="00F61BAB">
          <w:rPr>
            <w:rFonts w:ascii="Arial" w:hAnsi="Arial" w:cs="Arial"/>
            <w:noProof/>
            <w:webHidden/>
          </w:rPr>
          <w:fldChar w:fldCharType="end"/>
        </w:r>
      </w:hyperlink>
    </w:p>
    <w:p w14:paraId="1EA5820B" w14:textId="77777777" w:rsidR="00F61BAB" w:rsidRDefault="00FB7F87">
      <w:pPr>
        <w:pStyle w:val="TOC1"/>
        <w:tabs>
          <w:tab w:val="left" w:pos="432"/>
        </w:tabs>
        <w:rPr>
          <w:rFonts w:ascii="Arial" w:hAnsi="Arial" w:cs="Arial"/>
          <w:noProof/>
        </w:rPr>
      </w:pPr>
      <w:hyperlink w:anchor="_Toc205718191" w:history="1">
        <w:r w:rsidR="00F61BAB" w:rsidRPr="00F61BAB">
          <w:rPr>
            <w:rStyle w:val="Hyperlink"/>
            <w:rFonts w:ascii="Arial" w:hAnsi="Arial" w:cs="Arial"/>
            <w:noProof/>
          </w:rPr>
          <w:t>6.</w:t>
        </w:r>
        <w:r w:rsidR="00F61BAB" w:rsidRPr="00F61BAB">
          <w:rPr>
            <w:rFonts w:ascii="Arial" w:hAnsi="Arial" w:cs="Arial"/>
            <w:noProof/>
            <w:sz w:val="24"/>
            <w:szCs w:val="24"/>
            <w:lang w:eastAsia="pt-BR"/>
          </w:rPr>
          <w:tab/>
        </w:r>
        <w:r w:rsidR="00C7315C">
          <w:rPr>
            <w:rStyle w:val="Hyperlink"/>
            <w:rFonts w:ascii="Arial" w:hAnsi="Arial" w:cs="Arial"/>
            <w:noProof/>
          </w:rPr>
          <w:t>Outros Requisitos do S</w:t>
        </w:r>
        <w:r w:rsidR="00480CA8">
          <w:rPr>
            <w:rStyle w:val="Hyperlink"/>
            <w:rFonts w:ascii="Arial" w:hAnsi="Arial" w:cs="Arial"/>
            <w:noProof/>
          </w:rPr>
          <w:t>istema</w:t>
        </w:r>
        <w:r w:rsidR="00F61BAB" w:rsidRPr="00F61BAB">
          <w:rPr>
            <w:rFonts w:ascii="Arial" w:hAnsi="Arial" w:cs="Arial"/>
            <w:noProof/>
            <w:webHidden/>
          </w:rPr>
          <w:tab/>
        </w:r>
        <w:r w:rsidR="00480CA8">
          <w:rPr>
            <w:rFonts w:ascii="Arial" w:hAnsi="Arial" w:cs="Arial"/>
            <w:noProof/>
            <w:webHidden/>
          </w:rPr>
          <w:t>6</w:t>
        </w:r>
      </w:hyperlink>
    </w:p>
    <w:p w14:paraId="4E7AB364" w14:textId="77777777" w:rsidR="00480CA8" w:rsidRPr="00480CA8" w:rsidRDefault="00480CA8" w:rsidP="00480CA8">
      <w:pPr>
        <w:ind w:firstLine="720"/>
        <w:rPr>
          <w:rFonts w:ascii="Arial" w:hAnsi="Arial" w:cs="Arial"/>
        </w:rPr>
      </w:pPr>
      <w:r w:rsidRPr="00480CA8">
        <w:rPr>
          <w:rFonts w:ascii="Arial" w:hAnsi="Arial" w:cs="Arial"/>
        </w:rPr>
        <w:t>6.1</w:t>
      </w:r>
      <w:r w:rsidRPr="00480CA8">
        <w:rPr>
          <w:rFonts w:ascii="Arial" w:hAnsi="Arial" w:cs="Arial"/>
        </w:rPr>
        <w:tab/>
      </w:r>
      <w:r>
        <w:rPr>
          <w:rFonts w:ascii="Arial" w:hAnsi="Arial" w:cs="Arial"/>
        </w:rPr>
        <w:t>Padrões Aplicáveis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6</w:t>
      </w:r>
    </w:p>
    <w:p w14:paraId="5440E389" w14:textId="77777777" w:rsidR="00F473E4" w:rsidRPr="00F61BAB" w:rsidRDefault="00F473E4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</w:p>
    <w:p w14:paraId="5865E14D" w14:textId="56CB52F1" w:rsidR="00F473E4" w:rsidRPr="00F61BAB" w:rsidRDefault="00F473E4">
      <w:pPr>
        <w:pStyle w:val="Title"/>
        <w:outlineLvl w:val="0"/>
        <w:rPr>
          <w:rFonts w:cs="Arial"/>
        </w:rPr>
      </w:pPr>
      <w:r w:rsidRPr="00F61BAB">
        <w:rPr>
          <w:rFonts w:cs="Arial"/>
        </w:rPr>
        <w:br w:type="page"/>
      </w:r>
      <w:r w:rsidR="00B31DBD">
        <w:rPr>
          <w:rFonts w:cs="Arial"/>
        </w:rPr>
        <w:lastRenderedPageBreak/>
        <w:t>Documento de detalhamento</w:t>
      </w:r>
      <w:r w:rsidR="00B31DBD" w:rsidRPr="00F61BAB">
        <w:rPr>
          <w:rFonts w:cs="Arial"/>
        </w:rPr>
        <w:t xml:space="preserve"> </w:t>
      </w:r>
    </w:p>
    <w:p w14:paraId="57811B57" w14:textId="77777777" w:rsidR="00F473E4" w:rsidRPr="00F61BAB" w:rsidRDefault="00F473E4">
      <w:pPr>
        <w:pStyle w:val="Heading1"/>
        <w:rPr>
          <w:rFonts w:cs="Arial"/>
        </w:rPr>
      </w:pPr>
      <w:bookmarkStart w:id="2" w:name="_Toc456598586"/>
      <w:bookmarkStart w:id="3" w:name="_Toc456600917"/>
      <w:bookmarkStart w:id="4" w:name="_Toc534195090"/>
      <w:bookmarkStart w:id="5" w:name="_Toc205718173"/>
      <w:r w:rsidRPr="00F61BAB">
        <w:rPr>
          <w:rFonts w:cs="Arial"/>
        </w:rPr>
        <w:t>Introdução</w:t>
      </w:r>
      <w:bookmarkEnd w:id="2"/>
      <w:bookmarkEnd w:id="3"/>
      <w:bookmarkEnd w:id="4"/>
      <w:bookmarkEnd w:id="5"/>
    </w:p>
    <w:p w14:paraId="0F02C6AE" w14:textId="77777777" w:rsidR="00F473E4" w:rsidRPr="00F61BAB" w:rsidRDefault="00F473E4">
      <w:pPr>
        <w:pStyle w:val="Heading2"/>
        <w:rPr>
          <w:rFonts w:cs="Arial"/>
        </w:rPr>
      </w:pPr>
      <w:bookmarkStart w:id="6" w:name="_Toc534195091"/>
      <w:bookmarkStart w:id="7" w:name="_Toc205718174"/>
      <w:r w:rsidRPr="00F61BAB">
        <w:rPr>
          <w:rFonts w:cs="Arial"/>
        </w:rPr>
        <w:t>Finalidade</w:t>
      </w:r>
      <w:bookmarkEnd w:id="6"/>
      <w:bookmarkEnd w:id="7"/>
    </w:p>
    <w:p w14:paraId="788CAE2A" w14:textId="1915E33E" w:rsidR="00B21BFE" w:rsidRPr="00F61BAB" w:rsidRDefault="00F473E4" w:rsidP="00B21BFE">
      <w:pPr>
        <w:ind w:firstLine="720"/>
        <w:jc w:val="both"/>
        <w:rPr>
          <w:rFonts w:ascii="Arial" w:hAnsi="Arial" w:cs="Arial"/>
        </w:rPr>
      </w:pPr>
      <w:bookmarkStart w:id="8" w:name="_Toc456598588"/>
      <w:bookmarkStart w:id="9" w:name="_Toc456600919"/>
      <w:bookmarkStart w:id="10" w:name="_Toc534195092"/>
      <w:r w:rsidRPr="00F61BAB">
        <w:rPr>
          <w:rFonts w:ascii="Arial" w:hAnsi="Arial" w:cs="Arial"/>
        </w:rPr>
        <w:t xml:space="preserve">A finalidade deste documento é definir a visão que os </w:t>
      </w:r>
      <w:proofErr w:type="spellStart"/>
      <w:r w:rsidRPr="00F61BAB">
        <w:rPr>
          <w:rFonts w:ascii="Arial" w:hAnsi="Arial" w:cs="Arial"/>
          <w:i/>
          <w:iCs/>
        </w:rPr>
        <w:t>stakeholders</w:t>
      </w:r>
      <w:proofErr w:type="spellEnd"/>
      <w:r w:rsidRPr="00F61BAB">
        <w:rPr>
          <w:rFonts w:ascii="Arial" w:hAnsi="Arial" w:cs="Arial"/>
        </w:rPr>
        <w:t xml:space="preserve"> têm do produto, em termos de suas necessidades e das funcionalidades para atendê-las</w:t>
      </w:r>
      <w:r w:rsidR="00B31DBD">
        <w:rPr>
          <w:rFonts w:ascii="Arial" w:hAnsi="Arial" w:cs="Arial"/>
        </w:rPr>
        <w:t>, também será apresentado detalhes técnicos do projeto</w:t>
      </w:r>
      <w:r w:rsidRPr="00F61BAB">
        <w:rPr>
          <w:rFonts w:ascii="Arial" w:hAnsi="Arial" w:cs="Arial"/>
        </w:rPr>
        <w:t xml:space="preserve">. </w:t>
      </w:r>
      <w:r w:rsidR="00B21BFE" w:rsidRPr="008F28F8">
        <w:rPr>
          <w:rFonts w:ascii="Arial" w:hAnsi="Arial" w:cs="Arial"/>
          <w:iCs/>
        </w:rPr>
        <w:t>As informações contidas neste documento visam estabelecer subsídios para a modelagem do sistema, incluindo desde a definição de requisitos ao desenvolvimento propriamente dito. Os detalhes de como o </w:t>
      </w:r>
      <w:r w:rsidR="00FB7F87">
        <w:rPr>
          <w:rFonts w:ascii="Arial" w:hAnsi="Arial" w:cs="Arial"/>
          <w:bCs/>
          <w:iCs/>
        </w:rPr>
        <w:t>Sistema de Lavagem</w:t>
      </w:r>
      <w:r w:rsidR="00B21BFE">
        <w:rPr>
          <w:rFonts w:ascii="Arial" w:hAnsi="Arial" w:cs="Arial"/>
          <w:b/>
          <w:bCs/>
          <w:iCs/>
        </w:rPr>
        <w:t xml:space="preserve"> </w:t>
      </w:r>
      <w:r w:rsidR="00B21BFE" w:rsidRPr="008F28F8">
        <w:rPr>
          <w:rFonts w:ascii="Arial" w:hAnsi="Arial" w:cs="Arial"/>
          <w:iCs/>
        </w:rPr>
        <w:t>satisfará essas necessidades são descritos no</w:t>
      </w:r>
      <w:r w:rsidR="00F036FE">
        <w:rPr>
          <w:rFonts w:ascii="Arial" w:hAnsi="Arial" w:cs="Arial"/>
          <w:iCs/>
        </w:rPr>
        <w:t xml:space="preserve"> diagrama de </w:t>
      </w:r>
      <w:r w:rsidR="00B21BFE" w:rsidRPr="008F28F8">
        <w:rPr>
          <w:rFonts w:ascii="Arial" w:hAnsi="Arial" w:cs="Arial"/>
          <w:iCs/>
        </w:rPr>
        <w:t>caso</w:t>
      </w:r>
      <w:r w:rsidR="00F036FE">
        <w:rPr>
          <w:rFonts w:ascii="Arial" w:hAnsi="Arial" w:cs="Arial"/>
          <w:iCs/>
        </w:rPr>
        <w:t>s</w:t>
      </w:r>
      <w:r w:rsidR="00B21BFE" w:rsidRPr="008F28F8">
        <w:rPr>
          <w:rFonts w:ascii="Arial" w:hAnsi="Arial" w:cs="Arial"/>
          <w:iCs/>
        </w:rPr>
        <w:t xml:space="preserve"> de uso e nas especificações suplementares</w:t>
      </w:r>
      <w:r w:rsidR="00B21BFE" w:rsidRPr="008F28F8">
        <w:rPr>
          <w:rFonts w:ascii="Arial" w:hAnsi="Arial" w:cs="Arial"/>
          <w:i/>
          <w:iCs/>
        </w:rPr>
        <w:t>.</w:t>
      </w:r>
    </w:p>
    <w:p w14:paraId="480280DC" w14:textId="77777777" w:rsidR="00B21BFE" w:rsidRDefault="00B21BFE">
      <w:pPr>
        <w:ind w:firstLine="720"/>
        <w:jc w:val="both"/>
        <w:rPr>
          <w:rFonts w:ascii="Arial" w:hAnsi="Arial" w:cs="Arial"/>
        </w:rPr>
      </w:pPr>
    </w:p>
    <w:p w14:paraId="23165EA7" w14:textId="77777777" w:rsidR="00F473E4" w:rsidRPr="00F61BAB" w:rsidRDefault="00F473E4">
      <w:pPr>
        <w:pStyle w:val="Heading2"/>
        <w:rPr>
          <w:rFonts w:cs="Arial"/>
        </w:rPr>
      </w:pPr>
      <w:bookmarkStart w:id="11" w:name="_Toc205718175"/>
      <w:r w:rsidRPr="00F61BAB">
        <w:rPr>
          <w:rFonts w:cs="Arial"/>
        </w:rPr>
        <w:t>Escop</w:t>
      </w:r>
      <w:bookmarkEnd w:id="8"/>
      <w:bookmarkEnd w:id="9"/>
      <w:r w:rsidRPr="00F61BAB">
        <w:rPr>
          <w:rFonts w:cs="Arial"/>
        </w:rPr>
        <w:t>o</w:t>
      </w:r>
      <w:bookmarkEnd w:id="10"/>
      <w:r w:rsidRPr="00F61BAB">
        <w:rPr>
          <w:rFonts w:cs="Arial"/>
        </w:rPr>
        <w:t xml:space="preserve"> do Documento</w:t>
      </w:r>
      <w:bookmarkEnd w:id="11"/>
    </w:p>
    <w:p w14:paraId="2C39E145" w14:textId="1B178902" w:rsidR="00F473E4" w:rsidRPr="000057DC" w:rsidRDefault="00AA0AA6" w:rsidP="000057DC">
      <w:pPr>
        <w:ind w:firstLine="720"/>
        <w:jc w:val="both"/>
        <w:rPr>
          <w:rFonts w:ascii="Arial" w:hAnsi="Arial" w:cs="Arial"/>
        </w:rPr>
      </w:pPr>
      <w:r w:rsidRPr="000057DC">
        <w:rPr>
          <w:rFonts w:ascii="Arial" w:hAnsi="Arial" w:cs="Arial"/>
        </w:rPr>
        <w:t xml:space="preserve">Este documento de </w:t>
      </w:r>
      <w:r w:rsidR="00B31DBD">
        <w:rPr>
          <w:rFonts w:ascii="Arial" w:hAnsi="Arial" w:cs="Arial"/>
        </w:rPr>
        <w:t>detalhamento</w:t>
      </w:r>
      <w:r w:rsidRPr="000057DC">
        <w:rPr>
          <w:rFonts w:ascii="Arial" w:hAnsi="Arial" w:cs="Arial"/>
        </w:rPr>
        <w:t xml:space="preserve"> se aplica </w:t>
      </w:r>
      <w:r w:rsidR="00FB7F87">
        <w:rPr>
          <w:rFonts w:ascii="Arial" w:hAnsi="Arial" w:cs="Arial"/>
        </w:rPr>
        <w:t xml:space="preserve">a descrever um sistema de lavagem, tais como, seus procedimentos e suas interações entre os usuários do sistema. </w:t>
      </w:r>
      <w:r w:rsidR="00B31DBD">
        <w:rPr>
          <w:rFonts w:ascii="Arial" w:hAnsi="Arial" w:cs="Arial"/>
        </w:rPr>
        <w:t xml:space="preserve">Desse modo, será apresentado o detalhamento do caso de uso do sistema, seus requisitos, uma visão do projeto e um glossário, a fim de facilitar o entendimento do mesmo. </w:t>
      </w:r>
    </w:p>
    <w:p w14:paraId="4383DB2C" w14:textId="77777777" w:rsidR="00F473E4" w:rsidRDefault="00F473E4">
      <w:pPr>
        <w:pStyle w:val="Heading2"/>
        <w:rPr>
          <w:rFonts w:cs="Arial"/>
        </w:rPr>
      </w:pPr>
      <w:bookmarkStart w:id="12" w:name="_Toc456598589"/>
      <w:bookmarkStart w:id="13" w:name="_Toc456600920"/>
      <w:bookmarkStart w:id="14" w:name="_Toc534195093"/>
      <w:bookmarkStart w:id="15" w:name="_Toc6037699"/>
      <w:bookmarkStart w:id="16" w:name="_Toc205718176"/>
      <w:r w:rsidRPr="00F61BAB">
        <w:rPr>
          <w:rFonts w:cs="Arial"/>
        </w:rPr>
        <w:t>Definições, Acrônimos e Abreviações</w:t>
      </w:r>
      <w:bookmarkEnd w:id="12"/>
      <w:bookmarkEnd w:id="13"/>
      <w:bookmarkEnd w:id="14"/>
      <w:bookmarkEnd w:id="15"/>
      <w:bookmarkEnd w:id="16"/>
    </w:p>
    <w:p w14:paraId="26639121" w14:textId="77777777" w:rsidR="00D004E1" w:rsidRPr="00D004E1" w:rsidRDefault="00D004E1" w:rsidP="00D004E1"/>
    <w:p w14:paraId="71EC7197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bookmarkStart w:id="17" w:name="_Toc456598590"/>
      <w:bookmarkStart w:id="18" w:name="_Toc456600921"/>
      <w:bookmarkStart w:id="19" w:name="_Toc534195094"/>
      <w:bookmarkStart w:id="20" w:name="_Ref66161547"/>
      <w:bookmarkStart w:id="21" w:name="_Ref66161552"/>
      <w:r w:rsidRPr="00D004E1">
        <w:rPr>
          <w:rFonts w:ascii="Arial" w:hAnsi="Arial" w:cs="Arial"/>
          <w:b/>
        </w:rPr>
        <w:t xml:space="preserve">Entregar um veículo: </w:t>
      </w:r>
      <w:r w:rsidRPr="00D004E1">
        <w:rPr>
          <w:rFonts w:ascii="Arial" w:hAnsi="Arial" w:cs="Arial"/>
        </w:rPr>
        <w:t xml:space="preserve">compreende a primeira parte do </w:t>
      </w:r>
      <w:r w:rsidRPr="00D004E1">
        <w:rPr>
          <w:rFonts w:ascii="Arial" w:hAnsi="Arial" w:cs="Arial"/>
          <w:b/>
          <w:color w:val="000000" w:themeColor="text1"/>
        </w:rPr>
        <w:t>processo de lavagem</w:t>
      </w:r>
      <w:r w:rsidRPr="00D004E1">
        <w:rPr>
          <w:rFonts w:ascii="Arial" w:hAnsi="Arial" w:cs="Arial"/>
          <w:color w:val="000000" w:themeColor="text1"/>
        </w:rPr>
        <w:t xml:space="preserve">, mais precisamente, a </w:t>
      </w:r>
      <w:r w:rsidRPr="00D004E1">
        <w:rPr>
          <w:rFonts w:ascii="Arial" w:hAnsi="Arial" w:cs="Arial"/>
          <w:b/>
          <w:color w:val="000000" w:themeColor="text1"/>
        </w:rPr>
        <w:t>recepção</w:t>
      </w:r>
      <w:r w:rsidRPr="00D004E1">
        <w:rPr>
          <w:rFonts w:ascii="Arial" w:hAnsi="Arial" w:cs="Arial"/>
          <w:color w:val="000000" w:themeColor="text1"/>
        </w:rPr>
        <w:t xml:space="preserve">. </w:t>
      </w:r>
    </w:p>
    <w:p w14:paraId="16CEA080" w14:textId="77777777" w:rsidR="00D004E1" w:rsidRPr="00D004E1" w:rsidRDefault="00D004E1" w:rsidP="00D004E1">
      <w:pPr>
        <w:pStyle w:val="ListParagraph"/>
        <w:rPr>
          <w:rFonts w:ascii="Arial" w:hAnsi="Arial" w:cs="Arial"/>
        </w:rPr>
      </w:pPr>
    </w:p>
    <w:p w14:paraId="0FEFFEAF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Recepção: </w:t>
      </w:r>
      <w:r w:rsidRPr="00D004E1">
        <w:rPr>
          <w:rFonts w:ascii="Arial" w:hAnsi="Arial" w:cs="Arial"/>
        </w:rPr>
        <w:t>é a etapa em que</w:t>
      </w:r>
      <w:r w:rsidRPr="00D004E1">
        <w:rPr>
          <w:rFonts w:ascii="Arial" w:hAnsi="Arial" w:cs="Arial"/>
          <w:b/>
        </w:rPr>
        <w:t xml:space="preserve"> </w:t>
      </w:r>
      <w:r w:rsidRPr="00D004E1">
        <w:rPr>
          <w:rFonts w:ascii="Arial" w:hAnsi="Arial" w:cs="Arial"/>
        </w:rPr>
        <w:t xml:space="preserve">o </w:t>
      </w:r>
      <w:r w:rsidRPr="00D004E1">
        <w:rPr>
          <w:rFonts w:ascii="Arial" w:hAnsi="Arial" w:cs="Arial"/>
          <w:b/>
        </w:rPr>
        <w:t xml:space="preserve">cliente </w:t>
      </w:r>
      <w:r w:rsidRPr="00D004E1">
        <w:rPr>
          <w:rFonts w:ascii="Arial" w:hAnsi="Arial" w:cs="Arial"/>
        </w:rPr>
        <w:t xml:space="preserve">solicita o serviço de lavagem para o seu veículo e, informando os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necessários para o </w:t>
      </w:r>
      <w:r w:rsidRPr="00D004E1">
        <w:rPr>
          <w:rFonts w:ascii="Arial" w:hAnsi="Arial" w:cs="Arial"/>
          <w:b/>
        </w:rPr>
        <w:t>gerente</w:t>
      </w:r>
      <w:r w:rsidRPr="00D004E1">
        <w:rPr>
          <w:rFonts w:ascii="Arial" w:hAnsi="Arial" w:cs="Arial"/>
        </w:rPr>
        <w:t xml:space="preserve">, deixa o seu veículo disponível para iniciar a próxima etapa do </w:t>
      </w:r>
      <w:r w:rsidRPr="00D004E1">
        <w:rPr>
          <w:rFonts w:ascii="Arial" w:hAnsi="Arial" w:cs="Arial"/>
          <w:b/>
        </w:rPr>
        <w:t>processo de lavagem</w:t>
      </w:r>
      <w:r w:rsidRPr="00D004E1">
        <w:rPr>
          <w:rFonts w:ascii="Arial" w:hAnsi="Arial" w:cs="Arial"/>
        </w:rPr>
        <w:t>.</w:t>
      </w:r>
    </w:p>
    <w:p w14:paraId="050A2B30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722778F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Cliente: </w:t>
      </w:r>
      <w:r w:rsidRPr="00D004E1">
        <w:rPr>
          <w:rFonts w:ascii="Arial" w:hAnsi="Arial" w:cs="Arial"/>
        </w:rPr>
        <w:t>indivíduo</w:t>
      </w:r>
      <w:r w:rsidRPr="00D004E1">
        <w:rPr>
          <w:rFonts w:ascii="Arial" w:hAnsi="Arial" w:cs="Arial"/>
          <w:b/>
        </w:rPr>
        <w:t xml:space="preserve"> </w:t>
      </w:r>
      <w:r w:rsidRPr="00D004E1">
        <w:rPr>
          <w:rFonts w:ascii="Arial" w:hAnsi="Arial" w:cs="Arial"/>
        </w:rPr>
        <w:t xml:space="preserve">que contrata o serviço disponibilizado pelo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.  </w:t>
      </w:r>
    </w:p>
    <w:p w14:paraId="6F58CC8F" w14:textId="77777777" w:rsidR="00D004E1" w:rsidRPr="00D004E1" w:rsidRDefault="00D004E1" w:rsidP="00D004E1">
      <w:pPr>
        <w:rPr>
          <w:rFonts w:ascii="Arial" w:hAnsi="Arial" w:cs="Arial"/>
        </w:rPr>
      </w:pPr>
    </w:p>
    <w:p w14:paraId="3CAC7D90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Gerente: </w:t>
      </w:r>
      <w:r w:rsidRPr="00D004E1">
        <w:rPr>
          <w:rFonts w:ascii="Arial" w:hAnsi="Arial" w:cs="Arial"/>
        </w:rPr>
        <w:t xml:space="preserve">é a pessoa responsável pelo gerenciamento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, possuindo diversas funções, tais como: recolhimento de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, controle de </w:t>
      </w:r>
      <w:r w:rsidRPr="00D004E1">
        <w:rPr>
          <w:rFonts w:ascii="Arial" w:hAnsi="Arial" w:cs="Arial"/>
          <w:b/>
        </w:rPr>
        <w:t>funcionários</w:t>
      </w:r>
      <w:r w:rsidRPr="00D004E1">
        <w:rPr>
          <w:rFonts w:ascii="Arial" w:hAnsi="Arial" w:cs="Arial"/>
        </w:rPr>
        <w:t xml:space="preserve"> e manipulação de diversas funcionalidades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 xml:space="preserve">. </w:t>
      </w:r>
    </w:p>
    <w:p w14:paraId="4059E1A4" w14:textId="77777777" w:rsidR="00D004E1" w:rsidRPr="00D004E1" w:rsidRDefault="00D004E1" w:rsidP="00D004E1">
      <w:pPr>
        <w:rPr>
          <w:rFonts w:ascii="Arial" w:hAnsi="Arial" w:cs="Arial"/>
        </w:rPr>
      </w:pPr>
    </w:p>
    <w:p w14:paraId="533232BC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Sistema: </w:t>
      </w:r>
      <w:r w:rsidRPr="00D004E1">
        <w:rPr>
          <w:rFonts w:ascii="Arial" w:hAnsi="Arial" w:cs="Arial"/>
        </w:rPr>
        <w:t xml:space="preserve">representa um programa de lavagem de carros. </w:t>
      </w:r>
    </w:p>
    <w:p w14:paraId="47D12E30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3EE5C3C0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Funcionários: </w:t>
      </w:r>
      <w:r w:rsidRPr="00D004E1">
        <w:rPr>
          <w:rFonts w:ascii="Arial" w:hAnsi="Arial" w:cs="Arial"/>
        </w:rPr>
        <w:t xml:space="preserve">indivíduos remunerados que executam funções específicas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0F936E33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25F75F04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Dados: </w:t>
      </w:r>
      <w:r w:rsidRPr="00D004E1">
        <w:rPr>
          <w:rFonts w:ascii="Arial" w:hAnsi="Arial" w:cs="Arial"/>
        </w:rPr>
        <w:t xml:space="preserve">informação pertinentes e necessárias para 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1E04D0AE" w14:textId="77777777" w:rsidR="00D004E1" w:rsidRPr="00D004E1" w:rsidRDefault="00D004E1" w:rsidP="00D004E1">
      <w:pPr>
        <w:rPr>
          <w:rFonts w:ascii="Arial" w:hAnsi="Arial" w:cs="Arial"/>
        </w:rPr>
      </w:pPr>
    </w:p>
    <w:p w14:paraId="39C66DD7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Exibir: </w:t>
      </w:r>
      <w:r w:rsidRPr="00D004E1">
        <w:rPr>
          <w:rFonts w:ascii="Arial" w:hAnsi="Arial" w:cs="Arial"/>
        </w:rPr>
        <w:t xml:space="preserve">compreende o ato de gerar e mostrar uma </w:t>
      </w:r>
      <w:r w:rsidRPr="00D004E1">
        <w:rPr>
          <w:rFonts w:ascii="Arial" w:hAnsi="Arial" w:cs="Arial"/>
          <w:b/>
        </w:rPr>
        <w:t>interface gráfica</w:t>
      </w:r>
      <w:r w:rsidRPr="00D004E1">
        <w:rPr>
          <w:rFonts w:ascii="Arial" w:hAnsi="Arial" w:cs="Arial"/>
        </w:rPr>
        <w:t xml:space="preserve">, com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, em um dispositivo. </w:t>
      </w:r>
    </w:p>
    <w:p w14:paraId="0C70A7A7" w14:textId="77777777" w:rsidR="00D004E1" w:rsidRPr="00D004E1" w:rsidRDefault="00D004E1" w:rsidP="00D004E1">
      <w:pPr>
        <w:rPr>
          <w:rFonts w:ascii="Arial" w:hAnsi="Arial" w:cs="Arial"/>
        </w:rPr>
      </w:pPr>
    </w:p>
    <w:p w14:paraId="58DC5D46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Interface gráfica: </w:t>
      </w:r>
      <w:r w:rsidRPr="00D004E1">
        <w:rPr>
          <w:rFonts w:ascii="Arial" w:hAnsi="Arial" w:cs="Arial"/>
        </w:rPr>
        <w:t xml:space="preserve">mecanismo utilizado para representação de informações em sistemas computacionais. </w:t>
      </w:r>
    </w:p>
    <w:p w14:paraId="18F33BB2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4645D968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Processo: </w:t>
      </w:r>
      <w:r w:rsidRPr="00D004E1">
        <w:rPr>
          <w:rFonts w:ascii="Arial" w:hAnsi="Arial" w:cs="Arial"/>
        </w:rPr>
        <w:t xml:space="preserve">etapa finita, pré-definida, com o intuito de realizar uma determinada atividade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00B23809" w14:textId="77777777" w:rsidR="00D004E1" w:rsidRPr="00D004E1" w:rsidRDefault="00D004E1" w:rsidP="00D004E1">
      <w:pPr>
        <w:rPr>
          <w:rFonts w:ascii="Arial" w:hAnsi="Arial" w:cs="Arial"/>
        </w:rPr>
      </w:pPr>
    </w:p>
    <w:p w14:paraId="501C6F2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Processo de lavagem: </w:t>
      </w:r>
      <w:r w:rsidRPr="00D004E1">
        <w:rPr>
          <w:rFonts w:ascii="Arial" w:hAnsi="Arial" w:cs="Arial"/>
        </w:rPr>
        <w:t xml:space="preserve">é todo o procedimento de lavagem de um veículo, ou seja, inclui todas as etapas existentes, desde a </w:t>
      </w:r>
      <w:r w:rsidRPr="00D004E1">
        <w:rPr>
          <w:rFonts w:ascii="Arial" w:hAnsi="Arial" w:cs="Arial"/>
          <w:b/>
        </w:rPr>
        <w:t>recepção</w:t>
      </w:r>
      <w:r w:rsidRPr="00D004E1">
        <w:rPr>
          <w:rFonts w:ascii="Arial" w:hAnsi="Arial" w:cs="Arial"/>
        </w:rPr>
        <w:t xml:space="preserve"> até o término do procedimento, fato ocorrente na devolução do veículo para o </w:t>
      </w:r>
      <w:r w:rsidRPr="00D004E1">
        <w:rPr>
          <w:rFonts w:ascii="Arial" w:hAnsi="Arial" w:cs="Arial"/>
          <w:b/>
        </w:rPr>
        <w:t>cliente</w:t>
      </w:r>
      <w:r w:rsidRPr="00D004E1">
        <w:rPr>
          <w:rFonts w:ascii="Arial" w:hAnsi="Arial" w:cs="Arial"/>
        </w:rPr>
        <w:t xml:space="preserve">. </w:t>
      </w:r>
    </w:p>
    <w:p w14:paraId="6DE15315" w14:textId="77777777" w:rsidR="00D004E1" w:rsidRPr="00D004E1" w:rsidRDefault="00D004E1" w:rsidP="00D004E1">
      <w:pPr>
        <w:rPr>
          <w:rFonts w:ascii="Arial" w:hAnsi="Arial" w:cs="Arial"/>
        </w:rPr>
      </w:pPr>
    </w:p>
    <w:p w14:paraId="783D341A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>Registrar</w:t>
      </w:r>
      <w:r w:rsidRPr="00D004E1">
        <w:rPr>
          <w:rFonts w:ascii="Arial" w:hAnsi="Arial" w:cs="Arial"/>
        </w:rPr>
        <w:t xml:space="preserve">: procedimento responsável por armazenar, de forma segura,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. </w:t>
      </w:r>
    </w:p>
    <w:p w14:paraId="5F04C3CD" w14:textId="77777777" w:rsidR="00D004E1" w:rsidRPr="00D004E1" w:rsidRDefault="00D004E1" w:rsidP="00D004E1">
      <w:pPr>
        <w:rPr>
          <w:rFonts w:ascii="Arial" w:hAnsi="Arial" w:cs="Arial"/>
        </w:rPr>
      </w:pPr>
    </w:p>
    <w:p w14:paraId="54D88123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Registros: </w:t>
      </w:r>
      <w:r w:rsidRPr="00D004E1">
        <w:rPr>
          <w:rFonts w:ascii="Arial" w:hAnsi="Arial" w:cs="Arial"/>
        </w:rPr>
        <w:t xml:space="preserve">informações geradas durante um </w:t>
      </w:r>
      <w:r w:rsidRPr="00D004E1">
        <w:rPr>
          <w:rFonts w:ascii="Arial" w:hAnsi="Arial" w:cs="Arial"/>
          <w:b/>
        </w:rPr>
        <w:t>processo</w:t>
      </w:r>
      <w:r w:rsidRPr="00D004E1">
        <w:rPr>
          <w:rFonts w:ascii="Arial" w:hAnsi="Arial" w:cs="Arial"/>
        </w:rPr>
        <w:t xml:space="preserve"> no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10DF0A9D" w14:textId="77777777" w:rsidR="00D004E1" w:rsidRPr="00D004E1" w:rsidRDefault="00D004E1" w:rsidP="00D004E1">
      <w:pPr>
        <w:rPr>
          <w:rFonts w:ascii="Arial" w:hAnsi="Arial" w:cs="Arial"/>
        </w:rPr>
      </w:pPr>
    </w:p>
    <w:p w14:paraId="57A6D5EB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>Buscar:</w:t>
      </w:r>
      <w:r w:rsidRPr="00D004E1">
        <w:rPr>
          <w:rFonts w:ascii="Arial" w:hAnsi="Arial" w:cs="Arial"/>
        </w:rPr>
        <w:t xml:space="preserve"> é o ato de pesquisar, em todos os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 e </w:t>
      </w:r>
      <w:r w:rsidRPr="00D004E1">
        <w:rPr>
          <w:rFonts w:ascii="Arial" w:hAnsi="Arial" w:cs="Arial"/>
          <w:b/>
        </w:rPr>
        <w:t xml:space="preserve">dados </w:t>
      </w:r>
      <w:r w:rsidRPr="00D004E1">
        <w:rPr>
          <w:rFonts w:ascii="Arial" w:hAnsi="Arial" w:cs="Arial"/>
        </w:rPr>
        <w:t>do sistema, uma informação específica.</w:t>
      </w:r>
    </w:p>
    <w:p w14:paraId="36696AA5" w14:textId="77777777" w:rsidR="00D004E1" w:rsidRPr="00D004E1" w:rsidRDefault="00D004E1" w:rsidP="00D004E1">
      <w:pPr>
        <w:rPr>
          <w:rFonts w:ascii="Arial" w:hAnsi="Arial" w:cs="Arial"/>
        </w:rPr>
      </w:pPr>
    </w:p>
    <w:p w14:paraId="052D005B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Associar:  </w:t>
      </w:r>
      <w:r w:rsidRPr="00D004E1">
        <w:rPr>
          <w:rFonts w:ascii="Arial" w:hAnsi="Arial" w:cs="Arial"/>
        </w:rPr>
        <w:t xml:space="preserve">atribuir a algo/alguém alguma atividade específica dentro do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2A735051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24DD022D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Verificar: </w:t>
      </w:r>
      <w:r w:rsidRPr="00D004E1">
        <w:rPr>
          <w:rFonts w:ascii="Arial" w:hAnsi="Arial" w:cs="Arial"/>
        </w:rPr>
        <w:t xml:space="preserve">é o ato de </w:t>
      </w:r>
      <w:r w:rsidRPr="00D004E1">
        <w:rPr>
          <w:rFonts w:ascii="Arial" w:hAnsi="Arial" w:cs="Arial"/>
          <w:b/>
        </w:rPr>
        <w:t>validar</w:t>
      </w:r>
      <w:r w:rsidRPr="00D004E1">
        <w:rPr>
          <w:rFonts w:ascii="Arial" w:hAnsi="Arial" w:cs="Arial"/>
        </w:rPr>
        <w:t xml:space="preserve"> </w:t>
      </w:r>
      <w:r w:rsidRPr="00D004E1">
        <w:rPr>
          <w:rFonts w:ascii="Arial" w:hAnsi="Arial" w:cs="Arial"/>
          <w:b/>
        </w:rPr>
        <w:t>dados</w:t>
      </w:r>
      <w:r w:rsidRPr="00D004E1">
        <w:rPr>
          <w:rFonts w:ascii="Arial" w:hAnsi="Arial" w:cs="Arial"/>
        </w:rPr>
        <w:t xml:space="preserve"> ou </w:t>
      </w:r>
      <w:r w:rsidRPr="00D004E1">
        <w:rPr>
          <w:rFonts w:ascii="Arial" w:hAnsi="Arial" w:cs="Arial"/>
          <w:b/>
        </w:rPr>
        <w:t>registros</w:t>
      </w:r>
      <w:r w:rsidRPr="00D004E1">
        <w:rPr>
          <w:rFonts w:ascii="Arial" w:hAnsi="Arial" w:cs="Arial"/>
        </w:rPr>
        <w:t xml:space="preserve"> no </w:t>
      </w:r>
      <w:r w:rsidRPr="00D004E1">
        <w:rPr>
          <w:rFonts w:ascii="Arial" w:hAnsi="Arial" w:cs="Arial"/>
          <w:b/>
        </w:rPr>
        <w:t>sistema</w:t>
      </w:r>
      <w:r w:rsidRPr="00D004E1">
        <w:rPr>
          <w:rFonts w:ascii="Arial" w:hAnsi="Arial" w:cs="Arial"/>
        </w:rPr>
        <w:t>.</w:t>
      </w:r>
    </w:p>
    <w:p w14:paraId="4DA94E84" w14:textId="77777777" w:rsidR="00D004E1" w:rsidRPr="00D004E1" w:rsidRDefault="00D004E1" w:rsidP="00D004E1">
      <w:pPr>
        <w:rPr>
          <w:rFonts w:ascii="Arial" w:hAnsi="Arial" w:cs="Arial"/>
          <w:b/>
        </w:rPr>
      </w:pPr>
    </w:p>
    <w:p w14:paraId="7335F372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D004E1">
        <w:rPr>
          <w:rFonts w:ascii="Arial" w:hAnsi="Arial" w:cs="Arial"/>
          <w:b/>
        </w:rPr>
        <w:t xml:space="preserve">Validar: </w:t>
      </w:r>
      <w:r w:rsidRPr="00D004E1">
        <w:rPr>
          <w:rFonts w:ascii="Arial" w:hAnsi="Arial" w:cs="Arial"/>
        </w:rPr>
        <w:t xml:space="preserve">consiste em </w:t>
      </w:r>
      <w:r w:rsidRPr="00D004E1">
        <w:rPr>
          <w:rFonts w:ascii="Arial" w:hAnsi="Arial" w:cs="Arial"/>
          <w:b/>
        </w:rPr>
        <w:t xml:space="preserve">buscar </w:t>
      </w:r>
      <w:r w:rsidRPr="00D004E1">
        <w:rPr>
          <w:rFonts w:ascii="Arial" w:hAnsi="Arial" w:cs="Arial"/>
        </w:rPr>
        <w:t xml:space="preserve">e comparar as informações encontradas com alguma informação específica. </w:t>
      </w:r>
    </w:p>
    <w:p w14:paraId="77C93FEA" w14:textId="77777777" w:rsidR="00D004E1" w:rsidRPr="00D004E1" w:rsidRDefault="00D004E1" w:rsidP="00D004E1">
      <w:pPr>
        <w:rPr>
          <w:rFonts w:ascii="Arial" w:hAnsi="Arial" w:cs="Arial"/>
        </w:rPr>
      </w:pPr>
    </w:p>
    <w:p w14:paraId="7EA5FC9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Notificação: </w:t>
      </w:r>
      <w:r w:rsidRPr="00D004E1">
        <w:rPr>
          <w:rFonts w:ascii="Arial" w:hAnsi="Arial" w:cs="Arial"/>
        </w:rPr>
        <w:t xml:space="preserve">aviso enviado ao </w:t>
      </w:r>
      <w:r w:rsidRPr="00D004E1">
        <w:rPr>
          <w:rFonts w:ascii="Arial" w:hAnsi="Arial" w:cs="Arial"/>
          <w:b/>
        </w:rPr>
        <w:t>cliente,</w:t>
      </w:r>
      <w:r w:rsidRPr="00D004E1">
        <w:rPr>
          <w:rFonts w:ascii="Arial" w:hAnsi="Arial" w:cs="Arial"/>
        </w:rPr>
        <w:t xml:space="preserve"> via </w:t>
      </w:r>
      <w:r w:rsidRPr="00D004E1">
        <w:rPr>
          <w:rFonts w:ascii="Arial" w:hAnsi="Arial" w:cs="Arial"/>
          <w:b/>
        </w:rPr>
        <w:t>dispositivos móveis</w:t>
      </w:r>
      <w:r w:rsidRPr="00D004E1">
        <w:rPr>
          <w:rFonts w:ascii="Arial" w:hAnsi="Arial" w:cs="Arial"/>
        </w:rPr>
        <w:t xml:space="preserve">, quando houver alguma alteração no </w:t>
      </w:r>
      <w:r w:rsidRPr="00D004E1">
        <w:rPr>
          <w:rFonts w:ascii="Arial" w:hAnsi="Arial" w:cs="Arial"/>
          <w:b/>
        </w:rPr>
        <w:t>processo de lavagem</w:t>
      </w:r>
      <w:r w:rsidRPr="00D004E1">
        <w:rPr>
          <w:rFonts w:ascii="Arial" w:hAnsi="Arial" w:cs="Arial"/>
        </w:rPr>
        <w:t xml:space="preserve"> do seu veículo.</w:t>
      </w:r>
    </w:p>
    <w:p w14:paraId="40D87EE1" w14:textId="77777777" w:rsidR="00D004E1" w:rsidRPr="00D004E1" w:rsidRDefault="00D004E1" w:rsidP="00D004E1">
      <w:pPr>
        <w:rPr>
          <w:rFonts w:ascii="Arial" w:hAnsi="Arial" w:cs="Arial"/>
        </w:rPr>
      </w:pPr>
    </w:p>
    <w:p w14:paraId="4C885CF9" w14:textId="77777777" w:rsidR="00D004E1" w:rsidRPr="00D004E1" w:rsidRDefault="00D004E1" w:rsidP="00D004E1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D004E1">
        <w:rPr>
          <w:rFonts w:ascii="Arial" w:hAnsi="Arial" w:cs="Arial"/>
          <w:b/>
        </w:rPr>
        <w:t xml:space="preserve">Dispositivo móvel: </w:t>
      </w:r>
      <w:r w:rsidRPr="00D004E1">
        <w:rPr>
          <w:rFonts w:ascii="Arial" w:hAnsi="Arial" w:cs="Arial"/>
        </w:rPr>
        <w:t xml:space="preserve">dispositivo que possui um sistema computacional incorporado e que pode, facilmente, ser movido fisicamente, sem perder suas funcionalidades durante o seu deslocamento. </w:t>
      </w:r>
    </w:p>
    <w:p w14:paraId="1663375E" w14:textId="77777777" w:rsidR="00F473E4" w:rsidRPr="00F61BAB" w:rsidRDefault="00F473E4">
      <w:pPr>
        <w:ind w:left="720"/>
        <w:rPr>
          <w:rFonts w:ascii="Arial" w:hAnsi="Arial" w:cs="Arial"/>
          <w:color w:val="FF0000"/>
        </w:rPr>
      </w:pPr>
    </w:p>
    <w:p w14:paraId="774FCE70" w14:textId="77777777" w:rsidR="00F473E4" w:rsidRPr="00F61BAB" w:rsidRDefault="00F473E4">
      <w:pPr>
        <w:pStyle w:val="Heading2"/>
        <w:rPr>
          <w:rFonts w:cs="Arial"/>
        </w:rPr>
      </w:pPr>
      <w:bookmarkStart w:id="22" w:name="_Toc205718177"/>
      <w:r w:rsidRPr="00F61BAB">
        <w:rPr>
          <w:rFonts w:cs="Arial"/>
        </w:rPr>
        <w:t>Referênc</w:t>
      </w:r>
      <w:bookmarkEnd w:id="17"/>
      <w:bookmarkEnd w:id="18"/>
      <w:r w:rsidRPr="00F61BAB">
        <w:rPr>
          <w:rFonts w:cs="Arial"/>
        </w:rPr>
        <w:t>ias</w:t>
      </w:r>
      <w:bookmarkEnd w:id="19"/>
      <w:bookmarkEnd w:id="20"/>
      <w:bookmarkEnd w:id="21"/>
      <w:bookmarkEnd w:id="22"/>
    </w:p>
    <w:p w14:paraId="4BAF8EDB" w14:textId="77777777" w:rsidR="00571DAF" w:rsidRPr="00F61BAB" w:rsidRDefault="00571DAF" w:rsidP="00571DAF">
      <w:pPr>
        <w:ind w:left="72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poderá ser complementado ao ter </w:t>
      </w:r>
      <w:r w:rsidR="005C6725" w:rsidRPr="00F61BAB">
        <w:rPr>
          <w:rFonts w:ascii="Arial" w:hAnsi="Arial" w:cs="Arial"/>
        </w:rPr>
        <w:t xml:space="preserve">em mãos </w:t>
      </w:r>
      <w:r w:rsidRPr="00F61BAB">
        <w:rPr>
          <w:rFonts w:ascii="Arial" w:hAnsi="Arial" w:cs="Arial"/>
        </w:rPr>
        <w:t>os documentos</w:t>
      </w:r>
      <w:r w:rsidR="005C6725" w:rsidRPr="00F61BAB">
        <w:rPr>
          <w:rFonts w:ascii="Arial" w:hAnsi="Arial" w:cs="Arial"/>
        </w:rPr>
        <w:t xml:space="preserve"> descritos</w:t>
      </w:r>
      <w:r w:rsidRPr="00F61BAB">
        <w:rPr>
          <w:rFonts w:ascii="Arial" w:hAnsi="Arial" w:cs="Arial"/>
        </w:rPr>
        <w:t>:</w:t>
      </w:r>
    </w:p>
    <w:p w14:paraId="29083E41" w14:textId="3C8F1B51" w:rsidR="00F473E4" w:rsidRPr="00F61BAB" w:rsidRDefault="00D004E1" w:rsidP="00571DAF">
      <w:pPr>
        <w:pStyle w:val="Heading3"/>
        <w:rPr>
          <w:rFonts w:cs="Arial"/>
        </w:rPr>
      </w:pPr>
      <w:r>
        <w:rPr>
          <w:rFonts w:cs="Arial"/>
        </w:rPr>
        <w:t>Descrição do cliente</w:t>
      </w:r>
    </w:p>
    <w:p w14:paraId="3C48FD29" w14:textId="0DE3374F" w:rsidR="00D004E1" w:rsidRPr="00F61BAB" w:rsidRDefault="0069450B" w:rsidP="00D004E1">
      <w:pPr>
        <w:pStyle w:val="BodyText"/>
        <w:rPr>
          <w:rFonts w:cs="Arial"/>
        </w:rPr>
      </w:pPr>
      <w:r w:rsidRPr="00F61BAB">
        <w:rPr>
          <w:rFonts w:cs="Arial"/>
        </w:rPr>
        <w:t xml:space="preserve">Informa </w:t>
      </w:r>
      <w:r w:rsidR="00D004E1">
        <w:rPr>
          <w:rFonts w:cs="Arial"/>
        </w:rPr>
        <w:t>a descrição do sistema realizada pelo cliente.</w:t>
      </w:r>
    </w:p>
    <w:p w14:paraId="3AFB0A14" w14:textId="64ED6247" w:rsidR="00571DAF" w:rsidRPr="00F61BAB" w:rsidRDefault="00571DAF" w:rsidP="00571DAF">
      <w:pPr>
        <w:pStyle w:val="BodyText"/>
        <w:rPr>
          <w:rFonts w:cs="Arial"/>
        </w:rPr>
      </w:pPr>
    </w:p>
    <w:p w14:paraId="4BBE6779" w14:textId="77777777" w:rsidR="006C3228" w:rsidRPr="00F61BAB" w:rsidRDefault="006C3228" w:rsidP="00AA0AA6">
      <w:pPr>
        <w:ind w:left="720"/>
        <w:rPr>
          <w:rFonts w:ascii="Arial" w:hAnsi="Arial" w:cs="Arial"/>
        </w:rPr>
      </w:pPr>
    </w:p>
    <w:p w14:paraId="62946E5D" w14:textId="77777777" w:rsidR="00F473E4" w:rsidRPr="00F61BAB" w:rsidRDefault="00F473E4">
      <w:pPr>
        <w:pStyle w:val="Heading1"/>
        <w:rPr>
          <w:rFonts w:cs="Arial"/>
        </w:rPr>
      </w:pPr>
      <w:bookmarkStart w:id="23" w:name="_Toc205718180"/>
      <w:bookmarkStart w:id="24" w:name="_Toc534195096"/>
      <w:r w:rsidRPr="00F61BAB">
        <w:rPr>
          <w:rFonts w:cs="Arial"/>
        </w:rPr>
        <w:t>Contextualização</w:t>
      </w:r>
      <w:bookmarkEnd w:id="23"/>
      <w:r w:rsidRPr="00F61BAB">
        <w:rPr>
          <w:rFonts w:cs="Arial"/>
        </w:rPr>
        <w:t xml:space="preserve"> </w:t>
      </w:r>
    </w:p>
    <w:p w14:paraId="735AC4B7" w14:textId="77777777" w:rsidR="004A5C0F" w:rsidRPr="00F61BAB" w:rsidRDefault="00F473E4" w:rsidP="004A5C0F">
      <w:pPr>
        <w:pStyle w:val="Heading2"/>
        <w:rPr>
          <w:rFonts w:cs="Arial"/>
        </w:rPr>
      </w:pPr>
      <w:bookmarkStart w:id="25" w:name="_Toc205718181"/>
      <w:bookmarkStart w:id="26" w:name="_Toc4469827"/>
      <w:r w:rsidRPr="00F61BAB">
        <w:rPr>
          <w:rFonts w:cs="Arial"/>
        </w:rPr>
        <w:t>Descrição do Problem</w:t>
      </w:r>
      <w:r w:rsidR="004A5C0F" w:rsidRPr="00F61BAB">
        <w:rPr>
          <w:rFonts w:cs="Arial"/>
        </w:rPr>
        <w:t>a</w:t>
      </w:r>
      <w:bookmarkEnd w:id="25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4A5C0F" w:rsidRPr="00F61BAB" w14:paraId="4DD30754" w14:textId="77777777" w:rsidTr="00F036FE">
        <w:trPr>
          <w:trHeight w:val="262"/>
          <w:jc w:val="center"/>
        </w:trPr>
        <w:tc>
          <w:tcPr>
            <w:tcW w:w="2251" w:type="dxa"/>
            <w:shd w:val="clear" w:color="auto" w:fill="D9D9D9"/>
          </w:tcPr>
          <w:p w14:paraId="7C39A600" w14:textId="77777777" w:rsidR="004A5C0F" w:rsidRPr="00F61BAB" w:rsidRDefault="008F28F8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 Problema de</w:t>
            </w:r>
          </w:p>
        </w:tc>
        <w:tc>
          <w:tcPr>
            <w:tcW w:w="6196" w:type="dxa"/>
          </w:tcPr>
          <w:p w14:paraId="4AA24237" w14:textId="77777777" w:rsidR="004A5C0F" w:rsidRPr="00F61BAB" w:rsidRDefault="00FB7F87" w:rsidP="00F036FE">
            <w:pPr>
              <w:widowControl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 lavagem de veículos.</w:t>
            </w:r>
          </w:p>
        </w:tc>
      </w:tr>
      <w:tr w:rsidR="004A5C0F" w:rsidRPr="00F61BAB" w14:paraId="7B92C850" w14:textId="77777777" w:rsidTr="00F036FE">
        <w:trPr>
          <w:trHeight w:val="369"/>
          <w:jc w:val="center"/>
        </w:trPr>
        <w:tc>
          <w:tcPr>
            <w:tcW w:w="2251" w:type="dxa"/>
            <w:shd w:val="clear" w:color="auto" w:fill="D9D9D9"/>
          </w:tcPr>
          <w:p w14:paraId="33CD0911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14:paraId="5BE1AC10" w14:textId="77777777" w:rsidR="004A5C0F" w:rsidRPr="00F036FE" w:rsidRDefault="00FB7F87" w:rsidP="00F036FE">
            <w:pPr>
              <w:pStyle w:val="infoblue0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Qualquer cliente em potencial</w:t>
            </w:r>
          </w:p>
        </w:tc>
      </w:tr>
      <w:tr w:rsidR="004A5C0F" w:rsidRPr="00F61BAB" w14:paraId="0EAE3001" w14:textId="77777777">
        <w:trPr>
          <w:jc w:val="center"/>
        </w:trPr>
        <w:tc>
          <w:tcPr>
            <w:tcW w:w="2251" w:type="dxa"/>
            <w:shd w:val="clear" w:color="auto" w:fill="D9D9D9"/>
          </w:tcPr>
          <w:p w14:paraId="491B917C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14:paraId="41A91598" w14:textId="77777777" w:rsidR="004A5C0F" w:rsidRPr="00F61BAB" w:rsidRDefault="00FB7F87" w:rsidP="00881156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de forma efetiva a limpeza de veículos</w:t>
            </w:r>
          </w:p>
        </w:tc>
      </w:tr>
      <w:tr w:rsidR="004A5C0F" w:rsidRPr="00F61BAB" w14:paraId="4EB5BD07" w14:textId="77777777" w:rsidTr="00F036FE">
        <w:trPr>
          <w:trHeight w:val="406"/>
          <w:jc w:val="center"/>
        </w:trPr>
        <w:tc>
          <w:tcPr>
            <w:tcW w:w="2251" w:type="dxa"/>
            <w:shd w:val="clear" w:color="auto" w:fill="D9D9D9"/>
          </w:tcPr>
          <w:p w14:paraId="4B744A4A" w14:textId="77777777" w:rsidR="004A5C0F" w:rsidRPr="00F61BAB" w:rsidRDefault="004A5C0F" w:rsidP="005E602A">
            <w:pPr>
              <w:pStyle w:val="BodyText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14:paraId="4752CE00" w14:textId="77777777" w:rsidR="004A5C0F" w:rsidRPr="00F61BAB" w:rsidRDefault="004A5C0F" w:rsidP="00FB7F87">
            <w:pPr>
              <w:widowControl/>
              <w:spacing w:line="240" w:lineRule="auto"/>
              <w:ind w:left="765"/>
              <w:jc w:val="both"/>
              <w:rPr>
                <w:rFonts w:ascii="Arial" w:hAnsi="Arial" w:cs="Arial"/>
                <w:i/>
                <w:iCs/>
              </w:rPr>
            </w:pPr>
            <w:r w:rsidRPr="00F61BAB">
              <w:rPr>
                <w:rFonts w:ascii="Arial" w:hAnsi="Arial" w:cs="Arial"/>
              </w:rPr>
              <w:t xml:space="preserve"> </w:t>
            </w:r>
            <w:r w:rsidR="00FB7F87">
              <w:rPr>
                <w:rFonts w:ascii="Arial" w:hAnsi="Arial" w:cs="Arial"/>
              </w:rPr>
              <w:t>Uma limpeza eficiente e a satisfação do cliente.</w:t>
            </w:r>
          </w:p>
        </w:tc>
      </w:tr>
    </w:tbl>
    <w:p w14:paraId="2D218604" w14:textId="77777777" w:rsidR="004A5C0F" w:rsidRPr="00F61BAB" w:rsidRDefault="004A5C0F" w:rsidP="004A5C0F">
      <w:pPr>
        <w:rPr>
          <w:rFonts w:ascii="Arial" w:hAnsi="Arial" w:cs="Arial"/>
        </w:rPr>
      </w:pPr>
    </w:p>
    <w:p w14:paraId="7A1F2470" w14:textId="77777777" w:rsidR="004A5C0F" w:rsidRPr="00F61BAB" w:rsidRDefault="004A5C0F" w:rsidP="004A5C0F">
      <w:pPr>
        <w:pStyle w:val="Heading2"/>
        <w:rPr>
          <w:rFonts w:cs="Arial"/>
        </w:rPr>
      </w:pPr>
      <w:bookmarkStart w:id="27" w:name="_Toc205718182"/>
      <w:bookmarkEnd w:id="26"/>
      <w:r w:rsidRPr="00F61BAB">
        <w:rPr>
          <w:rFonts w:cs="Arial"/>
        </w:rPr>
        <w:t>Sentença de Posição do Produto</w:t>
      </w:r>
      <w:bookmarkEnd w:id="27"/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802"/>
        <w:gridCol w:w="3725"/>
      </w:tblGrid>
      <w:tr w:rsidR="004A5C0F" w:rsidRPr="00F61BAB" w14:paraId="0A21A296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17C5C67D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bookmarkStart w:id="28" w:name="_Toc447960005"/>
            <w:bookmarkStart w:id="29" w:name="_Toc452813581"/>
            <w:bookmarkStart w:id="30" w:name="_Toc4404598"/>
            <w:r w:rsidRPr="00F61BAB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3725" w:type="dxa"/>
          </w:tcPr>
          <w:p w14:paraId="195C6F2C" w14:textId="77777777" w:rsidR="004A5C0F" w:rsidRPr="00F61BAB" w:rsidRDefault="00D71EBC" w:rsidP="004A5C0F">
            <w:pPr>
              <w:jc w:val="center"/>
              <w:rPr>
                <w:rFonts w:ascii="Arial" w:hAnsi="Arial" w:cs="Arial"/>
              </w:rPr>
            </w:pPr>
            <w:r w:rsidRPr="00D71EBC">
              <w:rPr>
                <w:rFonts w:ascii="Arial" w:hAnsi="Arial" w:cs="Arial"/>
              </w:rPr>
              <w:t>Pessoa</w:t>
            </w:r>
            <w:r w:rsidR="00CE2388">
              <w:rPr>
                <w:rFonts w:ascii="Arial" w:hAnsi="Arial" w:cs="Arial"/>
              </w:rPr>
              <w:t>s</w:t>
            </w:r>
            <w:r w:rsidR="00881156">
              <w:rPr>
                <w:rFonts w:ascii="Arial" w:hAnsi="Arial" w:cs="Arial"/>
              </w:rPr>
              <w:t xml:space="preserve"> de todos os lugares.</w:t>
            </w:r>
          </w:p>
        </w:tc>
      </w:tr>
      <w:tr w:rsidR="004A5C0F" w:rsidRPr="00F61BAB" w14:paraId="2548BF0F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4766FF6D" w14:textId="77777777" w:rsidR="004A5C0F" w:rsidRPr="00F61BAB" w:rsidRDefault="00D71EBC" w:rsidP="004A5C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14:paraId="5561D582" w14:textId="77777777" w:rsidR="004A5C0F" w:rsidRPr="00F61BAB" w:rsidRDefault="00D71EBC" w:rsidP="00FB7F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precisam </w:t>
            </w:r>
            <w:r w:rsidR="00FB7F87">
              <w:rPr>
                <w:rFonts w:ascii="Arial" w:hAnsi="Arial" w:cs="Arial"/>
              </w:rPr>
              <w:t>limpar os seus veículos</w:t>
            </w:r>
          </w:p>
        </w:tc>
      </w:tr>
      <w:tr w:rsidR="004A5C0F" w:rsidRPr="00F61BAB" w14:paraId="469EAA57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72D66C53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3725" w:type="dxa"/>
          </w:tcPr>
          <w:p w14:paraId="2706B01A" w14:textId="77777777" w:rsidR="004A5C0F" w:rsidRPr="00F61BAB" w:rsidRDefault="00FB7F87" w:rsidP="00D71E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Lavagem</w:t>
            </w:r>
          </w:p>
        </w:tc>
      </w:tr>
      <w:tr w:rsidR="004A5C0F" w:rsidRPr="00F61BAB" w14:paraId="3BB602A5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4FF99DBA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</w:tcPr>
          <w:p w14:paraId="3624C568" w14:textId="77777777" w:rsidR="004A5C0F" w:rsidRPr="00F61BAB" w:rsidRDefault="00D71EBC" w:rsidP="00FB7F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Proporciona fáceis </w:t>
            </w:r>
            <w:r w:rsidR="00FB7F87">
              <w:rPr>
                <w:rFonts w:ascii="Arial" w:hAnsi="Arial" w:cs="Arial"/>
                <w:color w:val="000000"/>
                <w:shd w:val="clear" w:color="auto" w:fill="FFFFFF"/>
              </w:rPr>
              <w:t>e rápidas lavagens de veículos</w:t>
            </w:r>
          </w:p>
        </w:tc>
      </w:tr>
      <w:tr w:rsidR="004A5C0F" w:rsidRPr="00F61BAB" w14:paraId="0150EC2F" w14:textId="77777777">
        <w:trPr>
          <w:jc w:val="center"/>
        </w:trPr>
        <w:tc>
          <w:tcPr>
            <w:tcW w:w="2802" w:type="dxa"/>
            <w:shd w:val="clear" w:color="auto" w:fill="D9D9D9"/>
          </w:tcPr>
          <w:p w14:paraId="509041F1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Diferente de</w:t>
            </w:r>
          </w:p>
        </w:tc>
        <w:tc>
          <w:tcPr>
            <w:tcW w:w="3725" w:type="dxa"/>
          </w:tcPr>
          <w:p w14:paraId="493E97C3" w14:textId="77777777" w:rsidR="004A5C0F" w:rsidRPr="00F61BAB" w:rsidRDefault="00FB7F87" w:rsidP="00CE2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Outros sistemas ineficientes</w:t>
            </w:r>
          </w:p>
        </w:tc>
      </w:tr>
      <w:tr w:rsidR="004A5C0F" w:rsidRPr="00F61BAB" w14:paraId="62E59771" w14:textId="77777777">
        <w:trPr>
          <w:trHeight w:val="70"/>
          <w:jc w:val="center"/>
        </w:trPr>
        <w:tc>
          <w:tcPr>
            <w:tcW w:w="2802" w:type="dxa"/>
            <w:shd w:val="clear" w:color="auto" w:fill="D9D9D9"/>
          </w:tcPr>
          <w:p w14:paraId="18818079" w14:textId="77777777" w:rsidR="004A5C0F" w:rsidRPr="00F61BAB" w:rsidRDefault="004A5C0F" w:rsidP="004A5C0F">
            <w:pPr>
              <w:jc w:val="center"/>
              <w:rPr>
                <w:rFonts w:ascii="Arial" w:hAnsi="Arial" w:cs="Arial"/>
                <w:b/>
              </w:rPr>
            </w:pPr>
            <w:r w:rsidRPr="00F61BAB">
              <w:rPr>
                <w:rFonts w:ascii="Arial" w:hAnsi="Arial" w:cs="Arial"/>
                <w:b/>
              </w:rPr>
              <w:t>Nosso produto</w:t>
            </w:r>
          </w:p>
        </w:tc>
        <w:tc>
          <w:tcPr>
            <w:tcW w:w="3725" w:type="dxa"/>
          </w:tcPr>
          <w:p w14:paraId="3B2A5AAE" w14:textId="77777777" w:rsidR="004A5C0F" w:rsidRPr="00F61BAB" w:rsidRDefault="004A5C0F" w:rsidP="00FB7F87">
            <w:pPr>
              <w:jc w:val="center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Traz </w:t>
            </w:r>
            <w:r w:rsidR="00940BF9">
              <w:rPr>
                <w:rFonts w:ascii="Arial" w:hAnsi="Arial" w:cs="Arial"/>
              </w:rPr>
              <w:t>facilidade</w:t>
            </w:r>
            <w:r w:rsidR="00FB7F87">
              <w:rPr>
                <w:rFonts w:ascii="Arial" w:hAnsi="Arial" w:cs="Arial"/>
              </w:rPr>
              <w:t>, praticidade e qualidade para os usuários.</w:t>
            </w:r>
          </w:p>
        </w:tc>
      </w:tr>
    </w:tbl>
    <w:p w14:paraId="1CEFC47C" w14:textId="77777777" w:rsidR="004A5C0F" w:rsidRPr="00F61BAB" w:rsidRDefault="004A5C0F" w:rsidP="008176DA">
      <w:pPr>
        <w:rPr>
          <w:rFonts w:ascii="Arial" w:hAnsi="Arial" w:cs="Arial"/>
        </w:rPr>
      </w:pPr>
    </w:p>
    <w:p w14:paraId="35519B3F" w14:textId="77777777" w:rsidR="00F473E4" w:rsidRPr="00F61BAB" w:rsidRDefault="00F473E4">
      <w:pPr>
        <w:pStyle w:val="Heading1"/>
        <w:rPr>
          <w:rFonts w:cs="Arial"/>
        </w:rPr>
      </w:pPr>
      <w:bookmarkStart w:id="31" w:name="_Toc205718183"/>
      <w:r w:rsidRPr="00F61BAB">
        <w:rPr>
          <w:rFonts w:cs="Arial"/>
        </w:rPr>
        <w:t xml:space="preserve">Descrição dos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dos Usuários</w:t>
      </w:r>
      <w:bookmarkEnd w:id="28"/>
      <w:bookmarkEnd w:id="29"/>
      <w:bookmarkEnd w:id="30"/>
      <w:bookmarkEnd w:id="31"/>
    </w:p>
    <w:p w14:paraId="16BD7D55" w14:textId="77777777" w:rsidR="00F473E4" w:rsidRPr="00F61BAB" w:rsidRDefault="00F473E4">
      <w:pPr>
        <w:rPr>
          <w:rFonts w:ascii="Arial" w:hAnsi="Arial" w:cs="Arial"/>
        </w:rPr>
      </w:pPr>
    </w:p>
    <w:p w14:paraId="7E7DD741" w14:textId="77777777" w:rsidR="00F473E4" w:rsidRPr="00A05E54" w:rsidRDefault="00667E9B" w:rsidP="00A05E54">
      <w:pPr>
        <w:pStyle w:val="Heading2"/>
        <w:rPr>
          <w:rFonts w:cs="Arial"/>
          <w:i/>
        </w:rPr>
      </w:pPr>
      <w:r>
        <w:rPr>
          <w:rFonts w:cs="Arial"/>
        </w:rPr>
        <w:t xml:space="preserve">Resumo dos </w:t>
      </w:r>
      <w:proofErr w:type="spellStart"/>
      <w:r w:rsidRPr="00667E9B">
        <w:rPr>
          <w:rFonts w:cs="Arial"/>
          <w:i/>
        </w:rPr>
        <w:t>Stakeholders</w:t>
      </w:r>
      <w:proofErr w:type="spellEnd"/>
    </w:p>
    <w:tbl>
      <w:tblPr>
        <w:tblW w:w="8178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6C3228" w:rsidRPr="00F61BAB" w14:paraId="0B5BA498" w14:textId="77777777">
        <w:trPr>
          <w:jc w:val="center"/>
        </w:trPr>
        <w:tc>
          <w:tcPr>
            <w:tcW w:w="2418" w:type="dxa"/>
            <w:shd w:val="clear" w:color="auto" w:fill="D9D9D9"/>
          </w:tcPr>
          <w:p w14:paraId="3CB7CD5A" w14:textId="77777777" w:rsidR="006C3228" w:rsidRPr="00F61BAB" w:rsidRDefault="00A804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835" w:type="dxa"/>
            <w:shd w:val="clear" w:color="auto" w:fill="D9D9D9"/>
          </w:tcPr>
          <w:p w14:paraId="724DCF88" w14:textId="77777777" w:rsidR="006C3228" w:rsidRPr="00F61BAB" w:rsidRDefault="00B761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925" w:type="dxa"/>
            <w:shd w:val="clear" w:color="auto" w:fill="D9D9D9"/>
          </w:tcPr>
          <w:p w14:paraId="2E1F8C71" w14:textId="77777777" w:rsidR="00B7612E" w:rsidRPr="00B7612E" w:rsidRDefault="00B7612E" w:rsidP="00B7612E">
            <w:pPr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B7612E">
              <w:rPr>
                <w:rFonts w:ascii="Arial" w:hAnsi="Arial" w:cs="Arial"/>
                <w:b/>
                <w:bCs/>
                <w:iCs/>
              </w:rPr>
              <w:t>Responsabilidades</w:t>
            </w:r>
          </w:p>
        </w:tc>
      </w:tr>
      <w:tr w:rsidR="006C3228" w:rsidRPr="00F61BAB" w14:paraId="739E409F" w14:textId="77777777">
        <w:trPr>
          <w:jc w:val="center"/>
        </w:trPr>
        <w:tc>
          <w:tcPr>
            <w:tcW w:w="2418" w:type="dxa"/>
          </w:tcPr>
          <w:p w14:paraId="55C61104" w14:textId="77777777" w:rsidR="006C3228" w:rsidRPr="00F61BAB" w:rsidRDefault="006C3228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Gerente</w:t>
            </w:r>
            <w:r w:rsidR="008176DA" w:rsidRPr="00F61BAB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do Projeto</w:t>
            </w:r>
          </w:p>
        </w:tc>
        <w:tc>
          <w:tcPr>
            <w:tcW w:w="2835" w:type="dxa"/>
          </w:tcPr>
          <w:p w14:paraId="2A87B054" w14:textId="77777777" w:rsidR="006C3228" w:rsidRPr="00F61BAB" w:rsidRDefault="006C3228" w:rsidP="009070A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Atribuições de caráter </w:t>
            </w:r>
            <w:r w:rsidRPr="00F61BAB">
              <w:rPr>
                <w:rFonts w:ascii="Arial" w:hAnsi="Arial" w:cs="Arial"/>
              </w:rPr>
              <w:lastRenderedPageBreak/>
              <w:t>decisório e estratégico quanto aos rumos do projeto.</w:t>
            </w:r>
          </w:p>
        </w:tc>
        <w:tc>
          <w:tcPr>
            <w:tcW w:w="2925" w:type="dxa"/>
          </w:tcPr>
          <w:p w14:paraId="3284533E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lastRenderedPageBreak/>
              <w:t xml:space="preserve">Assegurar que o sistema </w:t>
            </w:r>
            <w:r w:rsidRPr="00A8041F">
              <w:rPr>
                <w:rFonts w:ascii="Arial" w:hAnsi="Arial" w:cs="Arial"/>
              </w:rPr>
              <w:lastRenderedPageBreak/>
              <w:t>poderá ser mantido</w:t>
            </w:r>
          </w:p>
          <w:p w14:paraId="197A4B5D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Assegurar que haverá uma demanda de mercado pelos recursos do produto</w:t>
            </w:r>
          </w:p>
          <w:p w14:paraId="03AA0076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Monitorar o andamento do projeto </w:t>
            </w:r>
          </w:p>
          <w:p w14:paraId="2BE061E5" w14:textId="77777777" w:rsidR="00A8041F" w:rsidRPr="00A8041F" w:rsidRDefault="00A8041F" w:rsidP="00A8041F">
            <w:pPr>
              <w:ind w:left="7" w:hanging="7"/>
              <w:rPr>
                <w:rFonts w:ascii="Arial" w:hAnsi="Arial" w:cs="Arial"/>
              </w:rPr>
            </w:pPr>
            <w:r w:rsidRPr="00A8041F">
              <w:rPr>
                <w:rFonts w:ascii="Arial" w:hAnsi="Arial" w:cs="Arial"/>
              </w:rPr>
              <w:t>Determinar os requisitos do sistema</w:t>
            </w:r>
          </w:p>
          <w:p w14:paraId="5A185C6A" w14:textId="77777777" w:rsidR="006C3228" w:rsidRPr="00F61BAB" w:rsidRDefault="006C3228" w:rsidP="009070AF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2001FD" w:rsidRPr="00F61BAB" w14:paraId="766C75B1" w14:textId="77777777" w:rsidTr="002001FD">
        <w:trPr>
          <w:trHeight w:val="1139"/>
          <w:jc w:val="center"/>
        </w:trPr>
        <w:tc>
          <w:tcPr>
            <w:tcW w:w="2418" w:type="dxa"/>
          </w:tcPr>
          <w:p w14:paraId="1922061B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Analistas de Requisitos</w:t>
            </w:r>
          </w:p>
        </w:tc>
        <w:tc>
          <w:tcPr>
            <w:tcW w:w="2835" w:type="dxa"/>
          </w:tcPr>
          <w:p w14:paraId="4950F47A" w14:textId="77777777" w:rsidR="002001FD" w:rsidRDefault="001404D4" w:rsidP="002001FD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analisar e aprovar os requisitos determinados pelos Gerentes de Projeto.</w:t>
            </w:r>
          </w:p>
        </w:tc>
        <w:tc>
          <w:tcPr>
            <w:tcW w:w="2925" w:type="dxa"/>
          </w:tcPr>
          <w:p w14:paraId="41BFCEC7" w14:textId="77777777"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aprovar os requisitos e especificações do sistema e testar o sistema.</w:t>
            </w:r>
          </w:p>
        </w:tc>
      </w:tr>
      <w:tr w:rsidR="002001FD" w:rsidRPr="00F61BAB" w14:paraId="303A9334" w14:textId="77777777">
        <w:trPr>
          <w:jc w:val="center"/>
        </w:trPr>
        <w:tc>
          <w:tcPr>
            <w:tcW w:w="2418" w:type="dxa"/>
          </w:tcPr>
          <w:p w14:paraId="39EBF97E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Arquiteto do Projeto</w:t>
            </w:r>
          </w:p>
        </w:tc>
        <w:tc>
          <w:tcPr>
            <w:tcW w:w="2835" w:type="dxa"/>
          </w:tcPr>
          <w:p w14:paraId="2CCF29B8" w14:textId="77777777" w:rsidR="002001FD" w:rsidRDefault="001404D4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base nos requisitos, irá definir a melhor arquitetura para ser utilizada no sistema</w:t>
            </w:r>
          </w:p>
        </w:tc>
        <w:tc>
          <w:tcPr>
            <w:tcW w:w="2925" w:type="dxa"/>
          </w:tcPr>
          <w:p w14:paraId="2280549B" w14:textId="77777777" w:rsidR="002001FD" w:rsidRPr="00A8041F" w:rsidRDefault="002001FD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a ser utilizada no sistema.</w:t>
            </w:r>
          </w:p>
        </w:tc>
      </w:tr>
      <w:tr w:rsidR="002001FD" w:rsidRPr="00F61BAB" w14:paraId="05AA495F" w14:textId="77777777">
        <w:trPr>
          <w:jc w:val="center"/>
        </w:trPr>
        <w:tc>
          <w:tcPr>
            <w:tcW w:w="2418" w:type="dxa"/>
          </w:tcPr>
          <w:p w14:paraId="522E0403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Projetista de Interfaces do Projeto</w:t>
            </w:r>
          </w:p>
        </w:tc>
        <w:tc>
          <w:tcPr>
            <w:tcW w:w="2835" w:type="dxa"/>
          </w:tcPr>
          <w:p w14:paraId="4A5CC3ED" w14:textId="77777777" w:rsidR="002001FD" w:rsidRDefault="001404D4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Irá definir, com base nos requisitos, as interfaces.</w:t>
            </w:r>
          </w:p>
        </w:tc>
        <w:tc>
          <w:tcPr>
            <w:tcW w:w="2925" w:type="dxa"/>
          </w:tcPr>
          <w:p w14:paraId="63D536F5" w14:textId="77777777"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prover recursos das interfaces do sistema.</w:t>
            </w:r>
          </w:p>
        </w:tc>
      </w:tr>
      <w:tr w:rsidR="002001FD" w:rsidRPr="00F61BAB" w14:paraId="6A8A2589" w14:textId="77777777">
        <w:trPr>
          <w:jc w:val="center"/>
        </w:trPr>
        <w:tc>
          <w:tcPr>
            <w:tcW w:w="2418" w:type="dxa"/>
          </w:tcPr>
          <w:p w14:paraId="70CD785B" w14:textId="77777777" w:rsidR="002001FD" w:rsidRDefault="002001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Programadores</w:t>
            </w:r>
          </w:p>
        </w:tc>
        <w:tc>
          <w:tcPr>
            <w:tcW w:w="2835" w:type="dxa"/>
          </w:tcPr>
          <w:p w14:paraId="158F39C4" w14:textId="77777777" w:rsidR="002001FD" w:rsidRDefault="001404D4" w:rsidP="00FB7F87">
            <w:pPr>
              <w:pStyle w:val="Header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Implementarão o </w:t>
            </w:r>
            <w:r w:rsidR="00FB7F87">
              <w:rPr>
                <w:rFonts w:ascii="Arial" w:hAnsi="Arial" w:cs="Arial"/>
              </w:rPr>
              <w:t>Sistema de Lavagem</w:t>
            </w:r>
            <w:r>
              <w:rPr>
                <w:rFonts w:ascii="Arial" w:hAnsi="Arial" w:cs="Arial"/>
              </w:rPr>
              <w:t xml:space="preserve"> conforme os requisitos.</w:t>
            </w:r>
          </w:p>
        </w:tc>
        <w:tc>
          <w:tcPr>
            <w:tcW w:w="2925" w:type="dxa"/>
          </w:tcPr>
          <w:p w14:paraId="32A7CDAD" w14:textId="77777777" w:rsidR="002001FD" w:rsidRPr="00A8041F" w:rsidRDefault="001404D4" w:rsidP="00A8041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 sistema conforme as especificações</w:t>
            </w:r>
          </w:p>
        </w:tc>
      </w:tr>
    </w:tbl>
    <w:p w14:paraId="50CEE1BE" w14:textId="77777777" w:rsidR="00F473E4" w:rsidRPr="00A8041F" w:rsidRDefault="00F473E4">
      <w:pPr>
        <w:pStyle w:val="infoblue0"/>
        <w:rPr>
          <w:rFonts w:ascii="Arial" w:hAnsi="Arial" w:cs="Arial"/>
          <w:i w:val="0"/>
        </w:rPr>
      </w:pPr>
    </w:p>
    <w:p w14:paraId="2BB72239" w14:textId="77777777" w:rsidR="00F473E4" w:rsidRPr="00F61BAB" w:rsidRDefault="00667E9B">
      <w:pPr>
        <w:pStyle w:val="Heading2"/>
        <w:rPr>
          <w:rFonts w:cs="Arial"/>
        </w:rPr>
      </w:pPr>
      <w:r>
        <w:rPr>
          <w:rFonts w:cs="Arial"/>
        </w:rPr>
        <w:t>Resumo dos Usuários</w:t>
      </w:r>
    </w:p>
    <w:tbl>
      <w:tblPr>
        <w:tblW w:w="867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3120"/>
        <w:gridCol w:w="1700"/>
        <w:gridCol w:w="2293"/>
      </w:tblGrid>
      <w:tr w:rsidR="00F473E4" w:rsidRPr="00F61BAB" w14:paraId="7492D88C" w14:textId="77777777" w:rsidTr="00FB7F87">
        <w:trPr>
          <w:cantSplit/>
        </w:trPr>
        <w:tc>
          <w:tcPr>
            <w:tcW w:w="1560" w:type="dxa"/>
            <w:shd w:val="clear" w:color="auto" w:fill="D9D9D9"/>
          </w:tcPr>
          <w:p w14:paraId="2BA8A346" w14:textId="77777777" w:rsidR="00F473E4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3121" w:type="dxa"/>
            <w:shd w:val="clear" w:color="auto" w:fill="D9D9D9"/>
          </w:tcPr>
          <w:p w14:paraId="7F8C819A" w14:textId="77777777" w:rsidR="00F473E4" w:rsidRPr="00F61BAB" w:rsidRDefault="00F473E4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0" w:type="dxa"/>
            <w:shd w:val="clear" w:color="auto" w:fill="D9D9D9"/>
          </w:tcPr>
          <w:p w14:paraId="4C54F498" w14:textId="77777777" w:rsidR="00667E9B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2292" w:type="dxa"/>
            <w:shd w:val="clear" w:color="auto" w:fill="D9D9D9"/>
          </w:tcPr>
          <w:p w14:paraId="72384A9A" w14:textId="77777777" w:rsidR="00F473E4" w:rsidRPr="00F61BAB" w:rsidRDefault="00667E9B" w:rsidP="00FB7F8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Envolvido</w:t>
            </w:r>
          </w:p>
        </w:tc>
      </w:tr>
      <w:tr w:rsidR="00F473E4" w:rsidRPr="00F61BAB" w14:paraId="5270F4B2" w14:textId="77777777" w:rsidTr="00FB7F87">
        <w:trPr>
          <w:cantSplit/>
        </w:trPr>
        <w:tc>
          <w:tcPr>
            <w:tcW w:w="1560" w:type="dxa"/>
          </w:tcPr>
          <w:p w14:paraId="408A748F" w14:textId="77777777" w:rsidR="00F473E4" w:rsidRPr="00FB7F87" w:rsidRDefault="00FB7F87" w:rsidP="00FB7F87">
            <w:pPr>
              <w:rPr>
                <w:rFonts w:ascii="Arial" w:hAnsi="Arial" w:cs="Arial"/>
              </w:rPr>
            </w:pPr>
            <w:r w:rsidRPr="00FB7F87">
              <w:rPr>
                <w:rFonts w:ascii="Arial" w:hAnsi="Arial" w:cs="Arial"/>
              </w:rPr>
              <w:t>Cliente</w:t>
            </w:r>
          </w:p>
        </w:tc>
        <w:tc>
          <w:tcPr>
            <w:tcW w:w="3121" w:type="dxa"/>
          </w:tcPr>
          <w:p w14:paraId="1AA67BFA" w14:textId="77777777" w:rsidR="00F473E4" w:rsidRPr="00FB7F87" w:rsidRDefault="00940BF9" w:rsidP="00FB7F87">
            <w:pPr>
              <w:rPr>
                <w:rFonts w:ascii="Arial" w:hAnsi="Arial" w:cs="Arial"/>
              </w:rPr>
            </w:pPr>
            <w:r w:rsidRPr="00FB7F87">
              <w:rPr>
                <w:rFonts w:ascii="Arial" w:hAnsi="Arial" w:cs="Arial"/>
              </w:rPr>
              <w:t xml:space="preserve">Cliente que terá acesso ao sistema </w:t>
            </w:r>
            <w:r w:rsidR="00FB7F87">
              <w:rPr>
                <w:rFonts w:ascii="Arial" w:hAnsi="Arial" w:cs="Arial"/>
              </w:rPr>
              <w:t>para visualizar informações e informar alguns dados.</w:t>
            </w:r>
          </w:p>
        </w:tc>
        <w:tc>
          <w:tcPr>
            <w:tcW w:w="1700" w:type="dxa"/>
          </w:tcPr>
          <w:p w14:paraId="7FEEDA1E" w14:textId="77777777" w:rsidR="00940BF9" w:rsidRPr="00FB7F87" w:rsidRDefault="00FB7F87" w:rsidP="00FB7F8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dados para algumas atividades do sistema</w:t>
            </w:r>
            <w:r w:rsidR="00940BF9" w:rsidRPr="00FB7F87">
              <w:rPr>
                <w:rFonts w:ascii="Arial" w:hAnsi="Arial" w:cs="Arial"/>
              </w:rPr>
              <w:t>.</w:t>
            </w:r>
          </w:p>
        </w:tc>
        <w:tc>
          <w:tcPr>
            <w:tcW w:w="2292" w:type="dxa"/>
          </w:tcPr>
          <w:p w14:paraId="0932A8DD" w14:textId="77777777" w:rsidR="00F473E4" w:rsidRDefault="00940BF9" w:rsidP="00FB7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aplica.</w:t>
            </w:r>
          </w:p>
          <w:p w14:paraId="7784D26A" w14:textId="77777777" w:rsidR="00FB7F87" w:rsidRDefault="00FB7F87" w:rsidP="00FB7F87">
            <w:pPr>
              <w:rPr>
                <w:rFonts w:ascii="Arial" w:hAnsi="Arial" w:cs="Arial"/>
              </w:rPr>
            </w:pPr>
          </w:p>
          <w:p w14:paraId="3D892C30" w14:textId="77777777" w:rsidR="00FB7F87" w:rsidRPr="00F61BAB" w:rsidRDefault="00FB7F87" w:rsidP="00FB7F87">
            <w:pPr>
              <w:rPr>
                <w:rFonts w:ascii="Arial" w:hAnsi="Arial" w:cs="Arial"/>
              </w:rPr>
            </w:pPr>
          </w:p>
        </w:tc>
      </w:tr>
      <w:tr w:rsidR="00FB7F87" w14:paraId="078904F1" w14:textId="77777777" w:rsidTr="00FB7F87">
        <w:tblPrEx>
          <w:tblCellMar>
            <w:left w:w="108" w:type="dxa"/>
            <w:right w:w="108" w:type="dxa"/>
          </w:tblCellMar>
        </w:tblPrEx>
        <w:trPr>
          <w:trHeight w:val="394"/>
        </w:trPr>
        <w:tc>
          <w:tcPr>
            <w:tcW w:w="1560" w:type="dxa"/>
          </w:tcPr>
          <w:p w14:paraId="52682089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bookmarkStart w:id="32" w:name="_Toc436203387"/>
            <w:bookmarkStart w:id="33" w:name="_Toc452813590"/>
            <w:bookmarkStart w:id="34" w:name="_Toc509300851"/>
            <w:bookmarkStart w:id="35" w:name="_Toc4469837"/>
            <w:r w:rsidRPr="00FB7F87">
              <w:rPr>
                <w:rFonts w:cs="Arial"/>
                <w:b w:val="0"/>
              </w:rPr>
              <w:t>Gerente</w:t>
            </w:r>
          </w:p>
        </w:tc>
        <w:tc>
          <w:tcPr>
            <w:tcW w:w="3121" w:type="dxa"/>
          </w:tcPr>
          <w:p w14:paraId="7FB519BB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Terá acesso a várias funcionalidades do sistema</w:t>
            </w:r>
          </w:p>
        </w:tc>
        <w:tc>
          <w:tcPr>
            <w:tcW w:w="1698" w:type="dxa"/>
          </w:tcPr>
          <w:p w14:paraId="61A925B3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Gerenciar o sistema, cadastrar funcionários e organizar as atividades do sistema.</w:t>
            </w:r>
          </w:p>
        </w:tc>
        <w:tc>
          <w:tcPr>
            <w:tcW w:w="2294" w:type="dxa"/>
          </w:tcPr>
          <w:p w14:paraId="31182D27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Não se aplica.</w:t>
            </w:r>
          </w:p>
        </w:tc>
      </w:tr>
      <w:tr w:rsidR="00FB7F87" w14:paraId="10517270" w14:textId="77777777" w:rsidTr="00FB7F87">
        <w:tblPrEx>
          <w:tblCellMar>
            <w:left w:w="108" w:type="dxa"/>
            <w:right w:w="108" w:type="dxa"/>
          </w:tblCellMar>
        </w:tblPrEx>
        <w:trPr>
          <w:trHeight w:val="394"/>
        </w:trPr>
        <w:tc>
          <w:tcPr>
            <w:tcW w:w="1560" w:type="dxa"/>
          </w:tcPr>
          <w:p w14:paraId="2E8F47E0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r w:rsidRPr="00FB7F87">
              <w:rPr>
                <w:rFonts w:cs="Arial"/>
                <w:b w:val="0"/>
              </w:rPr>
              <w:t>Funcionário</w:t>
            </w:r>
          </w:p>
        </w:tc>
        <w:tc>
          <w:tcPr>
            <w:tcW w:w="3121" w:type="dxa"/>
          </w:tcPr>
          <w:p w14:paraId="49C52A4D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Terá acesso ao sistema para inserir alguns dados</w:t>
            </w:r>
          </w:p>
        </w:tc>
        <w:tc>
          <w:tcPr>
            <w:tcW w:w="1698" w:type="dxa"/>
          </w:tcPr>
          <w:p w14:paraId="2BF4A237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Inserir dados </w:t>
            </w:r>
          </w:p>
        </w:tc>
        <w:tc>
          <w:tcPr>
            <w:tcW w:w="2294" w:type="dxa"/>
          </w:tcPr>
          <w:p w14:paraId="62FFF471" w14:textId="77777777" w:rsidR="00FB7F87" w:rsidRPr="00FB7F87" w:rsidRDefault="00FB7F87" w:rsidP="00FB7F87">
            <w:pPr>
              <w:pStyle w:val="Heading2"/>
              <w:numPr>
                <w:ilvl w:val="0"/>
                <w:numId w:val="0"/>
              </w:numPr>
              <w:shd w:val="clear" w:color="auto" w:fill="FFFFFF"/>
              <w:spacing w:line="330" w:lineRule="atLeas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Não se aplica.</w:t>
            </w:r>
          </w:p>
        </w:tc>
      </w:tr>
    </w:tbl>
    <w:p w14:paraId="1F9FEEEF" w14:textId="77777777" w:rsidR="00FB7F87" w:rsidRDefault="00FB7F87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</w:p>
    <w:p w14:paraId="559DFBCC" w14:textId="77777777" w:rsidR="00667E9B" w:rsidRPr="00667E9B" w:rsidRDefault="00667E9B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r w:rsidRPr="00667E9B">
        <w:rPr>
          <w:rFonts w:cs="Arial"/>
          <w:color w:val="111111"/>
        </w:rPr>
        <w:t>3.3</w:t>
      </w:r>
      <w:bookmarkStart w:id="36" w:name="3.3_______________User_Environment"/>
      <w:r w:rsidRPr="00667E9B">
        <w:rPr>
          <w:rStyle w:val="apple-converted-space"/>
          <w:rFonts w:cs="Arial"/>
          <w:color w:val="0060AC"/>
        </w:rPr>
        <w:t> </w:t>
      </w:r>
      <w:bookmarkEnd w:id="36"/>
      <w:r w:rsidR="00FB7F87">
        <w:rPr>
          <w:rFonts w:cs="Arial"/>
          <w:color w:val="111111"/>
        </w:rPr>
        <w:t> Ambiente do Cliente</w:t>
      </w:r>
    </w:p>
    <w:p w14:paraId="28D1AB0F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E9C3226" w14:textId="77777777" w:rsidR="00667E9B" w:rsidRPr="001404D4" w:rsidRDefault="00667E9B" w:rsidP="001404D4">
      <w:pPr>
        <w:widowControl/>
        <w:numPr>
          <w:ilvl w:val="0"/>
          <w:numId w:val="17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Poderá ser usado em qualquer </w:t>
      </w:r>
      <w:r w:rsidR="00FB7F87">
        <w:rPr>
          <w:rFonts w:ascii="Arial" w:hAnsi="Arial" w:cs="Arial"/>
          <w:color w:val="000000"/>
        </w:rPr>
        <w:t>dispositivo móvel.</w:t>
      </w:r>
    </w:p>
    <w:p w14:paraId="193C8B29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2B375F1" w14:textId="77777777" w:rsidR="00667E9B" w:rsidRPr="00667E9B" w:rsidRDefault="00667E9B" w:rsidP="00667E9B">
      <w:pPr>
        <w:pStyle w:val="Heading2"/>
        <w:numPr>
          <w:ilvl w:val="0"/>
          <w:numId w:val="0"/>
        </w:numPr>
        <w:shd w:val="clear" w:color="auto" w:fill="FFFFFF"/>
        <w:spacing w:before="0" w:after="0" w:line="330" w:lineRule="atLeast"/>
        <w:rPr>
          <w:rFonts w:cs="Arial"/>
          <w:color w:val="111111"/>
        </w:rPr>
      </w:pPr>
      <w:bookmarkStart w:id="37" w:name="_3.4_Principais_Necessidades_dos_Usu"/>
      <w:bookmarkEnd w:id="37"/>
      <w:r w:rsidRPr="00667E9B">
        <w:rPr>
          <w:rFonts w:cs="Arial"/>
          <w:color w:val="111111"/>
        </w:rPr>
        <w:t>3.4</w:t>
      </w:r>
      <w:r w:rsidRPr="00667E9B">
        <w:rPr>
          <w:rStyle w:val="apple-converted-space"/>
          <w:rFonts w:cs="Arial"/>
          <w:color w:val="111111"/>
        </w:rPr>
        <w:t> </w:t>
      </w:r>
      <w:bookmarkStart w:id="38" w:name="3.4"/>
      <w:bookmarkEnd w:id="38"/>
      <w:r w:rsidRPr="00667E9B">
        <w:rPr>
          <w:rFonts w:cs="Arial"/>
          <w:color w:val="111111"/>
        </w:rPr>
        <w:t>Principais Necessidades dos Usuários ou dos Envolvidos</w:t>
      </w:r>
    </w:p>
    <w:p w14:paraId="79C0746A" w14:textId="77777777" w:rsidR="00667E9B" w:rsidRDefault="00667E9B" w:rsidP="00667E9B">
      <w:pPr>
        <w:pStyle w:val="NormalWeb"/>
        <w:shd w:val="clear" w:color="auto" w:fill="FFFFFF"/>
        <w:spacing w:before="0" w:beforeAutospacing="0" w:after="180" w:afterAutospacing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73F0CDA" w14:textId="77777777"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·         A principal causa do problema concentra-se </w:t>
      </w:r>
      <w:r w:rsidR="001404D4">
        <w:rPr>
          <w:rFonts w:ascii="Arial" w:hAnsi="Arial" w:cs="Arial"/>
          <w:color w:val="000000"/>
        </w:rPr>
        <w:t xml:space="preserve">na </w:t>
      </w:r>
      <w:r w:rsidR="00F55FD1">
        <w:rPr>
          <w:rFonts w:ascii="Arial" w:hAnsi="Arial" w:cs="Arial"/>
          <w:color w:val="000000"/>
        </w:rPr>
        <w:t>agilidade necessária do sistema, para que os envolvidos não precisam se deslocar ou ficar dependente de algum sistema estático.</w:t>
      </w:r>
    </w:p>
    <w:p w14:paraId="78DCFB42" w14:textId="77777777" w:rsidR="00667E9B" w:rsidRDefault="00667E9B" w:rsidP="00667E9B">
      <w:pPr>
        <w:widowControl/>
        <w:numPr>
          <w:ilvl w:val="0"/>
          <w:numId w:val="18"/>
        </w:numPr>
        <w:shd w:val="clear" w:color="auto" w:fill="FFFFFF"/>
        <w:spacing w:line="255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·         A solução encontrada foi criar um sistema </w:t>
      </w:r>
      <w:r w:rsidR="00F55FD1">
        <w:rPr>
          <w:rFonts w:ascii="Arial" w:hAnsi="Arial" w:cs="Arial"/>
          <w:color w:val="000000"/>
        </w:rPr>
        <w:t>móvel</w:t>
      </w:r>
      <w:r>
        <w:rPr>
          <w:rFonts w:ascii="Arial" w:hAnsi="Arial" w:cs="Arial"/>
          <w:color w:val="000000"/>
        </w:rPr>
        <w:t xml:space="preserve"> que provesse o acesso de qualquer pessoa em qualquer lugar e hora </w:t>
      </w:r>
      <w:r w:rsidR="001404D4">
        <w:rPr>
          <w:rFonts w:ascii="Arial" w:hAnsi="Arial" w:cs="Arial"/>
          <w:color w:val="000000"/>
        </w:rPr>
        <w:t xml:space="preserve">a fim de encontrar </w:t>
      </w:r>
      <w:r w:rsidR="00F55FD1">
        <w:rPr>
          <w:rFonts w:ascii="Arial" w:hAnsi="Arial" w:cs="Arial"/>
          <w:color w:val="000000"/>
        </w:rPr>
        <w:t>agilizar o funcionamento do sistema.</w:t>
      </w:r>
    </w:p>
    <w:p w14:paraId="509FFAAD" w14:textId="77777777" w:rsidR="00667E9B" w:rsidRDefault="00667E9B" w:rsidP="00667E9B"/>
    <w:p w14:paraId="2460A7AD" w14:textId="77777777" w:rsidR="00D404F8" w:rsidRDefault="00D404F8" w:rsidP="00667E9B"/>
    <w:p w14:paraId="2B0D4FBF" w14:textId="77777777" w:rsidR="00667E9B" w:rsidRPr="00667E9B" w:rsidRDefault="00667E9B" w:rsidP="00667E9B"/>
    <w:p w14:paraId="38B91932" w14:textId="77777777" w:rsidR="00F473E4" w:rsidRPr="00F61BAB" w:rsidRDefault="00F473E4">
      <w:pPr>
        <w:pStyle w:val="Heading1"/>
        <w:rPr>
          <w:rFonts w:cs="Arial"/>
        </w:rPr>
      </w:pPr>
      <w:bookmarkStart w:id="39" w:name="_Toc205718186"/>
      <w:r w:rsidRPr="00F61BAB">
        <w:rPr>
          <w:rFonts w:cs="Arial"/>
        </w:rPr>
        <w:t xml:space="preserve">Visão Geral do </w:t>
      </w:r>
      <w:bookmarkEnd w:id="32"/>
      <w:bookmarkEnd w:id="33"/>
      <w:bookmarkEnd w:id="34"/>
      <w:r w:rsidRPr="00F61BAB">
        <w:rPr>
          <w:rFonts w:cs="Arial"/>
        </w:rPr>
        <w:t>Produto</w:t>
      </w:r>
      <w:bookmarkEnd w:id="35"/>
      <w:bookmarkEnd w:id="39"/>
    </w:p>
    <w:p w14:paraId="30085F98" w14:textId="77777777" w:rsidR="00F473E4" w:rsidRPr="00F61BAB" w:rsidRDefault="00F473E4">
      <w:pPr>
        <w:pStyle w:val="Heading2"/>
        <w:rPr>
          <w:rFonts w:cs="Arial"/>
        </w:rPr>
      </w:pPr>
      <w:bookmarkStart w:id="40" w:name="_Ref180984332"/>
      <w:bookmarkStart w:id="41" w:name="_Toc205718187"/>
      <w:bookmarkStart w:id="42" w:name="_Toc425054391"/>
      <w:bookmarkStart w:id="43" w:name="_Toc318088998"/>
      <w:bookmarkStart w:id="44" w:name="_Toc320274603"/>
      <w:bookmarkStart w:id="45" w:name="_Toc320279476"/>
      <w:bookmarkStart w:id="46" w:name="_Toc323533353"/>
      <w:bookmarkStart w:id="47" w:name="_Toc339783677"/>
      <w:bookmarkStart w:id="48" w:name="_Toc339784266"/>
      <w:bookmarkStart w:id="49" w:name="_Toc342757867"/>
      <w:bookmarkStart w:id="50" w:name="_Toc346297778"/>
      <w:bookmarkStart w:id="51" w:name="_Toc422186484"/>
      <w:bookmarkStart w:id="52" w:name="_Toc436203388"/>
      <w:bookmarkStart w:id="53" w:name="_Toc452813591"/>
      <w:bookmarkStart w:id="54" w:name="_Toc509300852"/>
      <w:bookmarkStart w:id="55" w:name="_Toc4469838"/>
      <w:r w:rsidRPr="00F61BAB">
        <w:rPr>
          <w:rFonts w:cs="Arial"/>
        </w:rPr>
        <w:t>Perspectiva do Produto</w:t>
      </w:r>
      <w:bookmarkEnd w:id="40"/>
      <w:bookmarkEnd w:id="41"/>
    </w:p>
    <w:p w14:paraId="4C48082F" w14:textId="77777777" w:rsidR="00634573" w:rsidRDefault="00634573">
      <w:pPr>
        <w:ind w:firstLine="709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</w:t>
      </w:r>
      <w:r w:rsidR="003D5150">
        <w:rPr>
          <w:rFonts w:ascii="Arial" w:hAnsi="Arial" w:cs="Arial"/>
        </w:rPr>
        <w:t xml:space="preserve">Sistema </w:t>
      </w:r>
      <w:r w:rsidR="00F55FD1">
        <w:rPr>
          <w:rFonts w:ascii="Arial" w:hAnsi="Arial" w:cs="Arial"/>
        </w:rPr>
        <w:t>de</w:t>
      </w:r>
      <w:r w:rsidR="003D5150">
        <w:rPr>
          <w:rFonts w:ascii="Arial" w:hAnsi="Arial" w:cs="Arial"/>
        </w:rPr>
        <w:t xml:space="preserve"> </w:t>
      </w:r>
      <w:r w:rsidR="00F55FD1">
        <w:rPr>
          <w:rFonts w:ascii="Arial" w:hAnsi="Arial" w:cs="Arial"/>
        </w:rPr>
        <w:t>Lavagem</w:t>
      </w:r>
      <w:r w:rsidRPr="00F61BAB">
        <w:rPr>
          <w:rFonts w:ascii="Arial" w:hAnsi="Arial" w:cs="Arial"/>
        </w:rPr>
        <w:t xml:space="preserve"> é um sistema </w:t>
      </w:r>
      <w:proofErr w:type="spellStart"/>
      <w:r w:rsidRPr="00F61BAB">
        <w:rPr>
          <w:rFonts w:ascii="Arial" w:hAnsi="Arial" w:cs="Arial"/>
        </w:rPr>
        <w:t>auto-suficiente</w:t>
      </w:r>
      <w:proofErr w:type="spellEnd"/>
      <w:r w:rsidRPr="00F61BAB">
        <w:rPr>
          <w:rFonts w:ascii="Arial" w:hAnsi="Arial" w:cs="Arial"/>
        </w:rPr>
        <w:t xml:space="preserve">, pois não possui nenhum vínculo com outros sistemas majoritários. Sua finalidade </w:t>
      </w:r>
      <w:r w:rsidR="00EE44EF">
        <w:rPr>
          <w:rFonts w:ascii="Arial" w:hAnsi="Arial" w:cs="Arial"/>
        </w:rPr>
        <w:t>é a de</w:t>
      </w:r>
      <w:r w:rsidRPr="00F61BAB">
        <w:rPr>
          <w:rFonts w:ascii="Arial" w:hAnsi="Arial" w:cs="Arial"/>
        </w:rPr>
        <w:t xml:space="preserve"> agilizar o processo </w:t>
      </w:r>
      <w:r w:rsidR="00F55FD1">
        <w:rPr>
          <w:rFonts w:ascii="Arial" w:hAnsi="Arial" w:cs="Arial"/>
        </w:rPr>
        <w:t>de lavagens de veículos.</w:t>
      </w:r>
    </w:p>
    <w:p w14:paraId="026ED53C" w14:textId="77777777" w:rsidR="003D5150" w:rsidRPr="00F61BAB" w:rsidRDefault="003D5150">
      <w:pPr>
        <w:ind w:firstLine="709"/>
        <w:jc w:val="both"/>
        <w:rPr>
          <w:rFonts w:ascii="Arial" w:hAnsi="Arial" w:cs="Arial"/>
        </w:rPr>
      </w:pPr>
    </w:p>
    <w:p w14:paraId="70F71052" w14:textId="77777777" w:rsidR="00F473E4" w:rsidRDefault="00F473E4" w:rsidP="009B3391">
      <w:pPr>
        <w:ind w:left="360"/>
        <w:jc w:val="both"/>
        <w:rPr>
          <w:rFonts w:ascii="Arial" w:hAnsi="Arial" w:cs="Arial"/>
        </w:rPr>
      </w:pPr>
      <w:bookmarkStart w:id="56" w:name="_Toc4469839"/>
      <w:bookmarkStart w:id="57" w:name="_Ref6917915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F61BAB">
        <w:rPr>
          <w:rFonts w:ascii="Arial" w:hAnsi="Arial" w:cs="Arial"/>
        </w:rPr>
        <w:t>Resumo das funcionalidades do Produto</w:t>
      </w:r>
      <w:bookmarkEnd w:id="56"/>
      <w:bookmarkEnd w:id="57"/>
    </w:p>
    <w:p w14:paraId="513A1C77" w14:textId="77777777" w:rsidR="003D5150" w:rsidRPr="00F61BAB" w:rsidRDefault="003D5150" w:rsidP="009B3391">
      <w:pPr>
        <w:ind w:left="360"/>
        <w:jc w:val="both"/>
        <w:rPr>
          <w:rFonts w:ascii="Arial" w:hAnsi="Arial" w:cs="Arial"/>
        </w:rPr>
      </w:pPr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F473E4" w:rsidRPr="00F61BAB" w14:paraId="3E85EA94" w14:textId="77777777">
        <w:trPr>
          <w:cantSplit/>
        </w:trPr>
        <w:tc>
          <w:tcPr>
            <w:tcW w:w="3543" w:type="dxa"/>
            <w:shd w:val="clear" w:color="auto" w:fill="D9D9D9"/>
          </w:tcPr>
          <w:p w14:paraId="3D62E9C2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14:paraId="16AE79DE" w14:textId="77777777"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3D5150" w:rsidRPr="00F61BAB" w14:paraId="60B62B46" w14:textId="77777777">
        <w:trPr>
          <w:cantSplit/>
        </w:trPr>
        <w:tc>
          <w:tcPr>
            <w:tcW w:w="3543" w:type="dxa"/>
          </w:tcPr>
          <w:p w14:paraId="3284FAB2" w14:textId="77777777" w:rsidR="003D5150" w:rsidRPr="00F61BAB" w:rsidRDefault="00F55FD1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veículos para lavagem.</w:t>
            </w:r>
          </w:p>
        </w:tc>
        <w:tc>
          <w:tcPr>
            <w:tcW w:w="5529" w:type="dxa"/>
          </w:tcPr>
          <w:p w14:paraId="32924AB8" w14:textId="77777777" w:rsidR="003D5150" w:rsidRDefault="00F55FD1" w:rsidP="00CA172C">
            <w:pPr>
              <w:pStyle w:val="Header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veículos.</w:t>
            </w:r>
          </w:p>
          <w:p w14:paraId="31493655" w14:textId="77777777" w:rsidR="00CA172C" w:rsidRPr="00CA172C" w:rsidRDefault="00CA172C" w:rsidP="00CA172C">
            <w:pPr>
              <w:pStyle w:val="Header"/>
              <w:numPr>
                <w:ilvl w:val="1"/>
                <w:numId w:val="12"/>
              </w:numPr>
              <w:tabs>
                <w:tab w:val="clear" w:pos="4320"/>
                <w:tab w:val="clear" w:pos="8640"/>
              </w:tabs>
              <w:ind w:left="356" w:hanging="356"/>
              <w:rPr>
                <w:rFonts w:ascii="Arial" w:hAnsi="Arial" w:cs="Arial"/>
              </w:rPr>
            </w:pPr>
          </w:p>
        </w:tc>
      </w:tr>
      <w:tr w:rsidR="003D5150" w:rsidRPr="00F61BAB" w14:paraId="54216092" w14:textId="77777777">
        <w:trPr>
          <w:cantSplit/>
        </w:trPr>
        <w:tc>
          <w:tcPr>
            <w:tcW w:w="3543" w:type="dxa"/>
          </w:tcPr>
          <w:p w14:paraId="47A718CF" w14:textId="77777777" w:rsidR="003D5150" w:rsidRPr="002001FD" w:rsidRDefault="00F55FD1" w:rsidP="00F55FD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andamento das lavagens.</w:t>
            </w:r>
          </w:p>
        </w:tc>
        <w:tc>
          <w:tcPr>
            <w:tcW w:w="5529" w:type="dxa"/>
          </w:tcPr>
          <w:p w14:paraId="706FAB1E" w14:textId="77777777" w:rsidR="003D5150" w:rsidRDefault="00F55FD1" w:rsidP="00CA172C">
            <w:pPr>
              <w:pStyle w:val="Header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Acompanhar lista da lavagem.</w:t>
            </w:r>
          </w:p>
          <w:p w14:paraId="070489A6" w14:textId="77777777" w:rsidR="00CA172C" w:rsidRPr="00F61BAB" w:rsidRDefault="00CA172C" w:rsidP="00CA172C">
            <w:pPr>
              <w:pStyle w:val="Header"/>
              <w:numPr>
                <w:ilvl w:val="2"/>
                <w:numId w:val="12"/>
              </w:numPr>
              <w:tabs>
                <w:tab w:val="clear" w:pos="4320"/>
                <w:tab w:val="clear" w:pos="8640"/>
                <w:tab w:val="num" w:pos="923"/>
              </w:tabs>
              <w:rPr>
                <w:rFonts w:ascii="Arial" w:hAnsi="Arial" w:cs="Arial"/>
              </w:rPr>
            </w:pPr>
          </w:p>
        </w:tc>
      </w:tr>
      <w:tr w:rsidR="003D5150" w:rsidRPr="00F61BAB" w14:paraId="6C08CC97" w14:textId="77777777">
        <w:trPr>
          <w:cantSplit/>
        </w:trPr>
        <w:tc>
          <w:tcPr>
            <w:tcW w:w="3543" w:type="dxa"/>
          </w:tcPr>
          <w:p w14:paraId="1F82B4E1" w14:textId="77777777" w:rsidR="003D5150" w:rsidRPr="002001FD" w:rsidRDefault="00F55FD1" w:rsidP="002001F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tempo médio por lavagem</w:t>
            </w:r>
          </w:p>
        </w:tc>
        <w:tc>
          <w:tcPr>
            <w:tcW w:w="5529" w:type="dxa"/>
          </w:tcPr>
          <w:p w14:paraId="7461EE88" w14:textId="77777777" w:rsidR="003D5150" w:rsidRPr="00F61BAB" w:rsidRDefault="002001FD" w:rsidP="00F55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55FD1">
              <w:rPr>
                <w:rFonts w:ascii="Arial" w:hAnsi="Arial" w:cs="Arial"/>
              </w:rPr>
              <w:t>Planejar capacidade de produção.</w:t>
            </w:r>
          </w:p>
        </w:tc>
      </w:tr>
      <w:tr w:rsidR="003D5150" w:rsidRPr="00F61BAB" w14:paraId="7B9023B5" w14:textId="77777777">
        <w:trPr>
          <w:cantSplit/>
        </w:trPr>
        <w:tc>
          <w:tcPr>
            <w:tcW w:w="3543" w:type="dxa"/>
          </w:tcPr>
          <w:p w14:paraId="289DC05B" w14:textId="77777777" w:rsidR="003D5150" w:rsidRPr="001404D4" w:rsidRDefault="00F55FD1" w:rsidP="00F55FD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Notificações sobre status dos veículos.</w:t>
            </w:r>
          </w:p>
        </w:tc>
        <w:tc>
          <w:tcPr>
            <w:tcW w:w="5529" w:type="dxa"/>
          </w:tcPr>
          <w:p w14:paraId="46E93481" w14:textId="77777777" w:rsidR="003D5150" w:rsidRPr="00F61BAB" w:rsidRDefault="001404D4" w:rsidP="00F55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F55FD1">
              <w:rPr>
                <w:rFonts w:ascii="Arial" w:hAnsi="Arial" w:cs="Arial"/>
              </w:rPr>
              <w:t>Receber notificações.</w:t>
            </w:r>
          </w:p>
        </w:tc>
      </w:tr>
    </w:tbl>
    <w:p w14:paraId="63B6D7B4" w14:textId="77777777" w:rsidR="003D5150" w:rsidRDefault="003D5150" w:rsidP="00CA172C">
      <w:pPr>
        <w:rPr>
          <w:rFonts w:ascii="Arial" w:hAnsi="Arial" w:cs="Arial"/>
        </w:rPr>
      </w:pPr>
    </w:p>
    <w:p w14:paraId="787E0574" w14:textId="77777777" w:rsidR="00CA172C" w:rsidRPr="00F61BAB" w:rsidRDefault="00CA172C" w:rsidP="00CA172C">
      <w:pPr>
        <w:rPr>
          <w:rFonts w:ascii="Arial" w:hAnsi="Arial" w:cs="Arial"/>
        </w:rPr>
      </w:pPr>
    </w:p>
    <w:p w14:paraId="15A43704" w14:textId="77777777" w:rsidR="00F473E4" w:rsidRPr="00F61BAB" w:rsidRDefault="00F473E4">
      <w:pPr>
        <w:pStyle w:val="Heading1"/>
        <w:rPr>
          <w:rFonts w:cs="Arial"/>
        </w:rPr>
      </w:pPr>
      <w:bookmarkStart w:id="58" w:name="_Toc4469842"/>
      <w:bookmarkStart w:id="59" w:name="_Toc205718190"/>
      <w:r w:rsidRPr="00F61BAB">
        <w:rPr>
          <w:rFonts w:cs="Arial"/>
        </w:rPr>
        <w:t>Requisitos Funcionais do Produto</w:t>
      </w:r>
      <w:bookmarkEnd w:id="58"/>
      <w:bookmarkEnd w:id="59"/>
    </w:p>
    <w:p w14:paraId="18502A6B" w14:textId="551CD037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>
        <w:rPr>
          <w:rFonts w:cs="Arial"/>
          <w:b w:val="0"/>
          <w:iCs/>
          <w:sz w:val="20"/>
          <w:lang w:eastAsia="pt-BR"/>
        </w:rPr>
        <w:t>RF001 - O 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gerente e o cliente consultem a fila de lavagem</w:t>
      </w:r>
      <w:r>
        <w:rPr>
          <w:rFonts w:cs="Arial"/>
          <w:b w:val="0"/>
          <w:iCs/>
          <w:sz w:val="20"/>
          <w:lang w:eastAsia="pt-BR"/>
        </w:rPr>
        <w:t xml:space="preserve"> para saber a etapa em que o veí</w:t>
      </w:r>
      <w:r w:rsidRPr="00B50964">
        <w:rPr>
          <w:rFonts w:cs="Arial"/>
          <w:b w:val="0"/>
          <w:iCs/>
          <w:sz w:val="20"/>
          <w:lang w:eastAsia="pt-BR"/>
        </w:rPr>
        <w:t>culo se encontra</w:t>
      </w:r>
    </w:p>
    <w:p w14:paraId="567812F3" w14:textId="2AE16BEC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>
        <w:rPr>
          <w:rFonts w:cs="Arial"/>
          <w:b w:val="0"/>
          <w:iCs/>
          <w:sz w:val="20"/>
          <w:lang w:eastAsia="pt-BR"/>
        </w:rPr>
        <w:t>RF002 - O 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</w:t>
      </w:r>
      <w:r>
        <w:rPr>
          <w:rFonts w:cs="Arial"/>
          <w:b w:val="0"/>
          <w:iCs/>
          <w:sz w:val="20"/>
          <w:lang w:eastAsia="pt-BR"/>
        </w:rPr>
        <w:t>e planeje a capacidade de produção e associe os funcioná</w:t>
      </w:r>
      <w:r w:rsidRPr="00B50964">
        <w:rPr>
          <w:rFonts w:cs="Arial"/>
          <w:b w:val="0"/>
          <w:iCs/>
          <w:sz w:val="20"/>
          <w:lang w:eastAsia="pt-BR"/>
        </w:rPr>
        <w:t>rios aos boxes e f</w:t>
      </w:r>
      <w:r>
        <w:rPr>
          <w:rFonts w:cs="Arial"/>
          <w:b w:val="0"/>
          <w:iCs/>
          <w:sz w:val="20"/>
          <w:lang w:eastAsia="pt-BR"/>
        </w:rPr>
        <w:t>unções.</w:t>
      </w:r>
    </w:p>
    <w:p w14:paraId="577BEA70" w14:textId="633D6371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 w:rsidRPr="00B50964">
        <w:rPr>
          <w:rFonts w:cs="Arial"/>
          <w:b w:val="0"/>
          <w:iCs/>
          <w:sz w:val="20"/>
          <w:lang w:eastAsia="pt-BR"/>
        </w:rPr>
        <w:t xml:space="preserve">RF003 - O </w:t>
      </w:r>
      <w:r w:rsidR="00D004E1">
        <w:rPr>
          <w:rFonts w:cs="Arial"/>
          <w:b w:val="0"/>
          <w:iCs/>
          <w:sz w:val="20"/>
          <w:lang w:eastAsia="pt-BR"/>
        </w:rPr>
        <w:t>sistema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gerente </w:t>
      </w:r>
      <w:r>
        <w:rPr>
          <w:rFonts w:cs="Arial"/>
          <w:b w:val="0"/>
          <w:iCs/>
          <w:sz w:val="20"/>
          <w:lang w:eastAsia="pt-BR"/>
        </w:rPr>
        <w:t>mantenha o cadastro dos funcioná</w:t>
      </w:r>
      <w:r w:rsidRPr="00B50964">
        <w:rPr>
          <w:rFonts w:cs="Arial"/>
          <w:b w:val="0"/>
          <w:iCs/>
          <w:sz w:val="20"/>
          <w:lang w:eastAsia="pt-BR"/>
        </w:rPr>
        <w:t>rios</w:t>
      </w:r>
      <w:r>
        <w:rPr>
          <w:rFonts w:cs="Arial"/>
          <w:b w:val="0"/>
          <w:iCs/>
          <w:sz w:val="20"/>
          <w:lang w:eastAsia="pt-BR"/>
        </w:rPr>
        <w:t>.</w:t>
      </w:r>
    </w:p>
    <w:p w14:paraId="47DDB5AF" w14:textId="3914E354" w:rsidR="00B50964" w:rsidRP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>
        <w:rPr>
          <w:rFonts w:cs="Arial"/>
          <w:b w:val="0"/>
          <w:iCs/>
          <w:sz w:val="20"/>
          <w:lang w:eastAsia="pt-BR"/>
        </w:rPr>
        <w:t>RF004 -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 gerente </w:t>
      </w:r>
      <w:r w:rsidR="00B50964">
        <w:rPr>
          <w:rFonts w:cs="Arial"/>
          <w:b w:val="0"/>
          <w:iCs/>
          <w:sz w:val="20"/>
          <w:lang w:eastAsia="pt-BR"/>
        </w:rPr>
        <w:t>registre o recebimento de um veí</w:t>
      </w:r>
      <w:r w:rsidR="00B50964" w:rsidRPr="00B50964">
        <w:rPr>
          <w:rFonts w:cs="Arial"/>
          <w:b w:val="0"/>
          <w:iCs/>
          <w:sz w:val="20"/>
          <w:lang w:eastAsia="pt-BR"/>
        </w:rPr>
        <w:t>culo.</w:t>
      </w:r>
    </w:p>
    <w:p w14:paraId="1F8FE31A" w14:textId="138A695A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 w:rsidRPr="00B50964">
        <w:rPr>
          <w:rFonts w:cs="Arial"/>
          <w:b w:val="0"/>
          <w:iCs/>
          <w:sz w:val="20"/>
          <w:lang w:eastAsia="pt-BR"/>
        </w:rPr>
        <w:t xml:space="preserve">RF005 - </w:t>
      </w:r>
      <w:r w:rsidR="00D004E1">
        <w:rPr>
          <w:rFonts w:cs="Arial"/>
          <w:b w:val="0"/>
          <w:iCs/>
          <w:sz w:val="20"/>
          <w:lang w:eastAsia="pt-BR"/>
        </w:rPr>
        <w:t>O sistema deverá</w:t>
      </w:r>
      <w:r>
        <w:rPr>
          <w:rFonts w:cs="Arial"/>
          <w:b w:val="0"/>
          <w:iCs/>
          <w:sz w:val="20"/>
          <w:lang w:eastAsia="pt-BR"/>
        </w:rPr>
        <w:t xml:space="preserve"> calcular o horário planejado de entrega do veí</w:t>
      </w:r>
      <w:r w:rsidRPr="00B50964">
        <w:rPr>
          <w:rFonts w:cs="Arial"/>
          <w:b w:val="0"/>
          <w:iCs/>
          <w:sz w:val="20"/>
          <w:lang w:eastAsia="pt-BR"/>
        </w:rPr>
        <w:t>culo.</w:t>
      </w:r>
    </w:p>
    <w:p w14:paraId="6E081ED4" w14:textId="603E7E87" w:rsidR="00B50964" w:rsidRPr="00B50964" w:rsidRDefault="00B50964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 w:rsidRPr="00B50964">
        <w:rPr>
          <w:rFonts w:cs="Arial"/>
          <w:b w:val="0"/>
          <w:iCs/>
          <w:sz w:val="20"/>
          <w:lang w:eastAsia="pt-BR"/>
        </w:rPr>
        <w:t>RF006 - O sistema</w:t>
      </w:r>
      <w:r w:rsidR="00D004E1">
        <w:rPr>
          <w:rFonts w:cs="Arial"/>
          <w:b w:val="0"/>
          <w:iCs/>
          <w:sz w:val="20"/>
          <w:lang w:eastAsia="pt-BR"/>
        </w:rPr>
        <w:t xml:space="preserve"> deverá</w:t>
      </w:r>
      <w:r w:rsidRPr="00B50964">
        <w:rPr>
          <w:rFonts w:cs="Arial"/>
          <w:b w:val="0"/>
          <w:iCs/>
          <w:sz w:val="20"/>
          <w:lang w:eastAsia="pt-BR"/>
        </w:rPr>
        <w:t xml:space="preserve"> permitir que o cliente opte por uma lavagem parcial ou total.</w:t>
      </w:r>
    </w:p>
    <w:p w14:paraId="4893A8AC" w14:textId="3C50DBD5" w:rsidR="00B50964" w:rsidRP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>
        <w:rPr>
          <w:rFonts w:cs="Arial"/>
          <w:b w:val="0"/>
          <w:iCs/>
          <w:sz w:val="20"/>
          <w:lang w:eastAsia="pt-BR"/>
        </w:rPr>
        <w:t>RF007 -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 </w:t>
      </w:r>
      <w:r w:rsidR="00B50964">
        <w:rPr>
          <w:rFonts w:cs="Arial"/>
          <w:b w:val="0"/>
          <w:iCs/>
          <w:sz w:val="20"/>
          <w:lang w:eastAsia="pt-BR"/>
        </w:rPr>
        <w:t>gerente registre a entrega o veí</w:t>
      </w:r>
      <w:r w:rsidR="00B50964" w:rsidRPr="00B50964">
        <w:rPr>
          <w:rFonts w:cs="Arial"/>
          <w:b w:val="0"/>
          <w:iCs/>
          <w:sz w:val="20"/>
          <w:lang w:eastAsia="pt-BR"/>
        </w:rPr>
        <w:t>culo e o recebimento de pagamento e emitir nota fiscal.</w:t>
      </w:r>
    </w:p>
    <w:p w14:paraId="5C1F16B0" w14:textId="09048F4D" w:rsidR="00B50964" w:rsidRDefault="00D004E1" w:rsidP="00B50964">
      <w:pPr>
        <w:pStyle w:val="Heading1"/>
        <w:numPr>
          <w:ilvl w:val="0"/>
          <w:numId w:val="0"/>
        </w:numPr>
        <w:ind w:left="720"/>
        <w:rPr>
          <w:rFonts w:cs="Arial"/>
          <w:b w:val="0"/>
          <w:iCs/>
          <w:sz w:val="20"/>
          <w:lang w:eastAsia="pt-BR"/>
        </w:rPr>
      </w:pPr>
      <w:r>
        <w:rPr>
          <w:rFonts w:cs="Arial"/>
          <w:b w:val="0"/>
          <w:iCs/>
          <w:sz w:val="20"/>
          <w:lang w:eastAsia="pt-BR"/>
        </w:rPr>
        <w:t>RF008 - O sistema deverá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 permitir que os </w:t>
      </w:r>
      <w:r w:rsidR="00B50964">
        <w:rPr>
          <w:rFonts w:cs="Arial"/>
          <w:b w:val="0"/>
          <w:iCs/>
          <w:sz w:val="20"/>
          <w:lang w:eastAsia="pt-BR"/>
        </w:rPr>
        <w:t>funcionários notifiquem sobre o início e té</w:t>
      </w:r>
      <w:r w:rsidR="00B50964" w:rsidRPr="00B50964">
        <w:rPr>
          <w:rFonts w:cs="Arial"/>
          <w:b w:val="0"/>
          <w:iCs/>
          <w:sz w:val="20"/>
          <w:lang w:eastAsia="pt-BR"/>
        </w:rPr>
        <w:t xml:space="preserve">rmino de cada etapa </w:t>
      </w:r>
    </w:p>
    <w:p w14:paraId="2FCB199D" w14:textId="0CD82E53" w:rsidR="00F473E4" w:rsidRPr="00F61BAB" w:rsidRDefault="00B50964" w:rsidP="00B50964"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 xml:space="preserve">6. </w:t>
      </w:r>
      <w:r w:rsidR="001404D4">
        <w:rPr>
          <w:rFonts w:cs="Arial"/>
        </w:rPr>
        <w:t xml:space="preserve">Requisitos </w:t>
      </w:r>
      <w:r>
        <w:rPr>
          <w:rFonts w:cs="Arial"/>
        </w:rPr>
        <w:t xml:space="preserve">Não-Funcionais </w:t>
      </w:r>
      <w:r w:rsidR="001404D4">
        <w:rPr>
          <w:rFonts w:cs="Arial"/>
        </w:rPr>
        <w:t>do Sistema</w:t>
      </w:r>
    </w:p>
    <w:p w14:paraId="1DA25642" w14:textId="1C32071C" w:rsidR="00F473E4" w:rsidRPr="00F61BAB" w:rsidRDefault="00F473E4">
      <w:pPr>
        <w:pStyle w:val="BodyText"/>
        <w:ind w:left="0" w:firstLine="720"/>
        <w:jc w:val="both"/>
        <w:rPr>
          <w:rFonts w:cs="Arial"/>
        </w:rPr>
      </w:pPr>
      <w:bookmarkStart w:id="60" w:name="_Toc436203405"/>
      <w:bookmarkStart w:id="61" w:name="_Toc452813599"/>
      <w:bookmarkStart w:id="62" w:name="_Toc509300860"/>
      <w:bookmarkStart w:id="63" w:name="_Toc4469843"/>
      <w:r w:rsidRPr="00F61BAB">
        <w:rPr>
          <w:rFonts w:cs="Arial"/>
        </w:rPr>
        <w:t>O sistema deve utilizar os padrões de desenvolvimento, ferramentas de software e hardware adotados pel</w:t>
      </w:r>
      <w:r w:rsidR="008D197A" w:rsidRPr="00F61BAB">
        <w:rPr>
          <w:rFonts w:cs="Arial"/>
        </w:rPr>
        <w:t>a equipe do projeto</w:t>
      </w:r>
      <w:r w:rsidRPr="00F61BAB">
        <w:rPr>
          <w:rFonts w:cs="Arial"/>
        </w:rPr>
        <w:t xml:space="preserve">. </w:t>
      </w:r>
    </w:p>
    <w:p w14:paraId="77D3DA9F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Requisitos de </w:t>
      </w:r>
      <w:proofErr w:type="spellStart"/>
      <w:r w:rsidRPr="00F61BAB">
        <w:rPr>
          <w:rFonts w:ascii="Arial" w:hAnsi="Arial" w:cs="Arial"/>
        </w:rPr>
        <w:t>Suportabilidade</w:t>
      </w:r>
      <w:proofErr w:type="spellEnd"/>
      <w:r w:rsidRPr="00F61BAB">
        <w:rPr>
          <w:rFonts w:ascii="Arial" w:hAnsi="Arial" w:cs="Arial"/>
        </w:rPr>
        <w:t>/Ambiente</w:t>
      </w:r>
    </w:p>
    <w:p w14:paraId="1576EBE4" w14:textId="3AB765CA"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  <w:color w:val="000000"/>
        </w:rPr>
        <w:t xml:space="preserve">O sistema </w:t>
      </w:r>
      <w:r w:rsidR="004D0E70" w:rsidRPr="00F61BAB">
        <w:rPr>
          <w:rFonts w:ascii="Arial" w:hAnsi="Arial" w:cs="Arial"/>
          <w:color w:val="000000"/>
        </w:rPr>
        <w:t>deverá</w:t>
      </w:r>
      <w:r w:rsidRPr="00F61BAB">
        <w:rPr>
          <w:rFonts w:ascii="Arial" w:hAnsi="Arial" w:cs="Arial"/>
          <w:color w:val="000000"/>
        </w:rPr>
        <w:t xml:space="preserve"> permitir o acesso através do </w:t>
      </w:r>
      <w:r w:rsidR="00B50964">
        <w:rPr>
          <w:rFonts w:ascii="Arial" w:hAnsi="Arial" w:cs="Arial"/>
          <w:color w:val="000000"/>
        </w:rPr>
        <w:t>ambiente móvel</w:t>
      </w:r>
      <w:r w:rsidR="00B31DBD">
        <w:rPr>
          <w:rFonts w:ascii="Arial" w:hAnsi="Arial" w:cs="Arial"/>
          <w:color w:val="000000"/>
        </w:rPr>
        <w:t>, sem restrição aos Sistemas Operacionais disponíveis no mercado</w:t>
      </w:r>
      <w:r w:rsidR="00B50964">
        <w:rPr>
          <w:rFonts w:ascii="Arial" w:hAnsi="Arial" w:cs="Arial"/>
          <w:color w:val="000000"/>
        </w:rPr>
        <w:t>.</w:t>
      </w:r>
    </w:p>
    <w:p w14:paraId="0E44537C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Usabilidade</w:t>
      </w:r>
    </w:p>
    <w:p w14:paraId="6E4384BA" w14:textId="28C8C249" w:rsidR="00F473E4" w:rsidRPr="00F61BAB" w:rsidRDefault="00F473E4" w:rsidP="00C7315C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t>Interface amigável e compatível com os requisitos do usuário</w:t>
      </w:r>
      <w:r w:rsidR="00B31DBD">
        <w:rPr>
          <w:rFonts w:ascii="Arial" w:hAnsi="Arial" w:cs="Arial"/>
        </w:rPr>
        <w:t>, a fim de garantir agilidade e praticidade</w:t>
      </w:r>
      <w:r w:rsidRPr="00F61BAB">
        <w:rPr>
          <w:rFonts w:ascii="Arial" w:hAnsi="Arial" w:cs="Arial"/>
        </w:rPr>
        <w:t>.</w:t>
      </w:r>
    </w:p>
    <w:p w14:paraId="2F47B4C1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Confiabilidade</w:t>
      </w:r>
    </w:p>
    <w:p w14:paraId="2E5F0728" w14:textId="0EA2622D" w:rsidR="00D004E1" w:rsidRPr="00B31DBD" w:rsidRDefault="00F473E4" w:rsidP="00D004E1">
      <w:pPr>
        <w:ind w:left="1440"/>
        <w:rPr>
          <w:rFonts w:ascii="Arial" w:hAnsi="Arial" w:cs="Arial"/>
          <w:color w:val="000000"/>
        </w:rPr>
      </w:pPr>
      <w:r w:rsidRPr="00F61BAB">
        <w:rPr>
          <w:rFonts w:ascii="Arial" w:hAnsi="Arial" w:cs="Arial"/>
          <w:color w:val="000000"/>
        </w:rPr>
        <w:lastRenderedPageBreak/>
        <w:t>O sistema deve estar disponível diariamente</w:t>
      </w:r>
      <w:r w:rsidR="00B31DBD">
        <w:rPr>
          <w:rFonts w:ascii="Arial" w:hAnsi="Arial" w:cs="Arial"/>
          <w:color w:val="000000"/>
        </w:rPr>
        <w:t xml:space="preserve"> e não poderá apresentar falhas ao longo do seu uso, tais como, tempo de resposta elevado a 60 segundos ou falhas de conexão continua que ultrapassem 5 minutos</w:t>
      </w:r>
      <w:r w:rsidR="00C7315C">
        <w:rPr>
          <w:rFonts w:ascii="Arial" w:hAnsi="Arial" w:cs="Arial"/>
          <w:color w:val="000000"/>
        </w:rPr>
        <w:t>.</w:t>
      </w:r>
    </w:p>
    <w:p w14:paraId="0570A27A" w14:textId="77777777" w:rsidR="00F473E4" w:rsidRPr="00F61BAB" w:rsidRDefault="00F473E4">
      <w:pPr>
        <w:numPr>
          <w:ilvl w:val="0"/>
          <w:numId w:val="4"/>
        </w:numPr>
        <w:rPr>
          <w:rFonts w:ascii="Arial" w:hAnsi="Arial" w:cs="Arial"/>
        </w:rPr>
      </w:pPr>
      <w:r w:rsidRPr="00F61BAB">
        <w:rPr>
          <w:rFonts w:ascii="Arial" w:hAnsi="Arial" w:cs="Arial"/>
        </w:rPr>
        <w:t>Requisitos de Segurança</w:t>
      </w:r>
    </w:p>
    <w:p w14:paraId="238BFB3B" w14:textId="4C31D256" w:rsidR="00D004E1" w:rsidRDefault="00F473E4" w:rsidP="00D004E1">
      <w:pPr>
        <w:ind w:left="1440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Todo acesso à informação do sistema será controlado </w:t>
      </w:r>
      <w:r w:rsidR="00B31DBD">
        <w:rPr>
          <w:rFonts w:ascii="Arial" w:hAnsi="Arial" w:cs="Arial"/>
        </w:rPr>
        <w:t xml:space="preserve">para não permitir vazamento de dados ou registros. </w:t>
      </w:r>
    </w:p>
    <w:p w14:paraId="1B347E4A" w14:textId="79135BDB" w:rsidR="00D004E1" w:rsidRDefault="00D004E1" w:rsidP="00D004E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Requisitos de Padrões:</w:t>
      </w:r>
    </w:p>
    <w:p w14:paraId="571CE2C9" w14:textId="35EAFE96" w:rsidR="00F473E4" w:rsidRDefault="00D004E1" w:rsidP="00D004E1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Os dados informados para o cadastro deverão estar de acordo com a legislação vigente no Brasil, tais como, o padrão de endereções homo</w:t>
      </w:r>
      <w:r w:rsidR="007A1040">
        <w:rPr>
          <w:rFonts w:ascii="Arial" w:hAnsi="Arial" w:cs="Arial"/>
        </w:rPr>
        <w:t>logado pelos Correi</w:t>
      </w:r>
      <w:bookmarkStart w:id="64" w:name="_GoBack"/>
      <w:bookmarkEnd w:id="64"/>
      <w:r>
        <w:rPr>
          <w:rFonts w:ascii="Arial" w:hAnsi="Arial" w:cs="Arial"/>
        </w:rPr>
        <w:t>os e denominado Código de Endereçamento Postal e o formato telefônico.</w:t>
      </w:r>
    </w:p>
    <w:p w14:paraId="29534C19" w14:textId="77777777" w:rsidR="00D004E1" w:rsidRPr="00F61BAB" w:rsidRDefault="00D004E1" w:rsidP="00D004E1">
      <w:pPr>
        <w:ind w:left="1440"/>
        <w:rPr>
          <w:rFonts w:ascii="Arial" w:hAnsi="Arial" w:cs="Arial"/>
        </w:rPr>
      </w:pPr>
    </w:p>
    <w:p w14:paraId="0A350F6A" w14:textId="7F99E118" w:rsidR="00F473E4" w:rsidRPr="00B31DBD" w:rsidRDefault="00B31DBD" w:rsidP="00B31DBD">
      <w:pPr>
        <w:pStyle w:val="Heading2"/>
        <w:numPr>
          <w:ilvl w:val="0"/>
          <w:numId w:val="0"/>
        </w:numPr>
        <w:rPr>
          <w:rFonts w:cs="Arial"/>
        </w:rPr>
      </w:pPr>
      <w:bookmarkStart w:id="65" w:name="_Toc135046102"/>
      <w:bookmarkStart w:id="66" w:name="_Toc205718194"/>
      <w:bookmarkEnd w:id="60"/>
      <w:bookmarkEnd w:id="61"/>
      <w:bookmarkEnd w:id="62"/>
      <w:bookmarkEnd w:id="63"/>
      <w:r>
        <w:rPr>
          <w:rFonts w:cs="Arial"/>
        </w:rPr>
        <w:t xml:space="preserve">6.1 </w:t>
      </w:r>
      <w:r w:rsidR="00F473E4" w:rsidRPr="00B31DBD">
        <w:rPr>
          <w:rFonts w:cs="Arial"/>
        </w:rPr>
        <w:t>Padrões Aplicáveis</w:t>
      </w:r>
      <w:bookmarkEnd w:id="65"/>
      <w:bookmarkEnd w:id="66"/>
    </w:p>
    <w:p w14:paraId="309D198B" w14:textId="77777777" w:rsidR="00F473E4" w:rsidRPr="00F61BAB" w:rsidRDefault="00F473E4">
      <w:pPr>
        <w:ind w:firstLine="360"/>
        <w:rPr>
          <w:rFonts w:ascii="Arial" w:hAnsi="Arial" w:cs="Arial"/>
        </w:rPr>
      </w:pPr>
      <w:r w:rsidRPr="00F61BAB">
        <w:rPr>
          <w:rFonts w:ascii="Arial" w:hAnsi="Arial" w:cs="Arial"/>
        </w:rPr>
        <w:t>Os seguintes padrões técnicos serão seguidos:</w:t>
      </w:r>
    </w:p>
    <w:p w14:paraId="0EFA3EB0" w14:textId="12C4D0D3" w:rsidR="00D004E1" w:rsidRPr="00D004E1" w:rsidRDefault="00F473E4" w:rsidP="00D004E1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Padrões visuais </w:t>
      </w:r>
      <w:r w:rsidR="00EE1061" w:rsidRPr="00F61BAB">
        <w:rPr>
          <w:rFonts w:ascii="Arial" w:hAnsi="Arial" w:cs="Arial"/>
        </w:rPr>
        <w:t xml:space="preserve">de </w:t>
      </w:r>
      <w:r w:rsidR="00EE1061" w:rsidRPr="00EE44EF">
        <w:rPr>
          <w:rFonts w:ascii="Arial" w:hAnsi="Arial" w:cs="Arial"/>
        </w:rPr>
        <w:t>interface</w:t>
      </w:r>
      <w:r w:rsidR="00EE1061" w:rsidRPr="00F61BAB">
        <w:rPr>
          <w:rFonts w:ascii="Arial" w:hAnsi="Arial" w:cs="Arial"/>
        </w:rPr>
        <w:t>;</w:t>
      </w:r>
    </w:p>
    <w:p w14:paraId="43901092" w14:textId="77777777" w:rsidR="00F473E4" w:rsidRPr="00F61BAB" w:rsidRDefault="00F473E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Padrões de codificação em Java d</w:t>
      </w:r>
      <w:r w:rsidR="00EE1061" w:rsidRPr="00F61BAB">
        <w:rPr>
          <w:rFonts w:ascii="Arial" w:hAnsi="Arial" w:cs="Arial"/>
        </w:rPr>
        <w:t>efinido pela Equipe</w:t>
      </w:r>
      <w:r w:rsidR="004D0E70" w:rsidRPr="00F61BAB">
        <w:rPr>
          <w:rFonts w:ascii="Arial" w:hAnsi="Arial" w:cs="Arial"/>
        </w:rPr>
        <w:t xml:space="preserve"> do projeto</w:t>
      </w:r>
      <w:r w:rsidR="00EE1061" w:rsidRPr="00F61BAB">
        <w:rPr>
          <w:rFonts w:ascii="Arial" w:hAnsi="Arial" w:cs="Arial"/>
        </w:rPr>
        <w:t>;</w:t>
      </w:r>
    </w:p>
    <w:p w14:paraId="08D88556" w14:textId="77777777" w:rsidR="00F473E4" w:rsidRPr="00F61BAB" w:rsidRDefault="00F473E4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61BAB">
        <w:rPr>
          <w:rFonts w:ascii="Arial" w:hAnsi="Arial" w:cs="Arial"/>
        </w:rPr>
        <w:t>Padrão de Arquitetura Java em 3 camadas;</w:t>
      </w:r>
    </w:p>
    <w:p w14:paraId="757FF4FA" w14:textId="77777777" w:rsidR="00F473E4" w:rsidRDefault="00F473E4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261FF244" w14:textId="292E74FD" w:rsidR="00D004E1" w:rsidRDefault="00D004E1" w:rsidP="005B2A78">
      <w:pPr>
        <w:pStyle w:val="Heading1"/>
        <w:numPr>
          <w:ilvl w:val="0"/>
          <w:numId w:val="27"/>
        </w:numPr>
      </w:pPr>
      <w:r w:rsidRPr="00D004E1">
        <w:t>Detalhamento do Caso de Uso</w:t>
      </w:r>
    </w:p>
    <w:p w14:paraId="4E2A5875" w14:textId="77777777" w:rsidR="00D004E1" w:rsidRDefault="00D004E1" w:rsidP="00D004E1"/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D004E1" w:rsidRPr="00DA0B46" w14:paraId="503B2029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4990626F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</w:tcPr>
          <w:p w14:paraId="431D25AC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UC001</w:t>
            </w:r>
          </w:p>
        </w:tc>
      </w:tr>
      <w:tr w:rsidR="00D004E1" w:rsidRPr="00DA0B46" w14:paraId="454C725E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074D9539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</w:tcPr>
          <w:p w14:paraId="46625465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funcionário</w:t>
            </w:r>
          </w:p>
        </w:tc>
      </w:tr>
      <w:tr w:rsidR="00D004E1" w:rsidRPr="00DA0B46" w14:paraId="55D6C7EF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20CC6B86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</w:tcPr>
          <w:p w14:paraId="5D45B251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D004E1" w:rsidRPr="00DA0B46" w14:paraId="61103855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2BC0F4FE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</w:tcPr>
          <w:p w14:paraId="24836D98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</w:p>
        </w:tc>
      </w:tr>
      <w:tr w:rsidR="00D004E1" w:rsidRPr="00DA0B46" w14:paraId="2B5BE13B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464E0618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</w:tcPr>
          <w:p w14:paraId="3A4CB22B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terá um novo usuário cadastrado</w:t>
            </w:r>
          </w:p>
        </w:tc>
      </w:tr>
      <w:tr w:rsidR="00D004E1" w:rsidRPr="00DA0B46" w14:paraId="6482A03B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7EDC6474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</w:tcPr>
          <w:p w14:paraId="6806B60B" w14:textId="77777777" w:rsidR="00D004E1" w:rsidRPr="0063397A" w:rsidRDefault="00D004E1" w:rsidP="00D004E1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começa quando o gerente deseja adicionar um novo cadastro de um funcionário. O gerente informa os dados para o sistema, o sistema, por sua vez, </w:t>
            </w:r>
            <w:r w:rsidRPr="00AF7C0E">
              <w:rPr>
                <w:rFonts w:ascii="Arial" w:hAnsi="Arial" w:cs="Arial"/>
                <w:u w:val="single"/>
              </w:rPr>
              <w:t>valida</w:t>
            </w:r>
            <w:r>
              <w:rPr>
                <w:rFonts w:ascii="Arial" w:hAnsi="Arial" w:cs="Arial"/>
              </w:rPr>
              <w:t xml:space="preserve"> os dados e adiciona o novo cadastro.</w:t>
            </w:r>
          </w:p>
        </w:tc>
      </w:tr>
      <w:tr w:rsidR="00D004E1" w:rsidRPr="00DA0B46" w14:paraId="6860B465" w14:textId="77777777" w:rsidTr="005B2A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</w:tcPr>
          <w:p w14:paraId="0249E848" w14:textId="77777777" w:rsidR="00D004E1" w:rsidRPr="00DA0B46" w:rsidRDefault="00D004E1" w:rsidP="00D004E1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Fluxos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 de Eventos</w:t>
            </w:r>
          </w:p>
        </w:tc>
      </w:tr>
      <w:tr w:rsidR="00D004E1" w:rsidRPr="00DA0B46" w14:paraId="46534738" w14:textId="77777777" w:rsidTr="005B2A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</w:tcPr>
          <w:p w14:paraId="60F58745" w14:textId="77777777" w:rsidR="00D004E1" w:rsidRPr="00DA0B46" w:rsidRDefault="00D004E1" w:rsidP="00D004E1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Fluxo Principal 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 Eventos</w:t>
            </w:r>
          </w:p>
        </w:tc>
      </w:tr>
      <w:tr w:rsidR="00D004E1" w:rsidRPr="00DA0B46" w14:paraId="6ED5F5BF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bottom w:val="single" w:sz="4" w:space="0" w:color="auto"/>
            </w:tcBorders>
          </w:tcPr>
          <w:p w14:paraId="03E0116E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095385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D004E1" w:rsidRPr="00DA0B46" w14:paraId="436B78F7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7D3" w14:textId="77777777" w:rsidR="00D004E1" w:rsidRPr="009D3211" w:rsidRDefault="00D004E1" w:rsidP="00D004E1">
            <w:pPr>
              <w:widowControl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lang w:eastAsia="pt-BR"/>
              </w:rPr>
            </w:pPr>
            <w:r w:rsidRPr="009D3211">
              <w:rPr>
                <w:rFonts w:ascii="Arial" w:hAnsi="Arial" w:cs="Arial"/>
                <w:snapToGrid w:val="0"/>
                <w:lang w:eastAsia="pt-BR"/>
              </w:rPr>
              <w:t>O gerente seleciona a opção “novo cadastro” no sistema.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A41CE" w14:textId="77777777" w:rsidR="00D004E1" w:rsidRPr="009D3211" w:rsidRDefault="00D004E1" w:rsidP="00D004E1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9D3211">
              <w:rPr>
                <w:rFonts w:ascii="Arial" w:hAnsi="Arial" w:cs="Arial"/>
                <w:szCs w:val="24"/>
              </w:rPr>
              <w:t xml:space="preserve">2. </w:t>
            </w:r>
            <w:r>
              <w:rPr>
                <w:rFonts w:ascii="Arial" w:hAnsi="Arial" w:cs="Arial"/>
                <w:szCs w:val="24"/>
              </w:rPr>
              <w:t>O sistema exibe a interface para cadastro de usuários</w:t>
            </w:r>
          </w:p>
        </w:tc>
      </w:tr>
      <w:tr w:rsidR="00D004E1" w:rsidRPr="00DA0B46" w14:paraId="29C07344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82C3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informa o nome, e-mail, telefone, data de nascimento, sexo, CPF e endereço do novo cadastro.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11CF3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CPF informado é válido.</w:t>
            </w:r>
          </w:p>
        </w:tc>
      </w:tr>
      <w:tr w:rsidR="00D004E1" w:rsidRPr="00DA0B46" w14:paraId="59C604B3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BB23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219D7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CPF não está cadastrado.</w:t>
            </w:r>
          </w:p>
        </w:tc>
      </w:tr>
      <w:tr w:rsidR="00D004E1" w:rsidRPr="00DA0B46" w14:paraId="73B3E1A9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3EB1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04C2DA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nome, e-mail, telefone, data de nascimento e endereço estão no formato correto.</w:t>
            </w:r>
          </w:p>
        </w:tc>
      </w:tr>
      <w:tr w:rsidR="00D004E1" w:rsidRPr="00DA0B46" w14:paraId="4B862F08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00A3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64AF4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adiciona um novo cadastro.</w:t>
            </w:r>
          </w:p>
        </w:tc>
      </w:tr>
      <w:tr w:rsidR="00D004E1" w:rsidRPr="00DA0B46" w14:paraId="78C6B250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2F2D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9D96A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do cadastro realizado.</w:t>
            </w:r>
          </w:p>
        </w:tc>
      </w:tr>
      <w:tr w:rsidR="00D004E1" w:rsidRPr="00DA0B46" w14:paraId="6569BD64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9C2C" w14:textId="77777777" w:rsidR="00D004E1" w:rsidRPr="00DA0B46" w:rsidRDefault="00D004E1" w:rsidP="00D004E1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cadastro gerado.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B4096" w14:textId="77777777" w:rsidR="00D004E1" w:rsidRPr="00DA0B46" w:rsidRDefault="00D004E1" w:rsidP="00D004E1">
            <w:pPr>
              <w:spacing w:after="120"/>
              <w:rPr>
                <w:rFonts w:ascii="Arial" w:hAnsi="Arial" w:cs="Arial"/>
              </w:rPr>
            </w:pPr>
          </w:p>
        </w:tc>
      </w:tr>
    </w:tbl>
    <w:tbl>
      <w:tblPr>
        <w:tblpPr w:leftFromText="180" w:rightFromText="180" w:vertAnchor="page" w:horzAnchor="page" w:tblpX="1592" w:tblpY="1625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5B2A78" w:rsidRPr="00DA0B46" w14:paraId="023D3E27" w14:textId="77777777" w:rsidTr="005B2A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B223C" w14:textId="77777777" w:rsidR="005B2A78" w:rsidRPr="00DA0B46" w:rsidRDefault="005B2A78" w:rsidP="005B2A78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lastRenderedPageBreak/>
              <w:t>Fluxos alternativo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s</w:t>
            </w:r>
          </w:p>
        </w:tc>
      </w:tr>
      <w:tr w:rsidR="005B2A78" w:rsidRPr="00DA0B46" w14:paraId="6D11F098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bottom w:val="nil"/>
            </w:tcBorders>
          </w:tcPr>
          <w:p w14:paraId="0286164B" w14:textId="77777777" w:rsidR="005B2A78" w:rsidRPr="0063397A" w:rsidRDefault="005B2A78" w:rsidP="005B2A78">
            <w:pPr>
              <w:spacing w:after="1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CPF está incorreto.</w:t>
            </w:r>
          </w:p>
        </w:tc>
      </w:tr>
      <w:tr w:rsidR="005B2A78" w:rsidRPr="00DA0B46" w14:paraId="72880DDC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bottom w:val="nil"/>
            </w:tcBorders>
          </w:tcPr>
          <w:p w14:paraId="6447F4A4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nil"/>
            </w:tcBorders>
          </w:tcPr>
          <w:p w14:paraId="378132D6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55CFAA7F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41F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2E532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1A6DD2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O sistema verifica se o CPF informado é válido.</w:t>
            </w:r>
          </w:p>
        </w:tc>
      </w:tr>
      <w:tr w:rsidR="005B2A78" w:rsidRPr="00DA0B46" w14:paraId="6056BB41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33B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EC0C9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formato do CPF não é válido</w:t>
            </w:r>
          </w:p>
        </w:tc>
      </w:tr>
      <w:tr w:rsidR="005B2A78" w:rsidRPr="00DA0B46" w14:paraId="0F28BE77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9D74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75A1D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exibe um alerta informando que o CPF não corresponde ao formato. </w:t>
            </w:r>
          </w:p>
        </w:tc>
      </w:tr>
      <w:tr w:rsidR="005B2A78" w:rsidRPr="00DA0B46" w14:paraId="4C676706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89FD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D7B13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</w:p>
        </w:tc>
      </w:tr>
      <w:tr w:rsidR="005B2A78" w:rsidRPr="00DA0B46" w14:paraId="018975AA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2E8B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E4A69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cancela a operação</w:t>
            </w:r>
          </w:p>
        </w:tc>
      </w:tr>
      <w:tr w:rsidR="005B2A78" w:rsidRPr="00DA0B46" w14:paraId="1ED5FB20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B43B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CPF já está cadastrado</w:t>
            </w:r>
          </w:p>
        </w:tc>
      </w:tr>
      <w:tr w:rsidR="005B2A78" w:rsidRPr="00DA0B46" w14:paraId="21DB7D6C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C8BE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4CF25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16DB9CA7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523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C9129C" w14:textId="77777777" w:rsidR="005B2A78" w:rsidRPr="00DA0B46" w:rsidRDefault="005B2A78" w:rsidP="005B2A78">
            <w:pPr>
              <w:widowControl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verifica se o CPF informado não está cadastrado. </w:t>
            </w:r>
          </w:p>
        </w:tc>
      </w:tr>
      <w:tr w:rsidR="005B2A78" w:rsidRPr="00DA0B46" w14:paraId="3B60BE4A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6C1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F80E6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encontra um cadastro com o mesmo CPF informado.</w:t>
            </w:r>
          </w:p>
        </w:tc>
      </w:tr>
      <w:tr w:rsidR="005B2A78" w:rsidRPr="00DA0B46" w14:paraId="5C8A721D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F957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A2857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do usuário já cadastrado.</w:t>
            </w:r>
          </w:p>
        </w:tc>
      </w:tr>
      <w:tr w:rsidR="005B2A78" w:rsidRPr="00DA0B46" w14:paraId="555046DF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9A93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EE3A6" w14:textId="77777777" w:rsidR="005B2A78" w:rsidRPr="00DA0B46" w:rsidRDefault="005B2A78" w:rsidP="005B2A78">
            <w:pPr>
              <w:spacing w:after="120"/>
              <w:ind w:left="360"/>
              <w:rPr>
                <w:rFonts w:ascii="Arial" w:hAnsi="Arial" w:cs="Arial"/>
              </w:rPr>
            </w:pPr>
          </w:p>
        </w:tc>
      </w:tr>
      <w:tr w:rsidR="005B2A78" w:rsidRPr="00DA0B46" w14:paraId="2114F421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C49D" w14:textId="77777777" w:rsidR="005B2A78" w:rsidRDefault="005B2A78" w:rsidP="005B2A78">
            <w:pPr>
              <w:spacing w:after="120"/>
              <w:ind w:left="7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26837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cancela a operação</w:t>
            </w:r>
          </w:p>
        </w:tc>
      </w:tr>
      <w:tr w:rsidR="005B2A78" w:rsidRPr="00DA0B46" w14:paraId="0CAE6B21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49EA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Dados incorretos</w:t>
            </w:r>
          </w:p>
        </w:tc>
      </w:tr>
      <w:tr w:rsidR="005B2A78" w:rsidRPr="00DA0B46" w14:paraId="690A3610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91A7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08425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615DFAB4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ED9C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065CC" w14:textId="77777777" w:rsidR="005B2A78" w:rsidRPr="00DA0B46" w:rsidRDefault="005B2A78" w:rsidP="005B2A78">
            <w:pPr>
              <w:widowControl/>
              <w:numPr>
                <w:ilvl w:val="0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se o nome, e-mail, telefone, data de nascimento e endereço estão no formato correto.</w:t>
            </w:r>
          </w:p>
        </w:tc>
      </w:tr>
      <w:tr w:rsidR="005B2A78" w:rsidRPr="00DA0B46" w14:paraId="2421F00E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C30D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2BDA3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verifica que os dados inseridos não estão no formato correto.</w:t>
            </w:r>
          </w:p>
        </w:tc>
      </w:tr>
      <w:tr w:rsidR="005B2A78" w:rsidRPr="00DA0B46" w14:paraId="11EBDBE0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1AC2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65DDE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os dados incorretos</w:t>
            </w:r>
          </w:p>
        </w:tc>
      </w:tr>
      <w:tr w:rsidR="005B2A78" w:rsidRPr="00DA0B46" w14:paraId="2574D99D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C21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alerta.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579F6" w14:textId="77777777" w:rsidR="005B2A78" w:rsidRPr="00DA0B46" w:rsidRDefault="005B2A78" w:rsidP="005B2A78">
            <w:pPr>
              <w:spacing w:after="120"/>
              <w:ind w:left="1080"/>
              <w:rPr>
                <w:rFonts w:ascii="Arial" w:hAnsi="Arial" w:cs="Arial"/>
              </w:rPr>
            </w:pPr>
          </w:p>
        </w:tc>
      </w:tr>
      <w:tr w:rsidR="005B2A78" w:rsidRPr="00DA0B46" w14:paraId="60994567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30A2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edita os dados incorretos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F6D19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</w:rPr>
            </w:pPr>
          </w:p>
        </w:tc>
      </w:tr>
      <w:tr w:rsidR="005B2A78" w:rsidRPr="00DA0B46" w14:paraId="657773F8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5ADB" w14:textId="77777777" w:rsidR="005B2A78" w:rsidRDefault="005B2A78" w:rsidP="005B2A78">
            <w:pPr>
              <w:spacing w:after="120"/>
              <w:ind w:left="108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2669E" w14:textId="77777777" w:rsidR="005B2A78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 ao passo 6 para validar novamente os dados inseridos.</w:t>
            </w:r>
          </w:p>
        </w:tc>
      </w:tr>
      <w:tr w:rsidR="005B2A78" w:rsidRPr="00DA0B46" w14:paraId="114A1B51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8D041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5B2A78" w:rsidRPr="00DA0B46" w14:paraId="481D54A0" w14:textId="77777777" w:rsidTr="005B2A78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B3C3" w14:textId="77777777" w:rsidR="005B2A78" w:rsidRPr="00BC7B73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snapToGrid w:val="0"/>
                <w:color w:val="000000"/>
                <w:sz w:val="28"/>
                <w:lang w:eastAsia="pt-BR"/>
              </w:rPr>
              <w:t>O CPF deverá apresentar o formato utilizado pelo governo brasileiro.</w:t>
            </w:r>
          </w:p>
          <w:p w14:paraId="132B28AB" w14:textId="77777777" w:rsidR="005B2A78" w:rsidRPr="00BC7B73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snapToGrid w:val="0"/>
                <w:color w:val="000000"/>
                <w:sz w:val="28"/>
                <w:lang w:eastAsia="pt-BR"/>
              </w:rPr>
              <w:t xml:space="preserve">O endereço deverá estar no formato brasileiro, homologado pelos Correios e </w:t>
            </w:r>
            <w:r w:rsidRPr="00BC7B73">
              <w:rPr>
                <w:rFonts w:ascii="Arial" w:hAnsi="Arial" w:cs="Arial"/>
                <w:snapToGrid w:val="0"/>
                <w:color w:val="000000"/>
                <w:sz w:val="28"/>
                <w:szCs w:val="28"/>
                <w:lang w:eastAsia="pt-BR"/>
              </w:rPr>
              <w:t xml:space="preserve">denominado </w:t>
            </w:r>
            <w:r w:rsidRPr="00BC7B73">
              <w:rPr>
                <w:rStyle w:val="apple-converted-space"/>
                <w:rFonts w:ascii="Arial" w:hAnsi="Arial" w:cs="Arial"/>
                <w:color w:val="252525"/>
                <w:sz w:val="28"/>
                <w:szCs w:val="28"/>
                <w:shd w:val="clear" w:color="auto" w:fill="FFFFFF"/>
              </w:rPr>
              <w:t> </w:t>
            </w:r>
            <w:r w:rsidRPr="00BC7B73">
              <w:rPr>
                <w:rFonts w:ascii="Arial" w:hAnsi="Arial" w:cs="Arial"/>
                <w:bCs/>
                <w:color w:val="252525"/>
                <w:sz w:val="28"/>
                <w:szCs w:val="28"/>
                <w:shd w:val="clear" w:color="auto" w:fill="FFFFFF"/>
              </w:rPr>
              <w:t>Código de Endereçamento Posta</w:t>
            </w:r>
            <w:r w:rsidRPr="00BC7B73">
              <w:rPr>
                <w:rFonts w:ascii="Arial" w:hAnsi="Arial" w:cs="Arial"/>
                <w:snapToGrid w:val="0"/>
                <w:color w:val="000000"/>
                <w:sz w:val="28"/>
                <w:szCs w:val="28"/>
                <w:lang w:eastAsia="pt-BR"/>
              </w:rPr>
              <w:t>.</w:t>
            </w:r>
            <w:r>
              <w:rPr>
                <w:rFonts w:ascii="Arial" w:hAnsi="Arial" w:cs="Arial"/>
                <w:snapToGrid w:val="0"/>
                <w:color w:val="000000"/>
                <w:sz w:val="28"/>
                <w:lang w:eastAsia="pt-BR"/>
              </w:rPr>
              <w:t xml:space="preserve"> </w:t>
            </w:r>
          </w:p>
          <w:p w14:paraId="79C3E004" w14:textId="77777777" w:rsidR="005B2A78" w:rsidRPr="00D004E1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color w:val="000000"/>
                <w:sz w:val="28"/>
                <w:lang w:eastAsia="pt-BR"/>
              </w:rPr>
              <w:t xml:space="preserve">O telefone deverá estar no </w:t>
            </w:r>
            <w:r w:rsidRPr="00BC7B73">
              <w:rPr>
                <w:rFonts w:ascii="Arial" w:hAnsi="Arial" w:cs="Arial"/>
                <w:snapToGrid w:val="0"/>
                <w:sz w:val="28"/>
                <w:lang w:eastAsia="pt-BR"/>
              </w:rPr>
              <w:t>formato</w:t>
            </w:r>
            <w:r>
              <w:rPr>
                <w:rFonts w:ascii="Arial" w:hAnsi="Arial" w:cs="Arial"/>
                <w:snapToGrid w:val="0"/>
                <w:sz w:val="28"/>
                <w:lang w:eastAsia="pt-BR"/>
              </w:rPr>
              <w:t xml:space="preserve"> +55 (</w:t>
            </w:r>
            <w:proofErr w:type="spellStart"/>
            <w:r>
              <w:rPr>
                <w:rFonts w:ascii="Arial" w:hAnsi="Arial" w:cs="Arial"/>
                <w:snapToGrid w:val="0"/>
                <w:sz w:val="28"/>
                <w:lang w:eastAsia="pt-BR"/>
              </w:rPr>
              <w:t>ddd</w:t>
            </w:r>
            <w:proofErr w:type="spellEnd"/>
            <w:r>
              <w:rPr>
                <w:rFonts w:ascii="Arial" w:hAnsi="Arial" w:cs="Arial"/>
                <w:snapToGrid w:val="0"/>
                <w:sz w:val="28"/>
                <w:lang w:eastAsia="pt-BR"/>
              </w:rPr>
              <w:t>) XXXX-XXXX.</w:t>
            </w:r>
          </w:p>
          <w:p w14:paraId="6A75E69F" w14:textId="77777777" w:rsidR="005B2A78" w:rsidRPr="00DA0B46" w:rsidRDefault="005B2A78" w:rsidP="005B2A78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24938BC2" w14:textId="2844696D" w:rsidR="00D004E1" w:rsidRPr="00DA0B46" w:rsidRDefault="00D004E1" w:rsidP="00D004E1">
      <w:pPr>
        <w:rPr>
          <w:rFonts w:ascii="Arial" w:hAnsi="Arial" w:cs="Arial"/>
        </w:rPr>
      </w:pPr>
    </w:p>
    <w:p w14:paraId="07908CA6" w14:textId="77777777" w:rsidR="005B2A78" w:rsidRDefault="005B2A78" w:rsidP="005B2A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5B2A78" w:rsidRPr="00DA0B46" w14:paraId="25613FE4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4F706F1B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</w:tcPr>
          <w:p w14:paraId="27633E7E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UC002</w:t>
            </w:r>
          </w:p>
        </w:tc>
      </w:tr>
      <w:tr w:rsidR="005B2A78" w:rsidRPr="00DA0B46" w14:paraId="30E1F701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1EDCD8AF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</w:tcPr>
          <w:p w14:paraId="197176A9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veículo</w:t>
            </w:r>
          </w:p>
        </w:tc>
      </w:tr>
      <w:tr w:rsidR="005B2A78" w:rsidRPr="00DA0B46" w14:paraId="2341790E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67CDB162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</w:tcPr>
          <w:p w14:paraId="591AFC81" w14:textId="77777777" w:rsidR="005B2A78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(Principal)</w:t>
            </w:r>
          </w:p>
          <w:p w14:paraId="7B55BD06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B2A78" w:rsidRPr="00DA0B46" w14:paraId="1BB0A5FC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21CDDAE4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</w:tcPr>
          <w:p w14:paraId="71531745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cliente ter entregue um carro.</w:t>
            </w:r>
          </w:p>
        </w:tc>
      </w:tr>
      <w:tr w:rsidR="005B2A78" w:rsidRPr="00DA0B46" w14:paraId="6828A795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62DC6805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</w:tcPr>
          <w:p w14:paraId="3C8F7FDA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 adicionado um carro para lavagem.</w:t>
            </w:r>
          </w:p>
        </w:tc>
      </w:tr>
      <w:tr w:rsidR="005B2A78" w:rsidRPr="00DA0B46" w14:paraId="79E0AAA2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2197" w:type="dxa"/>
          </w:tcPr>
          <w:p w14:paraId="7AB1F3B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</w:tcPr>
          <w:p w14:paraId="17DFA599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começa quando o gerente deseja adicionar um carro para a lavagem. O gerente informa se o cliente deseja receber notificações do status da lavagem. O sistema calcula a média de tempo utilizado nas últimas lavagens do dia e informa a estimativa de tempo para devolução do veículo. Por fim, o sistema adiciona o carro para lavagem. </w:t>
            </w:r>
          </w:p>
        </w:tc>
      </w:tr>
      <w:tr w:rsidR="005B2A78" w:rsidRPr="00DA0B46" w14:paraId="6164F9F0" w14:textId="77777777" w:rsidTr="00FE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</w:tcPr>
          <w:p w14:paraId="3AFEF0B4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Fluxos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 de Eventos</w:t>
            </w:r>
          </w:p>
        </w:tc>
      </w:tr>
      <w:tr w:rsidR="005B2A78" w:rsidRPr="00DA0B46" w14:paraId="07705AC2" w14:textId="77777777" w:rsidTr="00FE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3"/>
          </w:tcPr>
          <w:p w14:paraId="79D55023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 xml:space="preserve">Fluxo Principal 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de Eventos</w:t>
            </w:r>
          </w:p>
        </w:tc>
      </w:tr>
      <w:tr w:rsidR="005B2A78" w:rsidRPr="00DA0B46" w14:paraId="4017481E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bottom w:val="single" w:sz="4" w:space="0" w:color="auto"/>
            </w:tcBorders>
          </w:tcPr>
          <w:p w14:paraId="7C568AA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F133CF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29358882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860E" w14:textId="77777777" w:rsidR="005B2A78" w:rsidRPr="009D3211" w:rsidRDefault="005B2A78" w:rsidP="005B2A78">
            <w:pPr>
              <w:widowControl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lang w:eastAsia="pt-BR"/>
              </w:rPr>
            </w:pPr>
            <w:r w:rsidRPr="009D3211">
              <w:rPr>
                <w:rFonts w:ascii="Arial" w:hAnsi="Arial" w:cs="Arial"/>
                <w:snapToGrid w:val="0"/>
                <w:lang w:eastAsia="pt-BR"/>
              </w:rPr>
              <w:t xml:space="preserve">O gerente seleciona a opção </w:t>
            </w:r>
            <w:r>
              <w:rPr>
                <w:rFonts w:ascii="Arial" w:hAnsi="Arial" w:cs="Arial"/>
                <w:snapToGrid w:val="0"/>
                <w:lang w:eastAsia="pt-BR"/>
              </w:rPr>
              <w:t>“adicionar carro para lavagem”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1BB26" w14:textId="77777777" w:rsidR="005B2A78" w:rsidRPr="009D3211" w:rsidRDefault="005B2A78" w:rsidP="00FE7DAB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9D3211">
              <w:rPr>
                <w:rFonts w:ascii="Arial" w:hAnsi="Arial" w:cs="Arial"/>
                <w:szCs w:val="24"/>
              </w:rPr>
              <w:t xml:space="preserve">2. </w:t>
            </w:r>
            <w:r>
              <w:rPr>
                <w:rFonts w:ascii="Arial" w:hAnsi="Arial" w:cs="Arial"/>
                <w:szCs w:val="24"/>
              </w:rPr>
              <w:t>O sistema exibe a interface para adição de veículos para a lavagem.</w:t>
            </w:r>
          </w:p>
        </w:tc>
      </w:tr>
      <w:tr w:rsidR="005B2A78" w:rsidRPr="00DA0B46" w14:paraId="202E7E56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A5B1" w14:textId="77777777" w:rsidR="005B2A78" w:rsidRPr="00DA0B46" w:rsidRDefault="005B2A78" w:rsidP="005B2A78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informa o tipo de lavagem desejado e se o cliente deseja receber notificações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B2F33" w14:textId="77777777" w:rsidR="005B2A78" w:rsidRPr="00DA0B46" w:rsidRDefault="005B2A78" w:rsidP="005B2A78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registra se o usuário deverá ser notificado sobre a lavagem.</w:t>
            </w:r>
          </w:p>
        </w:tc>
      </w:tr>
      <w:tr w:rsidR="005B2A78" w:rsidRPr="00DA0B46" w14:paraId="4B69EEEF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75A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C0573" w14:textId="77777777" w:rsidR="005B2A78" w:rsidRPr="00DA0B46" w:rsidRDefault="005B2A78" w:rsidP="005B2A78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busca todas as lavagens do dia para o tipo especificado.</w:t>
            </w:r>
          </w:p>
        </w:tc>
      </w:tr>
      <w:tr w:rsidR="005B2A78" w:rsidRPr="00DA0B46" w14:paraId="75BAF331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1EB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72ECB" w14:textId="77777777" w:rsidR="005B2A78" w:rsidRPr="00DA0B46" w:rsidRDefault="005B2A78" w:rsidP="005B2A78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calcula a média dos tempos de todas as lavagens, utilizando a capacidade diária do sistema.</w:t>
            </w:r>
          </w:p>
        </w:tc>
      </w:tr>
      <w:tr w:rsidR="005B2A78" w:rsidRPr="00DA0B46" w14:paraId="2AA5FE90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89A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D800B" w14:textId="77777777" w:rsidR="005B2A78" w:rsidRPr="00DA0B46" w:rsidRDefault="005B2A78" w:rsidP="005B2A78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exibe uma tela com a previsão de término da lavagem.</w:t>
            </w:r>
          </w:p>
        </w:tc>
      </w:tr>
      <w:tr w:rsidR="005B2A78" w:rsidRPr="00DA0B46" w14:paraId="089B1756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A89D" w14:textId="77777777" w:rsidR="005B2A78" w:rsidRPr="00DA0B46" w:rsidRDefault="005B2A78" w:rsidP="005B2A78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 w:cs="Arial"/>
                <w:snapToGrid w:val="0"/>
                <w:color w:val="000000"/>
                <w:lang w:eastAsia="pt-BR"/>
              </w:rPr>
              <w:t>O gerente visualiza o término estimado.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861C2" w14:textId="77777777" w:rsidR="005B2A78" w:rsidRPr="00DA0B46" w:rsidRDefault="005B2A78" w:rsidP="00FE7DAB">
            <w:pPr>
              <w:spacing w:after="120"/>
              <w:ind w:left="720"/>
              <w:rPr>
                <w:rFonts w:ascii="Arial" w:hAnsi="Arial" w:cs="Arial"/>
              </w:rPr>
            </w:pPr>
          </w:p>
        </w:tc>
      </w:tr>
      <w:tr w:rsidR="005B2A78" w:rsidRPr="00DA0B46" w14:paraId="7BB42184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F923" w14:textId="77777777" w:rsidR="005B2A78" w:rsidRDefault="005B2A78" w:rsidP="00FE7DAB">
            <w:pPr>
              <w:spacing w:after="120"/>
              <w:ind w:left="7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84B7" w14:textId="77777777" w:rsidR="005B2A78" w:rsidRPr="00DA0B46" w:rsidRDefault="005B2A78" w:rsidP="005B2A78">
            <w:pPr>
              <w:widowControl/>
              <w:numPr>
                <w:ilvl w:val="0"/>
                <w:numId w:val="26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adiciona o carro para a lista de lavagem.</w:t>
            </w:r>
          </w:p>
        </w:tc>
      </w:tr>
    </w:tbl>
    <w:p w14:paraId="4876B845" w14:textId="77777777" w:rsidR="005B2A78" w:rsidRPr="00DA0B46" w:rsidRDefault="005B2A78" w:rsidP="005B2A78">
      <w:pPr>
        <w:rPr>
          <w:rFonts w:ascii="Arial" w:hAnsi="Arial" w:cs="Arial"/>
        </w:rPr>
      </w:pPr>
      <w:r w:rsidRPr="00DA0B46"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5B2A78" w:rsidRPr="00DA0B46" w14:paraId="342F9BF5" w14:textId="77777777" w:rsidTr="00FE7D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87F787" w14:textId="77777777" w:rsidR="005B2A78" w:rsidRPr="00DA0B46" w:rsidRDefault="005B2A78" w:rsidP="00FE7DAB">
            <w:pPr>
              <w:spacing w:after="1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lastRenderedPageBreak/>
              <w:t>Fluxos alternativo</w:t>
            </w: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s</w:t>
            </w:r>
          </w:p>
        </w:tc>
      </w:tr>
      <w:tr w:rsidR="005B2A78" w:rsidRPr="00DA0B46" w14:paraId="1AD9F918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bottom w:val="nil"/>
            </w:tcBorders>
          </w:tcPr>
          <w:p w14:paraId="217EDC66" w14:textId="77777777" w:rsidR="005B2A78" w:rsidRPr="0063397A" w:rsidRDefault="005B2A78" w:rsidP="00FE7DAB">
            <w:pPr>
              <w:spacing w:after="1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Não há registro de lavagens no dia.</w:t>
            </w:r>
          </w:p>
        </w:tc>
      </w:tr>
      <w:tr w:rsidR="005B2A78" w:rsidRPr="00DA0B46" w14:paraId="7B124311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bottom w:val="nil"/>
            </w:tcBorders>
          </w:tcPr>
          <w:p w14:paraId="3735BE7F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bottom w:val="nil"/>
            </w:tcBorders>
          </w:tcPr>
          <w:p w14:paraId="23D9F17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b/>
                <w:sz w:val="28"/>
              </w:rPr>
            </w:pPr>
            <w:r w:rsidRPr="00DA0B46"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5B2A78" w:rsidRPr="00DA0B46" w14:paraId="479B1FA9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CA48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3DD3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  <w:r w:rsidRPr="001A6DD2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O sistema busca todas as lavagens do dia para o tipo específico.</w:t>
            </w:r>
          </w:p>
        </w:tc>
      </w:tr>
      <w:tr w:rsidR="005B2A78" w:rsidRPr="00DA0B46" w14:paraId="4D2D2426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8092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32348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não encontra nenhuma lavagem.</w:t>
            </w:r>
          </w:p>
        </w:tc>
      </w:tr>
      <w:tr w:rsidR="005B2A78" w:rsidRPr="00DA0B46" w14:paraId="4D1EE628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98F9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  <w:snapToGrid w:val="0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97A1F" w14:textId="77777777" w:rsidR="005B2A78" w:rsidRPr="00DA0B46" w:rsidRDefault="005B2A78" w:rsidP="005B2A78">
            <w:pPr>
              <w:widowControl/>
              <w:numPr>
                <w:ilvl w:val="1"/>
                <w:numId w:val="24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exibe um alerta informando o tempo padrão de lavagem para o tipo especificado.  </w:t>
            </w:r>
          </w:p>
        </w:tc>
      </w:tr>
      <w:tr w:rsidR="005B2A78" w:rsidRPr="00DA0B46" w14:paraId="33172791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705FC7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  <w:r w:rsidRPr="00DA0B46">
              <w:rPr>
                <w:rFonts w:ascii="Arial" w:hAnsi="Arial" w:cs="Arial"/>
                <w:b/>
                <w:snapToGrid w:val="0"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5B2A78" w:rsidRPr="00DA0B46" w14:paraId="18334FF7" w14:textId="77777777" w:rsidTr="00FE7DAB">
        <w:tblPrEx>
          <w:tblCellMar>
            <w:top w:w="0" w:type="dxa"/>
            <w:bottom w:w="0" w:type="dxa"/>
          </w:tblCellMar>
        </w:tblPrEx>
        <w:tc>
          <w:tcPr>
            <w:tcW w:w="10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AA17" w14:textId="77777777" w:rsidR="005B2A78" w:rsidRPr="00DA0B46" w:rsidRDefault="005B2A78" w:rsidP="005B2A78">
            <w:pPr>
              <w:widowControl/>
              <w:numPr>
                <w:ilvl w:val="0"/>
                <w:numId w:val="23"/>
              </w:num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 w:val="0"/>
                <w:color w:val="000000"/>
                <w:sz w:val="28"/>
                <w:lang w:eastAsia="pt-BR"/>
              </w:rPr>
              <w:t>O sistema deverá utilizar como tempo padrão para as lavagens a seguinte função: 30 * tipo específico (1 para parcial e 2 para integral) / número de funcionários. No qual, apresentará o tempo em minutos.</w:t>
            </w:r>
            <w:r w:rsidRPr="00DA0B46">
              <w:rPr>
                <w:rFonts w:ascii="Arial" w:hAnsi="Arial" w:cs="Arial"/>
              </w:rPr>
              <w:t xml:space="preserve"> </w:t>
            </w:r>
          </w:p>
          <w:p w14:paraId="636AE19C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165E12CA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32037F30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4B3329EE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  <w:p w14:paraId="04DC72F8" w14:textId="77777777" w:rsidR="005B2A78" w:rsidRPr="00DA0B46" w:rsidRDefault="005B2A78" w:rsidP="00FE7DAB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038F6F3B" w14:textId="77777777" w:rsidR="005B2A78" w:rsidRDefault="005B2A78" w:rsidP="005B2A78">
      <w:pPr>
        <w:spacing w:after="120"/>
        <w:rPr>
          <w:rFonts w:ascii="Arial" w:hAnsi="Arial" w:cs="Arial"/>
        </w:rPr>
      </w:pPr>
    </w:p>
    <w:p w14:paraId="30AADC43" w14:textId="77777777" w:rsidR="005B2A78" w:rsidRPr="000D3378" w:rsidRDefault="005B2A78" w:rsidP="005B2A78">
      <w:pPr>
        <w:spacing w:after="120"/>
        <w:rPr>
          <w:rFonts w:ascii="Arial" w:hAnsi="Arial" w:cs="Arial"/>
          <w:i/>
          <w:color w:val="0000FF"/>
        </w:rPr>
      </w:pPr>
    </w:p>
    <w:p w14:paraId="775FAC0A" w14:textId="77777777" w:rsidR="00D004E1" w:rsidRDefault="00D004E1" w:rsidP="00D004E1">
      <w:pPr>
        <w:spacing w:after="120"/>
        <w:rPr>
          <w:rFonts w:ascii="Arial" w:hAnsi="Arial" w:cs="Arial"/>
        </w:rPr>
      </w:pPr>
    </w:p>
    <w:p w14:paraId="588F7DAE" w14:textId="77777777" w:rsidR="00D004E1" w:rsidRPr="00D004E1" w:rsidRDefault="00D004E1" w:rsidP="00D004E1">
      <w:pPr>
        <w:pStyle w:val="Header"/>
        <w:tabs>
          <w:tab w:val="clear" w:pos="4320"/>
          <w:tab w:val="clear" w:pos="8640"/>
        </w:tabs>
        <w:ind w:left="720"/>
        <w:rPr>
          <w:rFonts w:ascii="Arial" w:hAnsi="Arial" w:cs="Arial"/>
          <w:b/>
        </w:rPr>
      </w:pPr>
    </w:p>
    <w:bookmarkEnd w:id="24"/>
    <w:p w14:paraId="48E618A0" w14:textId="77777777"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ABBCB" w14:textId="77777777" w:rsidR="00D004E1" w:rsidRDefault="00D004E1">
      <w:r>
        <w:separator/>
      </w:r>
    </w:p>
  </w:endnote>
  <w:endnote w:type="continuationSeparator" w:id="0">
    <w:p w14:paraId="6C92B1B7" w14:textId="77777777" w:rsidR="00D004E1" w:rsidRDefault="00D0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D004E1" w14:paraId="6CBC0515" w14:textId="77777777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14:paraId="29A70AB7" w14:textId="77777777" w:rsidR="00D004E1" w:rsidRPr="000057DC" w:rsidRDefault="00D004E1" w:rsidP="002C0F5E">
          <w:r w:rsidRPr="000057DC">
            <w:t xml:space="preserve">Pontifícia Universidade Católica do Rio Grande do Sul, </w:t>
          </w:r>
          <w:r w:rsidRPr="000057DC">
            <w:fldChar w:fldCharType="begin"/>
          </w:r>
          <w:r w:rsidRPr="000057DC">
            <w:instrText xml:space="preserve"> DATE \@ "yyyy" </w:instrText>
          </w:r>
          <w:r w:rsidRPr="000057DC">
            <w:fldChar w:fldCharType="separate"/>
          </w:r>
          <w:r>
            <w:rPr>
              <w:noProof/>
            </w:rPr>
            <w:t>2014</w:t>
          </w:r>
          <w:r w:rsidRPr="000057DC">
            <w:fldChar w:fldCharType="end"/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14:paraId="0852D4D8" w14:textId="77777777" w:rsidR="00D004E1" w:rsidRDefault="00D004E1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A1040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A1040" w:rsidRPr="007A1040">
            <w:rPr>
              <w:rStyle w:val="PageNumber"/>
              <w:noProof/>
              <w:lang w:val="en-US"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14:paraId="041BF3B0" w14:textId="77777777" w:rsidR="00D004E1" w:rsidRDefault="00D004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B8B11" w14:textId="77777777" w:rsidR="00D004E1" w:rsidRDefault="00D004E1">
      <w:r>
        <w:separator/>
      </w:r>
    </w:p>
  </w:footnote>
  <w:footnote w:type="continuationSeparator" w:id="0">
    <w:p w14:paraId="1A76D61F" w14:textId="77777777" w:rsidR="00D004E1" w:rsidRDefault="00D004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0B02D" w14:textId="77777777" w:rsidR="00D004E1" w:rsidRDefault="00D004E1" w:rsidP="002E5826">
    <w:pPr>
      <w:pBdr>
        <w:top w:val="single" w:sz="6" w:space="1" w:color="auto"/>
      </w:pBdr>
      <w:rPr>
        <w:szCs w:val="24"/>
      </w:rPr>
    </w:pPr>
  </w:p>
  <w:p w14:paraId="3CC35E9A" w14:textId="77777777" w:rsidR="00D004E1" w:rsidRDefault="00D004E1" w:rsidP="009603E5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Pontifícia Universidade Católica do Rio Grande do Sul</w:t>
    </w:r>
  </w:p>
  <w:p w14:paraId="2E1112E3" w14:textId="77777777" w:rsidR="00D004E1" w:rsidRDefault="00D004E1" w:rsidP="002E5826">
    <w:pPr>
      <w:pBdr>
        <w:bottom w:val="single" w:sz="6" w:space="1" w:color="auto"/>
      </w:pBdr>
      <w:jc w:val="right"/>
      <w:rPr>
        <w:szCs w:val="24"/>
      </w:rPr>
    </w:pPr>
  </w:p>
  <w:p w14:paraId="600E593E" w14:textId="77777777" w:rsidR="00D004E1" w:rsidRDefault="00D004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98"/>
      <w:gridCol w:w="2299"/>
    </w:tblGrid>
    <w:tr w:rsidR="00D004E1" w14:paraId="2485BF36" w14:textId="77777777">
      <w:trPr>
        <w:jc w:val="center"/>
      </w:trPr>
      <w:tc>
        <w:tcPr>
          <w:tcW w:w="6598" w:type="dxa"/>
        </w:tcPr>
        <w:p w14:paraId="270EE418" w14:textId="77777777" w:rsidR="00D004E1" w:rsidRPr="00EE1061" w:rsidRDefault="00D004E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&lt;Favores.com&gt;</w:t>
          </w:r>
        </w:p>
      </w:tc>
      <w:tc>
        <w:tcPr>
          <w:tcW w:w="2299" w:type="dxa"/>
        </w:tcPr>
        <w:p w14:paraId="01513C5F" w14:textId="77777777" w:rsidR="00D004E1" w:rsidRPr="00EE1061" w:rsidRDefault="00D004E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t xml:space="preserve">Projeto </w:t>
          </w:r>
          <w:r>
            <w:rPr>
              <w:rFonts w:ascii="Arial" w:hAnsi="Arial" w:cs="Arial"/>
            </w:rPr>
            <w:t>Final</w:t>
          </w:r>
        </w:p>
      </w:tc>
    </w:tr>
    <w:tr w:rsidR="00D004E1" w14:paraId="3280CE8C" w14:textId="77777777">
      <w:trPr>
        <w:jc w:val="center"/>
      </w:trPr>
      <w:tc>
        <w:tcPr>
          <w:tcW w:w="6598" w:type="dxa"/>
        </w:tcPr>
        <w:p w14:paraId="3A054506" w14:textId="77777777" w:rsidR="00D004E1" w:rsidRPr="00EE1061" w:rsidRDefault="00D004E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nomeDocumento \h  \* MERGEFORMAT </w:instrText>
          </w:r>
          <w:r w:rsidRPr="00EE1061">
            <w:rPr>
              <w:rFonts w:ascii="Arial" w:hAnsi="Arial" w:cs="Arial"/>
            </w:rPr>
          </w:r>
          <w:r w:rsidRPr="00EE1061">
            <w:rPr>
              <w:rFonts w:ascii="Arial" w:hAnsi="Arial" w:cs="Arial"/>
            </w:rPr>
            <w:fldChar w:fldCharType="separate"/>
          </w:r>
          <w:r w:rsidRPr="00694AE9">
            <w:rPr>
              <w:rFonts w:ascii="Arial" w:hAnsi="Arial" w:cs="Arial"/>
            </w:rPr>
            <w:t xml:space="preserve">Documento de Visão </w:t>
          </w:r>
          <w:r w:rsidRPr="00EE1061">
            <w:rPr>
              <w:rFonts w:ascii="Arial" w:hAnsi="Arial" w:cs="Arial"/>
            </w:rPr>
            <w:fldChar w:fldCharType="end"/>
          </w:r>
        </w:p>
      </w:tc>
      <w:tc>
        <w:tcPr>
          <w:tcW w:w="2299" w:type="dxa"/>
        </w:tcPr>
        <w:p w14:paraId="7735C451" w14:textId="77777777" w:rsidR="00D004E1" w:rsidRPr="00F61BAB" w:rsidRDefault="00D004E1" w:rsidP="00694AE9">
          <w:pPr>
            <w:rPr>
              <w:rFonts w:cs="Arial"/>
              <w:sz w:val="28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versao </w:instrText>
          </w:r>
          <w:r>
            <w:rPr>
              <w:rFonts w:ascii="Arial" w:hAnsi="Arial" w:cs="Arial"/>
            </w:rPr>
            <w:instrText xml:space="preserve"> \* MERGEFORMAT </w:instrText>
          </w:r>
          <w:r w:rsidRPr="00EE1061">
            <w:rPr>
              <w:rFonts w:ascii="Arial" w:hAnsi="Arial" w:cs="Arial"/>
            </w:rPr>
            <w:fldChar w:fldCharType="separate"/>
          </w:r>
          <w:r w:rsidRPr="00694AE9">
            <w:rPr>
              <w:rFonts w:ascii="Arial" w:hAnsi="Arial" w:cs="Arial"/>
            </w:rPr>
            <w:t>Versão 1.2</w:t>
          </w:r>
        </w:p>
        <w:p w14:paraId="64B9445F" w14:textId="77777777" w:rsidR="00D004E1" w:rsidRPr="00EE1061" w:rsidRDefault="00D004E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end"/>
          </w:r>
        </w:p>
      </w:tc>
    </w:tr>
  </w:tbl>
  <w:p w14:paraId="1280A921" w14:textId="77777777" w:rsidR="00D004E1" w:rsidRDefault="00D004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962DAF"/>
    <w:multiLevelType w:val="hybridMultilevel"/>
    <w:tmpl w:val="2E781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BE770B"/>
    <w:multiLevelType w:val="multilevel"/>
    <w:tmpl w:val="841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E43A77"/>
    <w:multiLevelType w:val="hybridMultilevel"/>
    <w:tmpl w:val="8872F53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311246A2"/>
    <w:multiLevelType w:val="multilevel"/>
    <w:tmpl w:val="F418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A7A151E"/>
    <w:multiLevelType w:val="multilevel"/>
    <w:tmpl w:val="6404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337258F"/>
    <w:multiLevelType w:val="hybridMultilevel"/>
    <w:tmpl w:val="14847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442B98"/>
    <w:multiLevelType w:val="hybridMultilevel"/>
    <w:tmpl w:val="14985308"/>
    <w:lvl w:ilvl="0" w:tplc="E96442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0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22"/>
  </w:num>
  <w:num w:numId="4">
    <w:abstractNumId w:val="13"/>
  </w:num>
  <w:num w:numId="5">
    <w:abstractNumId w:val="4"/>
  </w:num>
  <w:num w:numId="6">
    <w:abstractNumId w:val="19"/>
  </w:num>
  <w:num w:numId="7">
    <w:abstractNumId w:val="21"/>
  </w:num>
  <w:num w:numId="8">
    <w:abstractNumId w:val="9"/>
  </w:num>
  <w:num w:numId="9">
    <w:abstractNumId w:val="11"/>
  </w:num>
  <w:num w:numId="10">
    <w:abstractNumId w:val="2"/>
  </w:num>
  <w:num w:numId="11">
    <w:abstractNumId w:val="18"/>
  </w:num>
  <w:num w:numId="12">
    <w:abstractNumId w:val="14"/>
  </w:num>
  <w:num w:numId="13">
    <w:abstractNumId w:val="20"/>
  </w:num>
  <w:num w:numId="14">
    <w:abstractNumId w:val="7"/>
  </w:num>
  <w:num w:numId="15">
    <w:abstractNumId w:val="17"/>
  </w:num>
  <w:num w:numId="16">
    <w:abstractNumId w:val="12"/>
  </w:num>
  <w:num w:numId="17">
    <w:abstractNumId w:val="5"/>
  </w:num>
  <w:num w:numId="18">
    <w:abstractNumId w:val="8"/>
  </w:num>
  <w:num w:numId="19">
    <w:abstractNumId w:val="0"/>
    <w:lvlOverride w:ilvl="0">
      <w:startOverride w:val="6"/>
    </w:lvlOverride>
    <w:lvlOverride w:ilvl="1">
      <w:startOverride w:val="1"/>
    </w:lvlOverride>
  </w:num>
  <w:num w:numId="20">
    <w:abstractNumId w:val="0"/>
    <w:lvlOverride w:ilvl="0">
      <w:startOverride w:val="6"/>
    </w:lvlOverride>
    <w:lvlOverride w:ilvl="1">
      <w:startOverride w:val="1"/>
    </w:lvlOverride>
  </w:num>
  <w:num w:numId="21">
    <w:abstractNumId w:val="0"/>
    <w:lvlOverride w:ilvl="0">
      <w:startOverride w:val="6"/>
    </w:lvlOverride>
    <w:lvlOverride w:ilvl="1">
      <w:startOverride w:val="1"/>
    </w:lvlOverride>
    <w:lvlOverride w:ilvl="2">
      <w:startOverride w:val="-1777324953"/>
    </w:lvlOverride>
    <w:lvlOverride w:ilvl="3">
      <w:startOverride w:val="2127560704"/>
    </w:lvlOverride>
    <w:lvlOverride w:ilvl="4">
      <w:startOverride w:val="-1603171920"/>
    </w:lvlOverride>
    <w:lvlOverride w:ilvl="5">
      <w:startOverride w:val="2127725456"/>
    </w:lvlOverride>
    <w:lvlOverride w:ilvl="6">
      <w:startOverride w:val="-1810620647"/>
    </w:lvlOverride>
    <w:lvlOverride w:ilvl="7"/>
    <w:lvlOverride w:ilvl="8">
      <w:startOverride w:val="-1860112020"/>
    </w:lvlOverride>
  </w:num>
  <w:num w:numId="22">
    <w:abstractNumId w:val="16"/>
  </w:num>
  <w:num w:numId="23">
    <w:abstractNumId w:val="15"/>
  </w:num>
  <w:num w:numId="24">
    <w:abstractNumId w:val="10"/>
  </w:num>
  <w:num w:numId="25">
    <w:abstractNumId w:val="1"/>
  </w:num>
  <w:num w:numId="26">
    <w:abstractNumId w:val="6"/>
  </w:num>
  <w:num w:numId="27">
    <w:abstractNumId w:val="0"/>
    <w:lvlOverride w:ilvl="0">
      <w:startOverride w:val="7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9A"/>
    <w:rsid w:val="000057DC"/>
    <w:rsid w:val="00020F64"/>
    <w:rsid w:val="00074DD3"/>
    <w:rsid w:val="00094C60"/>
    <w:rsid w:val="000A0F05"/>
    <w:rsid w:val="000D6E03"/>
    <w:rsid w:val="00113B29"/>
    <w:rsid w:val="001404D4"/>
    <w:rsid w:val="001A4A47"/>
    <w:rsid w:val="001F2909"/>
    <w:rsid w:val="002001FD"/>
    <w:rsid w:val="00213609"/>
    <w:rsid w:val="002150BD"/>
    <w:rsid w:val="0023520D"/>
    <w:rsid w:val="0024628D"/>
    <w:rsid w:val="00260006"/>
    <w:rsid w:val="002921F3"/>
    <w:rsid w:val="002C0F5E"/>
    <w:rsid w:val="002E5826"/>
    <w:rsid w:val="00320DCB"/>
    <w:rsid w:val="00361B88"/>
    <w:rsid w:val="003B23E1"/>
    <w:rsid w:val="003D3552"/>
    <w:rsid w:val="003D5150"/>
    <w:rsid w:val="003F3C0E"/>
    <w:rsid w:val="00406F56"/>
    <w:rsid w:val="00480CA8"/>
    <w:rsid w:val="0049719A"/>
    <w:rsid w:val="004A5C0F"/>
    <w:rsid w:val="004D0E70"/>
    <w:rsid w:val="004E328F"/>
    <w:rsid w:val="00571DAF"/>
    <w:rsid w:val="005B2A78"/>
    <w:rsid w:val="005C6725"/>
    <w:rsid w:val="005E602A"/>
    <w:rsid w:val="005F5C31"/>
    <w:rsid w:val="006023E0"/>
    <w:rsid w:val="00616E12"/>
    <w:rsid w:val="006270A2"/>
    <w:rsid w:val="006279B5"/>
    <w:rsid w:val="00634573"/>
    <w:rsid w:val="00667E9B"/>
    <w:rsid w:val="00685261"/>
    <w:rsid w:val="00686316"/>
    <w:rsid w:val="0069450B"/>
    <w:rsid w:val="00694AE9"/>
    <w:rsid w:val="006C3228"/>
    <w:rsid w:val="00704986"/>
    <w:rsid w:val="007A1040"/>
    <w:rsid w:val="007C7C80"/>
    <w:rsid w:val="008112A5"/>
    <w:rsid w:val="008176DA"/>
    <w:rsid w:val="00844C85"/>
    <w:rsid w:val="00881156"/>
    <w:rsid w:val="00895097"/>
    <w:rsid w:val="008D197A"/>
    <w:rsid w:val="008F28F8"/>
    <w:rsid w:val="008F67EC"/>
    <w:rsid w:val="009070AF"/>
    <w:rsid w:val="00924E5A"/>
    <w:rsid w:val="00940BF9"/>
    <w:rsid w:val="009603E5"/>
    <w:rsid w:val="00970596"/>
    <w:rsid w:val="00982FE1"/>
    <w:rsid w:val="0098598F"/>
    <w:rsid w:val="009A2270"/>
    <w:rsid w:val="009A35D5"/>
    <w:rsid w:val="009A458E"/>
    <w:rsid w:val="009B3391"/>
    <w:rsid w:val="00A05E54"/>
    <w:rsid w:val="00A721DA"/>
    <w:rsid w:val="00A774E4"/>
    <w:rsid w:val="00A8041F"/>
    <w:rsid w:val="00A84547"/>
    <w:rsid w:val="00AA0AA6"/>
    <w:rsid w:val="00AA7B45"/>
    <w:rsid w:val="00AB1027"/>
    <w:rsid w:val="00B21BFE"/>
    <w:rsid w:val="00B31DBD"/>
    <w:rsid w:val="00B323FB"/>
    <w:rsid w:val="00B50964"/>
    <w:rsid w:val="00B7612E"/>
    <w:rsid w:val="00B9146B"/>
    <w:rsid w:val="00B92CAE"/>
    <w:rsid w:val="00B95AEE"/>
    <w:rsid w:val="00B96C51"/>
    <w:rsid w:val="00BC78BC"/>
    <w:rsid w:val="00BE3D79"/>
    <w:rsid w:val="00C239C6"/>
    <w:rsid w:val="00C30966"/>
    <w:rsid w:val="00C30E73"/>
    <w:rsid w:val="00C44A7B"/>
    <w:rsid w:val="00C5151A"/>
    <w:rsid w:val="00C7315C"/>
    <w:rsid w:val="00C90917"/>
    <w:rsid w:val="00C92CA0"/>
    <w:rsid w:val="00CA172C"/>
    <w:rsid w:val="00CD1D50"/>
    <w:rsid w:val="00CD270F"/>
    <w:rsid w:val="00CE2388"/>
    <w:rsid w:val="00D004E1"/>
    <w:rsid w:val="00D33443"/>
    <w:rsid w:val="00D404F8"/>
    <w:rsid w:val="00D71EBC"/>
    <w:rsid w:val="00D97F92"/>
    <w:rsid w:val="00DD0D88"/>
    <w:rsid w:val="00E134A4"/>
    <w:rsid w:val="00E5355F"/>
    <w:rsid w:val="00E56E49"/>
    <w:rsid w:val="00E62EAF"/>
    <w:rsid w:val="00E969F7"/>
    <w:rsid w:val="00EA01D5"/>
    <w:rsid w:val="00ED1970"/>
    <w:rsid w:val="00EE1061"/>
    <w:rsid w:val="00EE44EF"/>
    <w:rsid w:val="00EE7D1A"/>
    <w:rsid w:val="00F036FE"/>
    <w:rsid w:val="00F473E4"/>
    <w:rsid w:val="00F55FD1"/>
    <w:rsid w:val="00F61BAB"/>
    <w:rsid w:val="00F73643"/>
    <w:rsid w:val="00FB7F87"/>
    <w:rsid w:val="00FC1A67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  <w14:docId w14:val="658180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Oculto">
    <w:name w:val="Oculto"/>
    <w:basedOn w:val="DefaultParagraphFont"/>
    <w:rPr>
      <w:noProof w:val="0"/>
      <w:vanish/>
      <w:color w:val="0000FF"/>
      <w:lang w:val="en-US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BodyTextIndent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leGrid">
    <w:name w:val="Table Grid"/>
    <w:basedOn w:val="Table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7E9B"/>
  </w:style>
  <w:style w:type="paragraph" w:styleId="NormalWeb">
    <w:name w:val="Normal (Web)"/>
    <w:basedOn w:val="Normal"/>
    <w:uiPriority w:val="99"/>
    <w:unhideWhenUsed/>
    <w:rsid w:val="00667E9B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001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2001F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\patm\PDSBC\TemplatesArtefatosExistentes\Template para Visao.dot</Template>
  <TotalTime>66</TotalTime>
  <Pages>11</Pages>
  <Words>2202</Words>
  <Characters>12558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SunLive</Company>
  <LinksUpToDate>false</LinksUpToDate>
  <CharactersWithSpaces>14731</CharactersWithSpaces>
  <SharedDoc>false</SharedDoc>
  <HLinks>
    <vt:vector size="138" baseType="variant"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_Toc205718195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_Toc205718194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_Toc205718193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_Toc205718192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_Toc205718191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_Toc205718190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_Toc205718189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_Toc205718188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_Toc205718187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_Toc205718186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_Toc205718185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_Toc205718184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_Toc205718183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_Toc205718182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_Toc205718181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_Toc205718180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_Toc205718179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_Toc205718178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_Toc205718177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_Toc205718176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_Toc205718175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_Toc205718174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_Toc205718173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João Lúcio Cardozo</dc:creator>
  <cp:lastModifiedBy>Bruno</cp:lastModifiedBy>
  <cp:revision>6</cp:revision>
  <cp:lastPrinted>2013-04-25T00:20:00Z</cp:lastPrinted>
  <dcterms:created xsi:type="dcterms:W3CDTF">2013-04-24T23:59:00Z</dcterms:created>
  <dcterms:modified xsi:type="dcterms:W3CDTF">2014-10-06T05:39:00Z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